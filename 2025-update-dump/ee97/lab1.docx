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554FE5" w14:textId="77777777" w:rsidR="000066D6" w:rsidRDefault="002257CB" w:rsidP="00BB364F">
      <w:pPr>
        <w:jc w:val="right"/>
      </w:pPr>
      <w:r>
        <w:t>EE 97 Fall 2014</w:t>
      </w:r>
    </w:p>
    <w:p w14:paraId="2DE6DA83" w14:textId="77777777" w:rsidR="002257CB" w:rsidRDefault="002257CB" w:rsidP="00BB364F">
      <w:pPr>
        <w:jc w:val="right"/>
      </w:pPr>
      <w:r>
        <w:t>Lab#</w:t>
      </w:r>
      <w:r w:rsidR="000F1219">
        <w:t>1</w:t>
      </w:r>
      <w:r>
        <w:t>: Characteristic of a Practical DC Source</w:t>
      </w:r>
    </w:p>
    <w:p w14:paraId="0C5990A9" w14:textId="77777777" w:rsidR="002257CB" w:rsidRDefault="002257CB" w:rsidP="00BB364F">
      <w:pPr>
        <w:jc w:val="right"/>
      </w:pPr>
      <w:r>
        <w:t>Anahit Sarao</w:t>
      </w:r>
    </w:p>
    <w:p w14:paraId="630F584B" w14:textId="1AE67F5A" w:rsidR="002257CB" w:rsidRDefault="002257CB" w:rsidP="00BB364F">
      <w:pPr>
        <w:jc w:val="right"/>
      </w:pPr>
      <w:r>
        <w:t>Partner:</w:t>
      </w:r>
      <w:r w:rsidR="00AF6745">
        <w:t xml:space="preserve"> </w:t>
      </w:r>
      <w:r>
        <w:t>Yong Gui Huang</w:t>
      </w:r>
    </w:p>
    <w:p w14:paraId="5EBB183A" w14:textId="77777777" w:rsidR="002257CB" w:rsidRDefault="002257CB" w:rsidP="00BB364F">
      <w:pPr>
        <w:jc w:val="right"/>
      </w:pPr>
      <w:r>
        <w:t>Station 3</w:t>
      </w:r>
    </w:p>
    <w:p w14:paraId="4A9D40E3" w14:textId="77777777" w:rsidR="002257CB" w:rsidRDefault="00DD54A3" w:rsidP="00BB364F">
      <w:pPr>
        <w:jc w:val="right"/>
      </w:pPr>
      <w:r>
        <w:t>Submitted: September 04</w:t>
      </w:r>
      <w:r w:rsidR="002257CB">
        <w:t>, 2014</w:t>
      </w:r>
    </w:p>
    <w:p w14:paraId="0DCF19D0" w14:textId="77777777" w:rsidR="002257CB" w:rsidRDefault="002257CB" w:rsidP="00BB364F">
      <w:pPr>
        <w:jc w:val="right"/>
      </w:pPr>
    </w:p>
    <w:p w14:paraId="5D1DEFC4" w14:textId="77777777" w:rsidR="000F1219" w:rsidRDefault="000F1219" w:rsidP="00BB364F">
      <w:pPr>
        <w:jc w:val="right"/>
      </w:pPr>
    </w:p>
    <w:p w14:paraId="60841CAD" w14:textId="77777777" w:rsidR="000F1219" w:rsidRDefault="000F1219" w:rsidP="00BB364F">
      <w:pPr>
        <w:jc w:val="right"/>
      </w:pPr>
    </w:p>
    <w:p w14:paraId="474CF6F5" w14:textId="77777777" w:rsidR="000F1219" w:rsidRDefault="000F1219" w:rsidP="00BB364F">
      <w:pPr>
        <w:jc w:val="right"/>
      </w:pPr>
    </w:p>
    <w:p w14:paraId="6EAAF43C" w14:textId="77777777" w:rsidR="000F1219" w:rsidRDefault="000F1219" w:rsidP="00BB364F">
      <w:pPr>
        <w:jc w:val="right"/>
      </w:pPr>
    </w:p>
    <w:p w14:paraId="2F689CD5" w14:textId="77777777" w:rsidR="000F1219" w:rsidRDefault="000F1219" w:rsidP="00BB364F">
      <w:pPr>
        <w:jc w:val="right"/>
      </w:pPr>
    </w:p>
    <w:p w14:paraId="5B5554BE" w14:textId="77777777" w:rsidR="000F1219" w:rsidRDefault="000F1219" w:rsidP="00BB364F">
      <w:pPr>
        <w:jc w:val="right"/>
      </w:pPr>
    </w:p>
    <w:p w14:paraId="73A0F428" w14:textId="77777777" w:rsidR="000F1219" w:rsidRDefault="000F1219" w:rsidP="00BB364F">
      <w:pPr>
        <w:jc w:val="right"/>
      </w:pPr>
    </w:p>
    <w:p w14:paraId="00C39B65" w14:textId="77777777" w:rsidR="000F1219" w:rsidRDefault="000F1219" w:rsidP="00BB364F">
      <w:pPr>
        <w:jc w:val="right"/>
      </w:pPr>
    </w:p>
    <w:p w14:paraId="6B2D24B7" w14:textId="77777777" w:rsidR="000F1219" w:rsidRDefault="000F1219" w:rsidP="00BB364F">
      <w:pPr>
        <w:jc w:val="right"/>
      </w:pPr>
    </w:p>
    <w:p w14:paraId="3DE67512" w14:textId="77777777" w:rsidR="000F1219" w:rsidRDefault="000F1219" w:rsidP="00BB364F">
      <w:pPr>
        <w:jc w:val="right"/>
      </w:pPr>
    </w:p>
    <w:p w14:paraId="4D260AD4" w14:textId="77777777" w:rsidR="000F1219" w:rsidRDefault="000F1219" w:rsidP="00BB364F">
      <w:pPr>
        <w:jc w:val="right"/>
      </w:pPr>
    </w:p>
    <w:p w14:paraId="477A584F" w14:textId="77777777" w:rsidR="000F1219" w:rsidRDefault="000F1219" w:rsidP="00BB364F">
      <w:pPr>
        <w:jc w:val="right"/>
      </w:pPr>
    </w:p>
    <w:p w14:paraId="3B9A9AC1" w14:textId="77777777" w:rsidR="000F1219" w:rsidRDefault="000F1219" w:rsidP="00BB364F">
      <w:pPr>
        <w:jc w:val="right"/>
      </w:pPr>
    </w:p>
    <w:p w14:paraId="352F9F9A" w14:textId="77777777" w:rsidR="000F1219" w:rsidRDefault="000F1219" w:rsidP="00BB364F">
      <w:pPr>
        <w:jc w:val="right"/>
      </w:pPr>
    </w:p>
    <w:p w14:paraId="7F0AA757" w14:textId="77777777" w:rsidR="000F1219" w:rsidRDefault="000F1219" w:rsidP="00BB364F">
      <w:pPr>
        <w:jc w:val="right"/>
      </w:pPr>
    </w:p>
    <w:p w14:paraId="56C2B0FC" w14:textId="77777777" w:rsidR="000F1219" w:rsidRDefault="000F1219" w:rsidP="00BB364F">
      <w:pPr>
        <w:jc w:val="right"/>
      </w:pPr>
    </w:p>
    <w:p w14:paraId="060CA178" w14:textId="77777777" w:rsidR="000F1219" w:rsidRDefault="000F1219" w:rsidP="00BB364F">
      <w:pPr>
        <w:jc w:val="right"/>
      </w:pPr>
    </w:p>
    <w:p w14:paraId="2D9B3DFB" w14:textId="77777777" w:rsidR="000F1219" w:rsidRDefault="000F1219" w:rsidP="00BB364F">
      <w:pPr>
        <w:jc w:val="right"/>
      </w:pPr>
    </w:p>
    <w:p w14:paraId="37A5814E" w14:textId="77777777" w:rsidR="000F1219" w:rsidRDefault="000F1219" w:rsidP="00BB364F">
      <w:pPr>
        <w:jc w:val="right"/>
      </w:pPr>
    </w:p>
    <w:p w14:paraId="635E4CE0" w14:textId="77777777" w:rsidR="000F1219" w:rsidRDefault="000F1219" w:rsidP="00BB364F">
      <w:pPr>
        <w:jc w:val="right"/>
      </w:pPr>
    </w:p>
    <w:p w14:paraId="33B8086A" w14:textId="77777777" w:rsidR="000F1219" w:rsidRDefault="000F1219" w:rsidP="00BB364F">
      <w:pPr>
        <w:jc w:val="right"/>
      </w:pPr>
    </w:p>
    <w:p w14:paraId="36279896" w14:textId="77777777" w:rsidR="000F1219" w:rsidRDefault="000F1219" w:rsidP="00BB364F">
      <w:pPr>
        <w:jc w:val="right"/>
      </w:pPr>
    </w:p>
    <w:p w14:paraId="2815704F" w14:textId="77777777" w:rsidR="00BB364F" w:rsidRDefault="00BB364F" w:rsidP="00BB364F">
      <w:pPr>
        <w:tabs>
          <w:tab w:val="left" w:pos="270"/>
        </w:tabs>
        <w:jc w:val="both"/>
      </w:pPr>
    </w:p>
    <w:p w14:paraId="59825AEB" w14:textId="77777777" w:rsidR="00BB364F" w:rsidRDefault="00BB364F" w:rsidP="00BB364F">
      <w:pPr>
        <w:tabs>
          <w:tab w:val="left" w:pos="270"/>
        </w:tabs>
        <w:jc w:val="both"/>
        <w:rPr>
          <w:b/>
        </w:rPr>
      </w:pPr>
      <w:r>
        <w:rPr>
          <w:b/>
        </w:rPr>
        <w:lastRenderedPageBreak/>
        <w:t>Preface</w:t>
      </w:r>
    </w:p>
    <w:p w14:paraId="78E6C980" w14:textId="77777777" w:rsidR="00BB364F" w:rsidRPr="00BB364F" w:rsidRDefault="00BB364F" w:rsidP="00BB364F">
      <w:pPr>
        <w:tabs>
          <w:tab w:val="left" w:pos="270"/>
        </w:tabs>
        <w:jc w:val="both"/>
      </w:pPr>
      <w:r>
        <w:t xml:space="preserve">All experiments were successfully conducted in Engineering Building room 249, on August twenty-eight, 2014. </w:t>
      </w:r>
    </w:p>
    <w:p w14:paraId="48CD356D" w14:textId="77777777" w:rsidR="000F1219" w:rsidRDefault="00DD54A3" w:rsidP="00BB364F">
      <w:pPr>
        <w:tabs>
          <w:tab w:val="left" w:pos="270"/>
        </w:tabs>
        <w:jc w:val="both"/>
        <w:rPr>
          <w:b/>
        </w:rPr>
      </w:pPr>
      <w:r w:rsidRPr="00DD54A3">
        <w:rPr>
          <w:b/>
        </w:rPr>
        <w:t>Experiment 1 and 2</w:t>
      </w:r>
    </w:p>
    <w:p w14:paraId="03876F3E" w14:textId="77777777" w:rsidR="00DD54A3" w:rsidRDefault="002971FC" w:rsidP="00BB364F">
      <w:pPr>
        <w:tabs>
          <w:tab w:val="left" w:pos="270"/>
        </w:tabs>
        <w:jc w:val="both"/>
      </w:pPr>
      <w:r>
        <w:t>The first two experiments used four randomly selected resistors form the given EE97 Lab Parts kit Packed By: Electronic School Supply, INC. With the four resistors selected the nominal resistance, Tolerance, measured r</w:t>
      </w:r>
      <w:r w:rsidR="00BB364F">
        <w:t>esistance,</w:t>
      </w:r>
      <w:r>
        <w:t xml:space="preserve"> deviation of resistance</w:t>
      </w:r>
      <w:r w:rsidR="00BB364F">
        <w:t xml:space="preserve"> and if each resister is within the tolerance rating was</w:t>
      </w:r>
      <w:r>
        <w:t xml:space="preserve"> measured and recorded.</w:t>
      </w:r>
    </w:p>
    <w:p w14:paraId="7DC34C6D" w14:textId="77777777" w:rsidR="002971FC" w:rsidRDefault="002971FC" w:rsidP="00BB364F">
      <w:pPr>
        <w:tabs>
          <w:tab w:val="left" w:pos="270"/>
        </w:tabs>
        <w:jc w:val="both"/>
      </w:pPr>
      <w:r>
        <w:t xml:space="preserve">The four resistors selected listed in standard resistor color band notation: </w:t>
      </w:r>
    </w:p>
    <w:p w14:paraId="4857E68F" w14:textId="77777777" w:rsidR="002971FC" w:rsidRDefault="002971FC" w:rsidP="00BB364F">
      <w:pPr>
        <w:pStyle w:val="ListParagraph"/>
        <w:numPr>
          <w:ilvl w:val="0"/>
          <w:numId w:val="1"/>
        </w:numPr>
        <w:tabs>
          <w:tab w:val="left" w:pos="270"/>
        </w:tabs>
        <w:jc w:val="both"/>
      </w:pPr>
      <w:r>
        <w:t>orange, orange, blue, gold</w:t>
      </w:r>
    </w:p>
    <w:p w14:paraId="6F34EA9E" w14:textId="77777777" w:rsidR="002971FC" w:rsidRDefault="002971FC" w:rsidP="00BB364F">
      <w:pPr>
        <w:pStyle w:val="ListParagraph"/>
        <w:numPr>
          <w:ilvl w:val="0"/>
          <w:numId w:val="1"/>
        </w:numPr>
        <w:tabs>
          <w:tab w:val="left" w:pos="270"/>
        </w:tabs>
        <w:jc w:val="both"/>
      </w:pPr>
      <w:r>
        <w:t>yellow, purple, red, gold</w:t>
      </w:r>
    </w:p>
    <w:p w14:paraId="5C19941A" w14:textId="77777777" w:rsidR="002971FC" w:rsidRDefault="002971FC" w:rsidP="00BB364F">
      <w:pPr>
        <w:pStyle w:val="ListParagraph"/>
        <w:numPr>
          <w:ilvl w:val="0"/>
          <w:numId w:val="1"/>
        </w:numPr>
        <w:tabs>
          <w:tab w:val="left" w:pos="270"/>
        </w:tabs>
        <w:jc w:val="both"/>
      </w:pPr>
      <w:r>
        <w:t>green, brown ,red, gold</w:t>
      </w:r>
    </w:p>
    <w:p w14:paraId="5C538814" w14:textId="77777777" w:rsidR="002971FC" w:rsidRDefault="002971FC" w:rsidP="00BB364F">
      <w:pPr>
        <w:pStyle w:val="ListParagraph"/>
        <w:numPr>
          <w:ilvl w:val="0"/>
          <w:numId w:val="1"/>
        </w:numPr>
        <w:tabs>
          <w:tab w:val="left" w:pos="270"/>
        </w:tabs>
        <w:jc w:val="both"/>
      </w:pPr>
      <w:r>
        <w:t>red, black, red, gold</w:t>
      </w:r>
    </w:p>
    <w:p w14:paraId="0B9850EB" w14:textId="04FEE817" w:rsidR="007676E0" w:rsidRDefault="007676E0" w:rsidP="00BB364F">
      <w:pPr>
        <w:tabs>
          <w:tab w:val="left" w:pos="270"/>
        </w:tabs>
        <w:jc w:val="both"/>
        <w:rPr>
          <w:noProof/>
        </w:rPr>
      </w:pPr>
      <w:r>
        <w:rPr>
          <w:noProof/>
        </w:rPr>
        <w:drawing>
          <wp:anchor distT="0" distB="0" distL="114300" distR="114300" simplePos="0" relativeHeight="251658240" behindDoc="0" locked="0" layoutInCell="1" allowOverlap="1" wp14:anchorId="511C9CAD" wp14:editId="51B37D2D">
            <wp:simplePos x="0" y="0"/>
            <wp:positionH relativeFrom="margin">
              <wp:align>left</wp:align>
            </wp:positionH>
            <wp:positionV relativeFrom="paragraph">
              <wp:posOffset>941070</wp:posOffset>
            </wp:positionV>
            <wp:extent cx="5924550" cy="2783208"/>
            <wp:effectExtent l="0" t="0" r="0" b="0"/>
            <wp:wrapSquare wrapText="bothSides"/>
            <wp:docPr id="1" name="Picture 1" descr="C:\Users\senu\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nu\Desktop\Capture.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408" t="14793" r="4655" b="4734"/>
                    <a:stretch/>
                  </pic:blipFill>
                  <pic:spPr bwMode="auto">
                    <a:xfrm>
                      <a:off x="0" y="0"/>
                      <a:ext cx="5924550" cy="2783208"/>
                    </a:xfrm>
                    <a:prstGeom prst="rect">
                      <a:avLst/>
                    </a:prstGeom>
                    <a:noFill/>
                    <a:ln>
                      <a:noFill/>
                    </a:ln>
                    <a:extLst>
                      <a:ext uri="{53640926-AAD7-44d8-BBD7-CCE9431645EC}">
                        <a14:shadowObscured xmlns:a14="http://schemas.microsoft.com/office/drawing/2010/main"/>
                      </a:ext>
                    </a:extLst>
                  </pic:spPr>
                </pic:pic>
              </a:graphicData>
            </a:graphic>
          </wp:anchor>
        </w:drawing>
      </w:r>
      <w:r w:rsidR="002971FC">
        <w:t>Using the standard resistor color band table the nominal resistance and tolerance</w:t>
      </w:r>
      <w:r w:rsidR="00BB364F">
        <w:t xml:space="preserve"> were recorded. The power rating is given on the parts kit reference page</w:t>
      </w:r>
      <w:r w:rsidR="003C3F5F">
        <w:t xml:space="preserve"> to be one-fourth watts. Continuing with the same 4 resistors listed above the measured resistance was measure using a Digital </w:t>
      </w:r>
      <w:r w:rsidR="00AF6745">
        <w:t>Millimeter (</w:t>
      </w:r>
      <w:r w:rsidR="00130A99">
        <w:t xml:space="preserve">DMM) Agilent 34405A. The measurement was taken in Ohms using the ohmmeter feature on the DMM. </w:t>
      </w:r>
    </w:p>
    <w:p w14:paraId="6D64FF31" w14:textId="77777777" w:rsidR="007676E0" w:rsidRDefault="007676E0" w:rsidP="007676E0">
      <w:pPr>
        <w:tabs>
          <w:tab w:val="left" w:pos="270"/>
        </w:tabs>
        <w:jc w:val="center"/>
      </w:pPr>
      <w:r>
        <w:t>Figure 1: Using the DMM to measure resistance</w:t>
      </w:r>
    </w:p>
    <w:p w14:paraId="569EE100" w14:textId="77777777" w:rsidR="007676E0" w:rsidRDefault="007676E0" w:rsidP="007676E0">
      <w:pPr>
        <w:tabs>
          <w:tab w:val="left" w:pos="270"/>
        </w:tabs>
      </w:pPr>
    </w:p>
    <w:p w14:paraId="282AB3EA" w14:textId="77777777" w:rsidR="00E97489" w:rsidRDefault="00E97489" w:rsidP="007676E0">
      <w:pPr>
        <w:tabs>
          <w:tab w:val="left" w:pos="270"/>
        </w:tabs>
      </w:pPr>
    </w:p>
    <w:p w14:paraId="0944D59A" w14:textId="77777777" w:rsidR="00E97489" w:rsidRDefault="00E97489" w:rsidP="007676E0">
      <w:pPr>
        <w:tabs>
          <w:tab w:val="left" w:pos="270"/>
        </w:tabs>
      </w:pPr>
    </w:p>
    <w:p w14:paraId="30C33443" w14:textId="77777777" w:rsidR="00E97489" w:rsidRDefault="00E97489" w:rsidP="007676E0">
      <w:pPr>
        <w:tabs>
          <w:tab w:val="left" w:pos="270"/>
        </w:tabs>
      </w:pPr>
    </w:p>
    <w:p w14:paraId="4BB8B479" w14:textId="77777777" w:rsidR="00E97489" w:rsidRDefault="00E97489" w:rsidP="007676E0">
      <w:pPr>
        <w:tabs>
          <w:tab w:val="left" w:pos="270"/>
        </w:tabs>
      </w:pPr>
    </w:p>
    <w:p w14:paraId="07F06066" w14:textId="77777777" w:rsidR="00E97489" w:rsidRDefault="00E97489" w:rsidP="007676E0">
      <w:pPr>
        <w:tabs>
          <w:tab w:val="left" w:pos="270"/>
        </w:tabs>
      </w:pPr>
      <w:r>
        <w:t>Table 1: Data for four chosen resistors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97489" w14:paraId="18B56487" w14:textId="77777777" w:rsidTr="00E97489">
        <w:tc>
          <w:tcPr>
            <w:tcW w:w="1558" w:type="dxa"/>
          </w:tcPr>
          <w:p w14:paraId="2BAEE5C0" w14:textId="77777777" w:rsidR="00E97489" w:rsidRDefault="00E97489" w:rsidP="007676E0">
            <w:pPr>
              <w:tabs>
                <w:tab w:val="left" w:pos="270"/>
              </w:tabs>
            </w:pPr>
            <w:r>
              <w:t>Color</w:t>
            </w:r>
          </w:p>
        </w:tc>
        <w:tc>
          <w:tcPr>
            <w:tcW w:w="1558" w:type="dxa"/>
          </w:tcPr>
          <w:p w14:paraId="6FB0AF2B" w14:textId="77777777" w:rsidR="00E97489" w:rsidRDefault="00E97489" w:rsidP="007676E0">
            <w:pPr>
              <w:tabs>
                <w:tab w:val="left" w:pos="270"/>
              </w:tabs>
            </w:pPr>
            <w:r>
              <w:t>Nominal Resistance [Ω]</w:t>
            </w:r>
          </w:p>
        </w:tc>
        <w:tc>
          <w:tcPr>
            <w:tcW w:w="1558" w:type="dxa"/>
          </w:tcPr>
          <w:p w14:paraId="683CFC34" w14:textId="77777777" w:rsidR="00E97489" w:rsidRDefault="00E97489" w:rsidP="007676E0">
            <w:pPr>
              <w:tabs>
                <w:tab w:val="left" w:pos="270"/>
              </w:tabs>
            </w:pPr>
            <w:r>
              <w:t>Tolerance</w:t>
            </w:r>
          </w:p>
        </w:tc>
        <w:tc>
          <w:tcPr>
            <w:tcW w:w="1558" w:type="dxa"/>
          </w:tcPr>
          <w:p w14:paraId="06A45333" w14:textId="77777777" w:rsidR="00E97489" w:rsidRDefault="00E97489" w:rsidP="007676E0">
            <w:pPr>
              <w:tabs>
                <w:tab w:val="left" w:pos="270"/>
              </w:tabs>
            </w:pPr>
            <w:r>
              <w:t>Measured Resistance [Ω]</w:t>
            </w:r>
          </w:p>
        </w:tc>
        <w:tc>
          <w:tcPr>
            <w:tcW w:w="1559" w:type="dxa"/>
          </w:tcPr>
          <w:p w14:paraId="69188C1D" w14:textId="77777777" w:rsidR="00E97489" w:rsidRDefault="00E97489" w:rsidP="007676E0">
            <w:pPr>
              <w:tabs>
                <w:tab w:val="left" w:pos="270"/>
              </w:tabs>
            </w:pPr>
            <w:r>
              <w:t>Deviation</w:t>
            </w:r>
          </w:p>
        </w:tc>
        <w:tc>
          <w:tcPr>
            <w:tcW w:w="1559" w:type="dxa"/>
          </w:tcPr>
          <w:p w14:paraId="6DC42467" w14:textId="77777777" w:rsidR="00E97489" w:rsidRDefault="00E97489" w:rsidP="007676E0">
            <w:pPr>
              <w:tabs>
                <w:tab w:val="left" w:pos="270"/>
              </w:tabs>
            </w:pPr>
            <w:r>
              <w:t>Tolerance Rating Check</w:t>
            </w:r>
          </w:p>
        </w:tc>
      </w:tr>
      <w:tr w:rsidR="00E97489" w14:paraId="61A6AF1E" w14:textId="77777777" w:rsidTr="00E97489">
        <w:tc>
          <w:tcPr>
            <w:tcW w:w="1558" w:type="dxa"/>
          </w:tcPr>
          <w:p w14:paraId="01DE521C" w14:textId="77777777" w:rsidR="00E97489" w:rsidRDefault="00E97489" w:rsidP="00E97489">
            <w:pPr>
              <w:tabs>
                <w:tab w:val="left" w:pos="270"/>
              </w:tabs>
              <w:jc w:val="both"/>
            </w:pPr>
            <w:r>
              <w:t>orange</w:t>
            </w:r>
          </w:p>
          <w:p w14:paraId="49009F17" w14:textId="77777777" w:rsidR="00E97489" w:rsidRDefault="00E97489" w:rsidP="00E97489">
            <w:pPr>
              <w:tabs>
                <w:tab w:val="left" w:pos="270"/>
              </w:tabs>
              <w:jc w:val="both"/>
            </w:pPr>
            <w:r>
              <w:t>orange</w:t>
            </w:r>
          </w:p>
          <w:p w14:paraId="37E40190" w14:textId="77777777" w:rsidR="00E97489" w:rsidRDefault="00E97489" w:rsidP="00E97489">
            <w:pPr>
              <w:tabs>
                <w:tab w:val="left" w:pos="270"/>
              </w:tabs>
              <w:jc w:val="both"/>
            </w:pPr>
            <w:r>
              <w:t>blue</w:t>
            </w:r>
          </w:p>
          <w:p w14:paraId="411CB160" w14:textId="77777777" w:rsidR="00E97489" w:rsidRDefault="00E97489" w:rsidP="00E97489">
            <w:pPr>
              <w:tabs>
                <w:tab w:val="left" w:pos="270"/>
              </w:tabs>
              <w:jc w:val="both"/>
            </w:pPr>
            <w:r>
              <w:t>gold</w:t>
            </w:r>
          </w:p>
          <w:p w14:paraId="04CD9555" w14:textId="77777777" w:rsidR="00E97489" w:rsidRDefault="00E97489" w:rsidP="007676E0">
            <w:pPr>
              <w:tabs>
                <w:tab w:val="left" w:pos="270"/>
              </w:tabs>
            </w:pPr>
          </w:p>
        </w:tc>
        <w:tc>
          <w:tcPr>
            <w:tcW w:w="1558" w:type="dxa"/>
          </w:tcPr>
          <w:p w14:paraId="5DE68F1B" w14:textId="77777777" w:rsidR="00E97489" w:rsidRDefault="00E97489" w:rsidP="007676E0">
            <w:pPr>
              <w:tabs>
                <w:tab w:val="left" w:pos="270"/>
              </w:tabs>
            </w:pPr>
          </w:p>
          <w:p w14:paraId="710CE59C" w14:textId="77777777" w:rsidR="00E97489" w:rsidRDefault="00E97489" w:rsidP="007676E0">
            <w:pPr>
              <w:tabs>
                <w:tab w:val="left" w:pos="270"/>
              </w:tabs>
            </w:pPr>
            <w:r>
              <w:t>33 Ω</w:t>
            </w:r>
          </w:p>
        </w:tc>
        <w:tc>
          <w:tcPr>
            <w:tcW w:w="1558" w:type="dxa"/>
          </w:tcPr>
          <w:p w14:paraId="16D1739B" w14:textId="77777777" w:rsidR="00E97489" w:rsidRDefault="00E97489" w:rsidP="007676E0">
            <w:pPr>
              <w:tabs>
                <w:tab w:val="left" w:pos="270"/>
              </w:tabs>
            </w:pPr>
          </w:p>
          <w:p w14:paraId="7C4CC45E" w14:textId="77777777" w:rsidR="00E97489" w:rsidRDefault="00E97489" w:rsidP="007676E0">
            <w:pPr>
              <w:tabs>
                <w:tab w:val="left" w:pos="270"/>
              </w:tabs>
            </w:pPr>
            <w:r>
              <w:t>5%</w:t>
            </w:r>
          </w:p>
        </w:tc>
        <w:tc>
          <w:tcPr>
            <w:tcW w:w="1558" w:type="dxa"/>
          </w:tcPr>
          <w:p w14:paraId="281639CB" w14:textId="77777777" w:rsidR="00E97489" w:rsidRDefault="00E97489" w:rsidP="007676E0">
            <w:pPr>
              <w:tabs>
                <w:tab w:val="left" w:pos="270"/>
              </w:tabs>
            </w:pPr>
          </w:p>
          <w:p w14:paraId="77B3ED18" w14:textId="77777777" w:rsidR="00E97489" w:rsidRDefault="00E97489" w:rsidP="007676E0">
            <w:pPr>
              <w:tabs>
                <w:tab w:val="left" w:pos="270"/>
              </w:tabs>
            </w:pPr>
            <w:r>
              <w:t>33.5 Ω</w:t>
            </w:r>
          </w:p>
        </w:tc>
        <w:tc>
          <w:tcPr>
            <w:tcW w:w="1559" w:type="dxa"/>
          </w:tcPr>
          <w:p w14:paraId="4C9BB571" w14:textId="77777777" w:rsidR="00E97489" w:rsidRDefault="00E97489" w:rsidP="007676E0">
            <w:pPr>
              <w:tabs>
                <w:tab w:val="left" w:pos="270"/>
              </w:tabs>
            </w:pPr>
          </w:p>
          <w:p w14:paraId="0C8C967B" w14:textId="77777777" w:rsidR="00E97489" w:rsidRDefault="00E97489" w:rsidP="007676E0">
            <w:pPr>
              <w:tabs>
                <w:tab w:val="left" w:pos="270"/>
              </w:tabs>
            </w:pPr>
            <w:r>
              <w:t>.15%</w:t>
            </w:r>
          </w:p>
        </w:tc>
        <w:tc>
          <w:tcPr>
            <w:tcW w:w="1559" w:type="dxa"/>
          </w:tcPr>
          <w:p w14:paraId="0875ABC7" w14:textId="77777777" w:rsidR="00E97489" w:rsidRDefault="00E97489" w:rsidP="007676E0">
            <w:pPr>
              <w:tabs>
                <w:tab w:val="left" w:pos="270"/>
              </w:tabs>
            </w:pPr>
          </w:p>
          <w:p w14:paraId="254BA286" w14:textId="77777777" w:rsidR="00E97489" w:rsidRDefault="00E97489" w:rsidP="007676E0">
            <w:pPr>
              <w:tabs>
                <w:tab w:val="left" w:pos="270"/>
              </w:tabs>
            </w:pPr>
            <w:r>
              <w:t>Yes</w:t>
            </w:r>
          </w:p>
        </w:tc>
      </w:tr>
      <w:tr w:rsidR="00E97489" w14:paraId="4DCBCCB6" w14:textId="77777777" w:rsidTr="00E97489">
        <w:tc>
          <w:tcPr>
            <w:tcW w:w="1558" w:type="dxa"/>
          </w:tcPr>
          <w:p w14:paraId="5298F3D4" w14:textId="77777777" w:rsidR="00E97489" w:rsidRDefault="00E97489" w:rsidP="00E97489">
            <w:pPr>
              <w:tabs>
                <w:tab w:val="left" w:pos="270"/>
              </w:tabs>
              <w:jc w:val="both"/>
            </w:pPr>
            <w:r>
              <w:t>yellow</w:t>
            </w:r>
          </w:p>
          <w:p w14:paraId="50CEF55D" w14:textId="77777777" w:rsidR="00E97489" w:rsidRDefault="00E97489" w:rsidP="00E97489">
            <w:pPr>
              <w:tabs>
                <w:tab w:val="left" w:pos="270"/>
              </w:tabs>
              <w:jc w:val="both"/>
            </w:pPr>
            <w:r>
              <w:t>purple</w:t>
            </w:r>
          </w:p>
          <w:p w14:paraId="2EA7D976" w14:textId="77777777" w:rsidR="00E97489" w:rsidRDefault="00E97489" w:rsidP="00E97489">
            <w:pPr>
              <w:tabs>
                <w:tab w:val="left" w:pos="270"/>
              </w:tabs>
              <w:jc w:val="both"/>
            </w:pPr>
            <w:r>
              <w:t>red</w:t>
            </w:r>
          </w:p>
          <w:p w14:paraId="784E5430" w14:textId="77777777" w:rsidR="00E97489" w:rsidRDefault="00E97489" w:rsidP="00E97489">
            <w:pPr>
              <w:tabs>
                <w:tab w:val="left" w:pos="270"/>
              </w:tabs>
              <w:jc w:val="both"/>
            </w:pPr>
            <w:r>
              <w:t>gold</w:t>
            </w:r>
          </w:p>
          <w:p w14:paraId="7000AAD9" w14:textId="77777777" w:rsidR="00E97489" w:rsidRDefault="00E97489" w:rsidP="007676E0">
            <w:pPr>
              <w:tabs>
                <w:tab w:val="left" w:pos="270"/>
              </w:tabs>
            </w:pPr>
          </w:p>
        </w:tc>
        <w:tc>
          <w:tcPr>
            <w:tcW w:w="1558" w:type="dxa"/>
          </w:tcPr>
          <w:p w14:paraId="64A738F2" w14:textId="77777777" w:rsidR="00E97489" w:rsidRDefault="00E97489" w:rsidP="007676E0">
            <w:pPr>
              <w:tabs>
                <w:tab w:val="left" w:pos="270"/>
              </w:tabs>
            </w:pPr>
          </w:p>
          <w:p w14:paraId="7E408E53" w14:textId="77777777" w:rsidR="00E97489" w:rsidRDefault="00E97489" w:rsidP="007676E0">
            <w:pPr>
              <w:tabs>
                <w:tab w:val="left" w:pos="270"/>
              </w:tabs>
            </w:pPr>
            <w:r>
              <w:t>4.7k Ω</w:t>
            </w:r>
          </w:p>
        </w:tc>
        <w:tc>
          <w:tcPr>
            <w:tcW w:w="1558" w:type="dxa"/>
          </w:tcPr>
          <w:p w14:paraId="0DA1145F" w14:textId="77777777" w:rsidR="00E97489" w:rsidRDefault="00E97489" w:rsidP="007676E0">
            <w:pPr>
              <w:tabs>
                <w:tab w:val="left" w:pos="270"/>
              </w:tabs>
            </w:pPr>
          </w:p>
          <w:p w14:paraId="77972AB1" w14:textId="77777777" w:rsidR="00E97489" w:rsidRDefault="00E97489" w:rsidP="007676E0">
            <w:pPr>
              <w:tabs>
                <w:tab w:val="left" w:pos="270"/>
              </w:tabs>
            </w:pPr>
            <w:r>
              <w:t>5%</w:t>
            </w:r>
          </w:p>
        </w:tc>
        <w:tc>
          <w:tcPr>
            <w:tcW w:w="1558" w:type="dxa"/>
          </w:tcPr>
          <w:p w14:paraId="7D4DD29D" w14:textId="77777777" w:rsidR="00E97489" w:rsidRDefault="00E97489" w:rsidP="007676E0">
            <w:pPr>
              <w:tabs>
                <w:tab w:val="left" w:pos="270"/>
              </w:tabs>
            </w:pPr>
          </w:p>
          <w:p w14:paraId="2D95DD3A" w14:textId="77777777" w:rsidR="00E97489" w:rsidRDefault="00E97489" w:rsidP="007676E0">
            <w:pPr>
              <w:tabs>
                <w:tab w:val="left" w:pos="270"/>
              </w:tabs>
            </w:pPr>
            <w:r>
              <w:t>4.61k Ω</w:t>
            </w:r>
          </w:p>
        </w:tc>
        <w:tc>
          <w:tcPr>
            <w:tcW w:w="1559" w:type="dxa"/>
          </w:tcPr>
          <w:p w14:paraId="6954CE36" w14:textId="77777777" w:rsidR="00E97489" w:rsidRDefault="00E97489" w:rsidP="007676E0">
            <w:pPr>
              <w:tabs>
                <w:tab w:val="left" w:pos="270"/>
              </w:tabs>
            </w:pPr>
          </w:p>
          <w:p w14:paraId="7577ED24" w14:textId="77777777" w:rsidR="00E97489" w:rsidRDefault="00E97489" w:rsidP="007676E0">
            <w:pPr>
              <w:tabs>
                <w:tab w:val="left" w:pos="270"/>
              </w:tabs>
            </w:pPr>
            <w:r>
              <w:t>-1.9%</w:t>
            </w:r>
          </w:p>
        </w:tc>
        <w:tc>
          <w:tcPr>
            <w:tcW w:w="1559" w:type="dxa"/>
          </w:tcPr>
          <w:p w14:paraId="14D18421" w14:textId="77777777" w:rsidR="00E97489" w:rsidRDefault="00E97489" w:rsidP="007676E0">
            <w:pPr>
              <w:tabs>
                <w:tab w:val="left" w:pos="270"/>
              </w:tabs>
            </w:pPr>
          </w:p>
          <w:p w14:paraId="44C697D1" w14:textId="77777777" w:rsidR="00E97489" w:rsidRDefault="00E97489" w:rsidP="007676E0">
            <w:pPr>
              <w:tabs>
                <w:tab w:val="left" w:pos="270"/>
              </w:tabs>
            </w:pPr>
            <w:r>
              <w:t>Yes</w:t>
            </w:r>
          </w:p>
          <w:p w14:paraId="11BAFEC0" w14:textId="77777777" w:rsidR="00E97489" w:rsidRDefault="00E97489" w:rsidP="007676E0">
            <w:pPr>
              <w:tabs>
                <w:tab w:val="left" w:pos="270"/>
              </w:tabs>
            </w:pPr>
          </w:p>
        </w:tc>
      </w:tr>
      <w:tr w:rsidR="00E97489" w14:paraId="7B92641F" w14:textId="77777777" w:rsidTr="00E97489">
        <w:tc>
          <w:tcPr>
            <w:tcW w:w="1558" w:type="dxa"/>
          </w:tcPr>
          <w:p w14:paraId="1E794E77" w14:textId="77777777" w:rsidR="00E97489" w:rsidRDefault="00E97489" w:rsidP="007676E0">
            <w:pPr>
              <w:tabs>
                <w:tab w:val="left" w:pos="270"/>
              </w:tabs>
            </w:pPr>
            <w:r>
              <w:t>green</w:t>
            </w:r>
          </w:p>
          <w:p w14:paraId="2EC3F7BC" w14:textId="77777777" w:rsidR="00E97489" w:rsidRDefault="00E97489" w:rsidP="007676E0">
            <w:pPr>
              <w:tabs>
                <w:tab w:val="left" w:pos="270"/>
              </w:tabs>
            </w:pPr>
            <w:r>
              <w:t>Brown</w:t>
            </w:r>
          </w:p>
          <w:p w14:paraId="2F03AC3B" w14:textId="77777777" w:rsidR="00E97489" w:rsidRDefault="00E97489" w:rsidP="007676E0">
            <w:pPr>
              <w:tabs>
                <w:tab w:val="left" w:pos="270"/>
              </w:tabs>
            </w:pPr>
            <w:r>
              <w:t>Red</w:t>
            </w:r>
          </w:p>
          <w:p w14:paraId="3AF33178" w14:textId="77777777" w:rsidR="00E97489" w:rsidRDefault="00E97489" w:rsidP="007676E0">
            <w:pPr>
              <w:tabs>
                <w:tab w:val="left" w:pos="270"/>
              </w:tabs>
            </w:pPr>
            <w:r>
              <w:t>gold</w:t>
            </w:r>
          </w:p>
        </w:tc>
        <w:tc>
          <w:tcPr>
            <w:tcW w:w="1558" w:type="dxa"/>
          </w:tcPr>
          <w:p w14:paraId="1EBDA0DD" w14:textId="77777777" w:rsidR="00E97489" w:rsidRDefault="00E97489" w:rsidP="007676E0">
            <w:pPr>
              <w:tabs>
                <w:tab w:val="left" w:pos="270"/>
              </w:tabs>
            </w:pPr>
          </w:p>
          <w:p w14:paraId="6BD0F0B6" w14:textId="77777777" w:rsidR="00E97489" w:rsidRDefault="00E97489" w:rsidP="007676E0">
            <w:pPr>
              <w:tabs>
                <w:tab w:val="left" w:pos="270"/>
              </w:tabs>
            </w:pPr>
            <w:r>
              <w:t>5.1k Ω</w:t>
            </w:r>
          </w:p>
        </w:tc>
        <w:tc>
          <w:tcPr>
            <w:tcW w:w="1558" w:type="dxa"/>
          </w:tcPr>
          <w:p w14:paraId="49AF5952" w14:textId="77777777" w:rsidR="00E97489" w:rsidRDefault="00E97489" w:rsidP="007676E0">
            <w:pPr>
              <w:tabs>
                <w:tab w:val="left" w:pos="270"/>
              </w:tabs>
            </w:pPr>
          </w:p>
          <w:p w14:paraId="67028B82" w14:textId="77777777" w:rsidR="00E97489" w:rsidRDefault="00E97489" w:rsidP="007676E0">
            <w:pPr>
              <w:tabs>
                <w:tab w:val="left" w:pos="270"/>
              </w:tabs>
            </w:pPr>
            <w:r>
              <w:t>5%</w:t>
            </w:r>
          </w:p>
        </w:tc>
        <w:tc>
          <w:tcPr>
            <w:tcW w:w="1558" w:type="dxa"/>
          </w:tcPr>
          <w:p w14:paraId="67AEE991" w14:textId="77777777" w:rsidR="00E97489" w:rsidRDefault="00E97489" w:rsidP="007676E0">
            <w:pPr>
              <w:tabs>
                <w:tab w:val="left" w:pos="270"/>
              </w:tabs>
            </w:pPr>
          </w:p>
          <w:p w14:paraId="3C435CBB" w14:textId="77777777" w:rsidR="00E97489" w:rsidRDefault="00E97489" w:rsidP="007676E0">
            <w:pPr>
              <w:tabs>
                <w:tab w:val="left" w:pos="270"/>
              </w:tabs>
            </w:pPr>
            <w:r>
              <w:t>5.00k Ω</w:t>
            </w:r>
          </w:p>
        </w:tc>
        <w:tc>
          <w:tcPr>
            <w:tcW w:w="1559" w:type="dxa"/>
          </w:tcPr>
          <w:p w14:paraId="7F4951D7" w14:textId="77777777" w:rsidR="00E97489" w:rsidRDefault="00E97489" w:rsidP="007676E0">
            <w:pPr>
              <w:tabs>
                <w:tab w:val="left" w:pos="270"/>
              </w:tabs>
            </w:pPr>
          </w:p>
          <w:p w14:paraId="3AD59220" w14:textId="77777777" w:rsidR="00E97489" w:rsidRDefault="00E97489" w:rsidP="007676E0">
            <w:pPr>
              <w:tabs>
                <w:tab w:val="left" w:pos="270"/>
              </w:tabs>
            </w:pPr>
            <w:r>
              <w:t>-1.9%</w:t>
            </w:r>
          </w:p>
        </w:tc>
        <w:tc>
          <w:tcPr>
            <w:tcW w:w="1559" w:type="dxa"/>
          </w:tcPr>
          <w:p w14:paraId="2E53BA8E" w14:textId="77777777" w:rsidR="00E97489" w:rsidRDefault="00E97489" w:rsidP="007676E0">
            <w:pPr>
              <w:tabs>
                <w:tab w:val="left" w:pos="270"/>
              </w:tabs>
            </w:pPr>
          </w:p>
          <w:p w14:paraId="5D28A6C3" w14:textId="77777777" w:rsidR="00E97489" w:rsidRDefault="00E97489" w:rsidP="007676E0">
            <w:pPr>
              <w:tabs>
                <w:tab w:val="left" w:pos="270"/>
              </w:tabs>
            </w:pPr>
            <w:r>
              <w:t>Yes</w:t>
            </w:r>
          </w:p>
        </w:tc>
      </w:tr>
      <w:tr w:rsidR="00E97489" w14:paraId="00A3ABB1" w14:textId="77777777" w:rsidTr="00E97489">
        <w:tc>
          <w:tcPr>
            <w:tcW w:w="1558" w:type="dxa"/>
          </w:tcPr>
          <w:p w14:paraId="3A17FEEF" w14:textId="77777777" w:rsidR="00E97489" w:rsidRDefault="00E97489" w:rsidP="007676E0">
            <w:pPr>
              <w:tabs>
                <w:tab w:val="left" w:pos="270"/>
              </w:tabs>
            </w:pPr>
            <w:r>
              <w:t>red</w:t>
            </w:r>
          </w:p>
          <w:p w14:paraId="459BF276" w14:textId="77777777" w:rsidR="00E97489" w:rsidRDefault="00E97489" w:rsidP="007676E0">
            <w:pPr>
              <w:tabs>
                <w:tab w:val="left" w:pos="270"/>
              </w:tabs>
            </w:pPr>
            <w:r>
              <w:t>black</w:t>
            </w:r>
          </w:p>
          <w:p w14:paraId="0AB17854" w14:textId="77777777" w:rsidR="00E97489" w:rsidRDefault="00E97489" w:rsidP="007676E0">
            <w:pPr>
              <w:tabs>
                <w:tab w:val="left" w:pos="270"/>
              </w:tabs>
            </w:pPr>
            <w:r>
              <w:t>red</w:t>
            </w:r>
          </w:p>
          <w:p w14:paraId="5561F1BA" w14:textId="77777777" w:rsidR="00E97489" w:rsidRDefault="00E97489" w:rsidP="007676E0">
            <w:pPr>
              <w:tabs>
                <w:tab w:val="left" w:pos="270"/>
              </w:tabs>
            </w:pPr>
            <w:r>
              <w:t>gold</w:t>
            </w:r>
          </w:p>
        </w:tc>
        <w:tc>
          <w:tcPr>
            <w:tcW w:w="1558" w:type="dxa"/>
          </w:tcPr>
          <w:p w14:paraId="298343CA" w14:textId="77777777" w:rsidR="00E97489" w:rsidRDefault="00E97489" w:rsidP="007676E0">
            <w:pPr>
              <w:tabs>
                <w:tab w:val="left" w:pos="270"/>
              </w:tabs>
            </w:pPr>
          </w:p>
          <w:p w14:paraId="2BCC6058" w14:textId="77777777" w:rsidR="00E97489" w:rsidRDefault="00E97489" w:rsidP="007676E0">
            <w:pPr>
              <w:tabs>
                <w:tab w:val="left" w:pos="270"/>
              </w:tabs>
            </w:pPr>
            <w:r>
              <w:t>2k Ω</w:t>
            </w:r>
          </w:p>
        </w:tc>
        <w:tc>
          <w:tcPr>
            <w:tcW w:w="1558" w:type="dxa"/>
          </w:tcPr>
          <w:p w14:paraId="5A98E024" w14:textId="77777777" w:rsidR="00E97489" w:rsidRDefault="00E97489" w:rsidP="007676E0">
            <w:pPr>
              <w:tabs>
                <w:tab w:val="left" w:pos="270"/>
              </w:tabs>
            </w:pPr>
          </w:p>
          <w:p w14:paraId="35DBAC8E" w14:textId="77777777" w:rsidR="00E97489" w:rsidRDefault="00E97489" w:rsidP="007676E0">
            <w:pPr>
              <w:tabs>
                <w:tab w:val="left" w:pos="270"/>
              </w:tabs>
            </w:pPr>
            <w:r>
              <w:t>5%</w:t>
            </w:r>
          </w:p>
        </w:tc>
        <w:tc>
          <w:tcPr>
            <w:tcW w:w="1558" w:type="dxa"/>
          </w:tcPr>
          <w:p w14:paraId="47779781" w14:textId="77777777" w:rsidR="00E97489" w:rsidRDefault="00E97489" w:rsidP="007676E0">
            <w:pPr>
              <w:tabs>
                <w:tab w:val="left" w:pos="270"/>
              </w:tabs>
            </w:pPr>
          </w:p>
          <w:p w14:paraId="51FC1A7C" w14:textId="77777777" w:rsidR="00E97489" w:rsidRDefault="00E97489" w:rsidP="007676E0">
            <w:pPr>
              <w:tabs>
                <w:tab w:val="left" w:pos="270"/>
              </w:tabs>
            </w:pPr>
            <w:r>
              <w:t>1.96k Ω</w:t>
            </w:r>
          </w:p>
        </w:tc>
        <w:tc>
          <w:tcPr>
            <w:tcW w:w="1559" w:type="dxa"/>
          </w:tcPr>
          <w:p w14:paraId="4F90F318" w14:textId="77777777" w:rsidR="00E97489" w:rsidRDefault="00E97489" w:rsidP="007676E0">
            <w:pPr>
              <w:tabs>
                <w:tab w:val="left" w:pos="270"/>
              </w:tabs>
            </w:pPr>
          </w:p>
          <w:p w14:paraId="06CAB6B7" w14:textId="77777777" w:rsidR="00E97489" w:rsidRDefault="00E97489" w:rsidP="007676E0">
            <w:pPr>
              <w:tabs>
                <w:tab w:val="left" w:pos="270"/>
              </w:tabs>
            </w:pPr>
            <w:r>
              <w:t>-2.0%</w:t>
            </w:r>
          </w:p>
        </w:tc>
        <w:tc>
          <w:tcPr>
            <w:tcW w:w="1559" w:type="dxa"/>
          </w:tcPr>
          <w:p w14:paraId="29D0398A" w14:textId="77777777" w:rsidR="00E97489" w:rsidRDefault="00E97489" w:rsidP="007676E0">
            <w:pPr>
              <w:tabs>
                <w:tab w:val="left" w:pos="270"/>
              </w:tabs>
            </w:pPr>
          </w:p>
          <w:p w14:paraId="343C194F" w14:textId="77777777" w:rsidR="00E97489" w:rsidRDefault="00E97489" w:rsidP="007676E0">
            <w:pPr>
              <w:tabs>
                <w:tab w:val="left" w:pos="270"/>
              </w:tabs>
            </w:pPr>
            <w:r>
              <w:t>Yes</w:t>
            </w:r>
          </w:p>
        </w:tc>
      </w:tr>
    </w:tbl>
    <w:p w14:paraId="21FE5D6D" w14:textId="77777777" w:rsidR="007676E0" w:rsidRDefault="007676E0" w:rsidP="007676E0">
      <w:pPr>
        <w:tabs>
          <w:tab w:val="left" w:pos="270"/>
        </w:tabs>
      </w:pPr>
    </w:p>
    <w:p w14:paraId="3652D3F3" w14:textId="77777777" w:rsidR="00216D2B" w:rsidRDefault="00216D2B" w:rsidP="007676E0">
      <w:pPr>
        <w:tabs>
          <w:tab w:val="left" w:pos="270"/>
        </w:tabs>
      </w:pPr>
      <w:r>
        <w:t>These</w:t>
      </w:r>
      <w:r w:rsidR="00E97489">
        <w:t xml:space="preserve"> experiment</w:t>
      </w:r>
      <w:r>
        <w:t>s</w:t>
      </w:r>
      <w:r w:rsidR="00E97489">
        <w:t xml:space="preserve"> helped understand how resistors function and how to understand and use resistor in practical application. The usage of a DMM and breadboard enhanced the learning experience and </w:t>
      </w:r>
      <w:r>
        <w:t xml:space="preserve">was a good visualization on how simple circuits are set up and tested. Based on the data most resistors are within the tolerance level notated by the third color band, </w:t>
      </w:r>
      <w:r w:rsidR="00DB39F3">
        <w:t xml:space="preserve">this shows how reliable and useful resistors are in circuitry. </w:t>
      </w:r>
    </w:p>
    <w:p w14:paraId="2299DCD8" w14:textId="77777777" w:rsidR="00216D2B" w:rsidRPr="00216D2B" w:rsidRDefault="00216D2B" w:rsidP="007676E0">
      <w:pPr>
        <w:tabs>
          <w:tab w:val="left" w:pos="270"/>
        </w:tabs>
        <w:rPr>
          <w:b/>
        </w:rPr>
      </w:pPr>
    </w:p>
    <w:p w14:paraId="03BA1840" w14:textId="77777777" w:rsidR="00216D2B" w:rsidRDefault="00216D2B" w:rsidP="007676E0">
      <w:pPr>
        <w:tabs>
          <w:tab w:val="left" w:pos="270"/>
        </w:tabs>
        <w:rPr>
          <w:b/>
        </w:rPr>
      </w:pPr>
      <w:r w:rsidRPr="00216D2B">
        <w:rPr>
          <w:b/>
        </w:rPr>
        <w:t>Experiment 3</w:t>
      </w:r>
    </w:p>
    <w:p w14:paraId="1540F132" w14:textId="77777777" w:rsidR="00DB39F3" w:rsidRPr="00D24FDE" w:rsidRDefault="00D24FDE" w:rsidP="007676E0">
      <w:pPr>
        <w:tabs>
          <w:tab w:val="left" w:pos="270"/>
        </w:tabs>
      </w:pPr>
      <w:r>
        <w:t>Four circuits were modeled out the objective was to find the errors. Four new resistors are used to create a new circuit on a breadboard. Before building the circuit the equivalent resistance is calculated and compared to the measured resistance.</w:t>
      </w:r>
    </w:p>
    <w:p w14:paraId="7771C980" w14:textId="77777777" w:rsidR="00B505DA" w:rsidRDefault="00B505DA" w:rsidP="00BB364F">
      <w:pPr>
        <w:tabs>
          <w:tab w:val="left" w:pos="270"/>
        </w:tabs>
        <w:jc w:val="both"/>
      </w:pPr>
      <w:r>
        <w:t>Four New resistors:</w:t>
      </w:r>
    </w:p>
    <w:p w14:paraId="634C387F" w14:textId="77777777" w:rsidR="00B505DA" w:rsidRDefault="00B505DA" w:rsidP="00BB364F">
      <w:pPr>
        <w:tabs>
          <w:tab w:val="left" w:pos="270"/>
        </w:tabs>
        <w:jc w:val="both"/>
      </w:pPr>
      <w:r>
        <w:tab/>
        <w:t>R1=1kΩ</w:t>
      </w:r>
    </w:p>
    <w:p w14:paraId="7E2049DB" w14:textId="77777777" w:rsidR="00B505DA" w:rsidRDefault="00B505DA" w:rsidP="00BB364F">
      <w:pPr>
        <w:tabs>
          <w:tab w:val="left" w:pos="270"/>
        </w:tabs>
        <w:jc w:val="both"/>
      </w:pPr>
      <w:r>
        <w:tab/>
        <w:t>R2=2.2kΩ</w:t>
      </w:r>
    </w:p>
    <w:p w14:paraId="37BE6213" w14:textId="77777777" w:rsidR="00B505DA" w:rsidRDefault="00B505DA" w:rsidP="00BB364F">
      <w:pPr>
        <w:tabs>
          <w:tab w:val="left" w:pos="270"/>
        </w:tabs>
        <w:jc w:val="both"/>
      </w:pPr>
      <w:r>
        <w:tab/>
        <w:t>R3=4.7kΩ</w:t>
      </w:r>
    </w:p>
    <w:p w14:paraId="1DC55523" w14:textId="77777777" w:rsidR="00B505DA" w:rsidRDefault="00B505DA" w:rsidP="00BB364F">
      <w:pPr>
        <w:tabs>
          <w:tab w:val="left" w:pos="270"/>
        </w:tabs>
        <w:jc w:val="both"/>
      </w:pPr>
      <w:r>
        <w:tab/>
        <w:t>R4=1.5kΩ</w:t>
      </w:r>
    </w:p>
    <w:p w14:paraId="365FD836" w14:textId="77777777" w:rsidR="00B505DA" w:rsidRDefault="00B505DA" w:rsidP="00BB364F">
      <w:pPr>
        <w:tabs>
          <w:tab w:val="left" w:pos="270"/>
        </w:tabs>
        <w:jc w:val="both"/>
      </w:pPr>
    </w:p>
    <w:p w14:paraId="15F667D0" w14:textId="02608C07" w:rsidR="00514BF6" w:rsidRDefault="00514BF6" w:rsidP="00BB364F">
      <w:pPr>
        <w:tabs>
          <w:tab w:val="left" w:pos="270"/>
        </w:tabs>
        <w:jc w:val="both"/>
      </w:pPr>
      <w:r>
        <w:rPr>
          <w:noProof/>
        </w:rPr>
        <w:drawing>
          <wp:anchor distT="0" distB="0" distL="114300" distR="114300" simplePos="0" relativeHeight="251659264" behindDoc="0" locked="0" layoutInCell="1" allowOverlap="1" wp14:anchorId="6DD60980" wp14:editId="473771C1">
            <wp:simplePos x="0" y="0"/>
            <wp:positionH relativeFrom="margin">
              <wp:align>right</wp:align>
            </wp:positionH>
            <wp:positionV relativeFrom="paragraph">
              <wp:posOffset>290195</wp:posOffset>
            </wp:positionV>
            <wp:extent cx="5948680" cy="23628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0498" t="14680" r="12032" b="22923"/>
                    <a:stretch/>
                  </pic:blipFill>
                  <pic:spPr bwMode="auto">
                    <a:xfrm>
                      <a:off x="0" y="0"/>
                      <a:ext cx="5948680" cy="2362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6745">
        <w:t>Figure</w:t>
      </w:r>
      <w:r>
        <w:t xml:space="preserve"> 2: </w:t>
      </w:r>
      <w:r w:rsidR="00AF6745">
        <w:t>Four-resistor</w:t>
      </w:r>
      <w:r>
        <w:t xml:space="preserve"> circuit </w:t>
      </w:r>
    </w:p>
    <w:p w14:paraId="28F94206" w14:textId="77777777" w:rsidR="00514BF6" w:rsidRDefault="00514BF6" w:rsidP="00BB364F">
      <w:pPr>
        <w:tabs>
          <w:tab w:val="left" w:pos="270"/>
        </w:tabs>
        <w:jc w:val="both"/>
      </w:pPr>
    </w:p>
    <w:p w14:paraId="7D66A124" w14:textId="77777777" w:rsidR="00514BF6" w:rsidRDefault="00514BF6" w:rsidP="00BB364F">
      <w:pPr>
        <w:tabs>
          <w:tab w:val="left" w:pos="270"/>
        </w:tabs>
        <w:jc w:val="both"/>
        <w:rPr>
          <w:noProof/>
        </w:rPr>
      </w:pPr>
      <w:r>
        <w:rPr>
          <w:noProof/>
        </w:rPr>
        <w:t>Calculated Resistance:</w:t>
      </w:r>
      <w:r>
        <w:rPr>
          <w:noProof/>
        </w:rPr>
        <w:tab/>
        <w:t>3.34kΩ</w:t>
      </w:r>
    </w:p>
    <w:p w14:paraId="6540CE6C" w14:textId="77777777" w:rsidR="002971FC" w:rsidRDefault="00514BF6" w:rsidP="00BB364F">
      <w:pPr>
        <w:tabs>
          <w:tab w:val="left" w:pos="270"/>
        </w:tabs>
        <w:jc w:val="both"/>
        <w:rPr>
          <w:noProof/>
        </w:rPr>
      </w:pPr>
      <w:r>
        <w:rPr>
          <w:noProof/>
        </w:rPr>
        <w:t>Nominal Resistance:</w:t>
      </w:r>
      <w:r>
        <w:rPr>
          <w:noProof/>
        </w:rPr>
        <w:tab/>
      </w:r>
      <w:r>
        <w:rPr>
          <w:noProof/>
        </w:rPr>
        <w:tab/>
        <w:t>3.40kΩ</w:t>
      </w:r>
    </w:p>
    <w:p w14:paraId="023BF841" w14:textId="77777777" w:rsidR="008310AA" w:rsidRDefault="008310AA" w:rsidP="00BB364F">
      <w:pPr>
        <w:tabs>
          <w:tab w:val="left" w:pos="270"/>
        </w:tabs>
        <w:jc w:val="both"/>
        <w:rPr>
          <w:noProof/>
        </w:rPr>
      </w:pPr>
    </w:p>
    <w:p w14:paraId="51AF821F" w14:textId="77777777" w:rsidR="008310AA" w:rsidRDefault="004243A0" w:rsidP="00BB364F">
      <w:pPr>
        <w:tabs>
          <w:tab w:val="left" w:pos="270"/>
        </w:tabs>
        <w:jc w:val="both"/>
        <w:rPr>
          <w:noProof/>
        </w:rPr>
      </w:pPr>
      <w:r>
        <w:rPr>
          <w:noProof/>
        </w:rPr>
        <mc:AlternateContent>
          <mc:Choice Requires="wps">
            <w:drawing>
              <wp:anchor distT="0" distB="0" distL="114300" distR="114300" simplePos="0" relativeHeight="251662336" behindDoc="0" locked="0" layoutInCell="1" allowOverlap="1" wp14:anchorId="3513D580" wp14:editId="54F267EA">
                <wp:simplePos x="0" y="0"/>
                <wp:positionH relativeFrom="column">
                  <wp:posOffset>2118397</wp:posOffset>
                </wp:positionH>
                <wp:positionV relativeFrom="paragraph">
                  <wp:posOffset>918771</wp:posOffset>
                </wp:positionV>
                <wp:extent cx="365760" cy="376518"/>
                <wp:effectExtent l="0" t="0" r="15240" b="24130"/>
                <wp:wrapNone/>
                <wp:docPr id="7" name="Oval 7"/>
                <wp:cNvGraphicFramePr/>
                <a:graphic xmlns:a="http://schemas.openxmlformats.org/drawingml/2006/main">
                  <a:graphicData uri="http://schemas.microsoft.com/office/word/2010/wordprocessingShape">
                    <wps:wsp>
                      <wps:cNvSpPr/>
                      <wps:spPr>
                        <a:xfrm>
                          <a:off x="0" y="0"/>
                          <a:ext cx="365760" cy="37651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6EF4D7F1" id="Oval 7" o:spid="_x0000_s1026" style="position:absolute;margin-left:166.8pt;margin-top:72.35pt;width:28.8pt;height:29.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" filled="f" strokecolor="#1f4d78 [1604]"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728962BB" wp14:editId="1B9DA143">
                <wp:simplePos x="0" y="0"/>
                <wp:positionH relativeFrom="column">
                  <wp:posOffset>1570542</wp:posOffset>
                </wp:positionH>
                <wp:positionV relativeFrom="paragraph">
                  <wp:posOffset>854859</wp:posOffset>
                </wp:positionV>
                <wp:extent cx="419548" cy="441063"/>
                <wp:effectExtent l="0" t="0" r="19050" b="16510"/>
                <wp:wrapNone/>
                <wp:docPr id="6" name="Oval 6"/>
                <wp:cNvGraphicFramePr/>
                <a:graphic xmlns:a="http://schemas.openxmlformats.org/drawingml/2006/main">
                  <a:graphicData uri="http://schemas.microsoft.com/office/word/2010/wordprocessingShape">
                    <wps:wsp>
                      <wps:cNvSpPr/>
                      <wps:spPr>
                        <a:xfrm>
                          <a:off x="0" y="0"/>
                          <a:ext cx="419548" cy="4410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E392A50" id="Oval 6" o:spid="_x0000_s1026" style="position:absolute;margin-left:123.65pt;margin-top:67.3pt;width:33.05pt;height:34.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" filled="f" strokecolor="#1f4d78 [1604]"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09404E9A" wp14:editId="03141376">
                <wp:simplePos x="0" y="0"/>
                <wp:positionH relativeFrom="column">
                  <wp:posOffset>1624330</wp:posOffset>
                </wp:positionH>
                <wp:positionV relativeFrom="paragraph">
                  <wp:posOffset>1359572</wp:posOffset>
                </wp:positionV>
                <wp:extent cx="290456" cy="215153"/>
                <wp:effectExtent l="0" t="0" r="14605" b="13970"/>
                <wp:wrapNone/>
                <wp:docPr id="8" name="Oval 8"/>
                <wp:cNvGraphicFramePr/>
                <a:graphic xmlns:a="http://schemas.openxmlformats.org/drawingml/2006/main">
                  <a:graphicData uri="http://schemas.microsoft.com/office/word/2010/wordprocessingShape">
                    <wps:wsp>
                      <wps:cNvSpPr/>
                      <wps:spPr>
                        <a:xfrm>
                          <a:off x="0" y="0"/>
                          <a:ext cx="290456" cy="21515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53CFDD2" id="Oval 8" o:spid="_x0000_s1026" style="position:absolute;margin-left:127.9pt;margin-top:107.05pt;width:22.85pt;height:1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" filled="f" strokecolor="#1f4d78 [1604]"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14:anchorId="343B3B1C" wp14:editId="5F575F37">
                <wp:simplePos x="0" y="0"/>
                <wp:positionH relativeFrom="column">
                  <wp:posOffset>1086000</wp:posOffset>
                </wp:positionH>
                <wp:positionV relativeFrom="paragraph">
                  <wp:posOffset>1295213</wp:posOffset>
                </wp:positionV>
                <wp:extent cx="408791" cy="279176"/>
                <wp:effectExtent l="0" t="0" r="10795" b="26035"/>
                <wp:wrapNone/>
                <wp:docPr id="9" name="Oval 9"/>
                <wp:cNvGraphicFramePr/>
                <a:graphic xmlns:a="http://schemas.openxmlformats.org/drawingml/2006/main">
                  <a:graphicData uri="http://schemas.microsoft.com/office/word/2010/wordprocessingShape">
                    <wps:wsp>
                      <wps:cNvSpPr/>
                      <wps:spPr>
                        <a:xfrm>
                          <a:off x="0" y="0"/>
                          <a:ext cx="408791" cy="27917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F7EF1FA" id="Oval 9" o:spid="_x0000_s1026" style="position:absolute;margin-left:85.5pt;margin-top:102pt;width:32.2pt;height:2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" filled="f" strokecolor="#1f4d78 [1604]" strokeweight="1pt">
                <v:stroke joinstyle="miter"/>
              </v:oval>
            </w:pict>
          </mc:Fallback>
        </mc:AlternateContent>
      </w:r>
      <w:r>
        <w:rPr>
          <w:noProof/>
        </w:rPr>
        <w:drawing>
          <wp:anchor distT="0" distB="0" distL="114300" distR="114300" simplePos="0" relativeHeight="251660288" behindDoc="0" locked="0" layoutInCell="1" allowOverlap="1" wp14:anchorId="35EC9ABF" wp14:editId="50F95C17">
            <wp:simplePos x="0" y="0"/>
            <wp:positionH relativeFrom="margin">
              <wp:align>right</wp:align>
            </wp:positionH>
            <wp:positionV relativeFrom="paragraph">
              <wp:posOffset>310403</wp:posOffset>
            </wp:positionV>
            <wp:extent cx="5938520" cy="2183765"/>
            <wp:effectExtent l="0" t="0" r="5080" b="6985"/>
            <wp:wrapSquare wrapText="bothSides"/>
            <wp:docPr id="5" name="Picture 5" descr="C:\Users\senu\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nu\Desktop\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8520" cy="2183765"/>
                    </a:xfrm>
                    <a:prstGeom prst="rect">
                      <a:avLst/>
                    </a:prstGeom>
                    <a:noFill/>
                    <a:ln>
                      <a:noFill/>
                    </a:ln>
                  </pic:spPr>
                </pic:pic>
              </a:graphicData>
            </a:graphic>
          </wp:anchor>
        </w:drawing>
      </w:r>
      <w:r w:rsidR="008310AA">
        <w:rPr>
          <w:noProof/>
        </w:rPr>
        <w:t xml:space="preserve">Firgure 3: Circuit #3 from Lab </w:t>
      </w:r>
    </w:p>
    <w:p w14:paraId="551FB50E" w14:textId="77777777" w:rsidR="008310AA" w:rsidRDefault="008310AA" w:rsidP="00BB364F">
      <w:pPr>
        <w:tabs>
          <w:tab w:val="left" w:pos="270"/>
        </w:tabs>
        <w:jc w:val="both"/>
        <w:rPr>
          <w:noProof/>
        </w:rPr>
      </w:pPr>
      <w:r>
        <w:rPr>
          <w:noProof/>
        </w:rPr>
        <mc:AlternateContent>
          <mc:Choice Requires="wps">
            <w:drawing>
              <wp:anchor distT="0" distB="0" distL="114300" distR="114300" simplePos="0" relativeHeight="251665408" behindDoc="0" locked="0" layoutInCell="1" allowOverlap="1" wp14:anchorId="094EBBDF" wp14:editId="2C8A0180">
                <wp:simplePos x="0" y="0"/>
                <wp:positionH relativeFrom="column">
                  <wp:posOffset>172122</wp:posOffset>
                </wp:positionH>
                <wp:positionV relativeFrom="paragraph">
                  <wp:posOffset>2433096</wp:posOffset>
                </wp:positionV>
                <wp:extent cx="376518" cy="419548"/>
                <wp:effectExtent l="0" t="0" r="24130" b="19050"/>
                <wp:wrapNone/>
                <wp:docPr id="10" name="Oval 10"/>
                <wp:cNvGraphicFramePr/>
                <a:graphic xmlns:a="http://schemas.openxmlformats.org/drawingml/2006/main">
                  <a:graphicData uri="http://schemas.microsoft.com/office/word/2010/wordprocessingShape">
                    <wps:wsp>
                      <wps:cNvSpPr/>
                      <wps:spPr>
                        <a:xfrm>
                          <a:off x="0" y="0"/>
                          <a:ext cx="376518" cy="4195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62A26EFD" id="Oval 10" o:spid="_x0000_s1026" style="position:absolute;margin-left:13.55pt;margin-top:191.6pt;width:29.65pt;height:33.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" filled="f" strokecolor="#1f4d78 [1604]" strokeweight="1pt">
                <v:stroke joinstyle="miter"/>
              </v:oval>
            </w:pict>
          </mc:Fallback>
        </mc:AlternateContent>
      </w:r>
    </w:p>
    <w:p w14:paraId="3C71CA1B" w14:textId="77777777" w:rsidR="008310AA" w:rsidRDefault="008310AA" w:rsidP="008310AA">
      <w:pPr>
        <w:tabs>
          <w:tab w:val="left" w:pos="1321"/>
        </w:tabs>
      </w:pPr>
      <w:r>
        <w:tab/>
        <w:t>Each circle shows a mistake in Circuit #3</w:t>
      </w:r>
    </w:p>
    <w:p w14:paraId="7463367C" w14:textId="77777777" w:rsidR="008310AA" w:rsidRDefault="008310AA" w:rsidP="008310AA">
      <w:pPr>
        <w:tabs>
          <w:tab w:val="left" w:pos="1321"/>
        </w:tabs>
      </w:pPr>
    </w:p>
    <w:p w14:paraId="1D2E3A98" w14:textId="77777777" w:rsidR="00F47E30" w:rsidRDefault="00F47E30" w:rsidP="008310AA">
      <w:pPr>
        <w:tabs>
          <w:tab w:val="left" w:pos="1321"/>
        </w:tabs>
      </w:pPr>
      <w:r>
        <w:t>In conclusion resistor can be connected in series and parallel which enhances the versatility of resistors and there use in circuitry. Comparing the calculated resistance to the measured resistance the difference of .07kΩ is expected as most resistors are not ideal and have some variation.</w:t>
      </w:r>
    </w:p>
    <w:p w14:paraId="118AA353" w14:textId="77777777" w:rsidR="00F47E30" w:rsidRPr="00F47E30" w:rsidRDefault="00F47E30" w:rsidP="008310AA">
      <w:pPr>
        <w:tabs>
          <w:tab w:val="left" w:pos="1321"/>
        </w:tabs>
        <w:rPr>
          <w:b/>
        </w:rPr>
      </w:pPr>
    </w:p>
    <w:p w14:paraId="0EA87348" w14:textId="77777777" w:rsidR="00F47E30" w:rsidRDefault="00F47E30" w:rsidP="008310AA">
      <w:pPr>
        <w:tabs>
          <w:tab w:val="left" w:pos="1321"/>
        </w:tabs>
        <w:rPr>
          <w:b/>
        </w:rPr>
      </w:pPr>
      <w:r w:rsidRPr="00F47E30">
        <w:rPr>
          <w:b/>
        </w:rPr>
        <w:t>Experiment 4</w:t>
      </w:r>
    </w:p>
    <w:p w14:paraId="6F5B599C" w14:textId="120137BA" w:rsidR="00FC357F" w:rsidRDefault="008C0ACD" w:rsidP="008310AA">
      <w:pPr>
        <w:tabs>
          <w:tab w:val="left" w:pos="1321"/>
        </w:tabs>
      </w:pPr>
      <w:r>
        <w:t xml:space="preserve">Using </w:t>
      </w:r>
      <w:r w:rsidR="00AF6745">
        <w:t>an</w:t>
      </w:r>
      <w:r>
        <w:t xml:space="preserve"> AA direct current battery the load current is calculated through a variety of resistors. The purpose is to find the current range in which the battery can be considered ideal. Ohms law V=IR is used mainly to calculate the current with this set up the Open Circuit T</w:t>
      </w:r>
      <w:r w:rsidRPr="008C0ACD">
        <w:t xml:space="preserve">hevenin </w:t>
      </w:r>
      <w:r>
        <w:t xml:space="preserve">Voltage or </w:t>
      </w:r>
      <w:r w:rsidR="00FA635E">
        <w:t>Norton</w:t>
      </w:r>
      <w:r>
        <w:t xml:space="preserve"> Short </w:t>
      </w:r>
      <w:r w:rsidR="00FA635E">
        <w:t>Circuit</w:t>
      </w:r>
      <w:r>
        <w:t xml:space="preserve"> current can be found.   </w:t>
      </w:r>
    </w:p>
    <w:p w14:paraId="1E89A851" w14:textId="77777777" w:rsidR="001825C9" w:rsidRPr="001825C9" w:rsidRDefault="00FC357F" w:rsidP="008310AA">
      <w:pPr>
        <w:tabs>
          <w:tab w:val="left" w:pos="1321"/>
        </w:tabs>
      </w:pPr>
      <w:r>
        <w:t xml:space="preserve">Table 2: </w:t>
      </w:r>
      <w:r w:rsidR="008C0ACD">
        <w:t xml:space="preserve"> </w:t>
      </w:r>
      <w:r w:rsidR="00B47243">
        <w:t>Data and Calculations for Experiment 4</w:t>
      </w:r>
    </w:p>
    <w:tbl>
      <w:tblPr>
        <w:tblStyle w:val="TableGrid"/>
        <w:tblW w:w="9533" w:type="dxa"/>
        <w:tblLook w:val="04A0" w:firstRow="1" w:lastRow="0" w:firstColumn="1" w:lastColumn="0" w:noHBand="0" w:noVBand="1"/>
      </w:tblPr>
      <w:tblGrid>
        <w:gridCol w:w="3177"/>
        <w:gridCol w:w="3178"/>
        <w:gridCol w:w="3178"/>
      </w:tblGrid>
      <w:tr w:rsidR="00C84AFF" w14:paraId="79CF4530" w14:textId="77777777" w:rsidTr="006C78EF">
        <w:trPr>
          <w:trHeight w:val="556"/>
        </w:trPr>
        <w:tc>
          <w:tcPr>
            <w:tcW w:w="3177" w:type="dxa"/>
          </w:tcPr>
          <w:p w14:paraId="220ADB9B" w14:textId="00EA8903" w:rsidR="00C84AFF" w:rsidRDefault="00364350" w:rsidP="008310AA">
            <w:pPr>
              <w:tabs>
                <w:tab w:val="left" w:pos="1321"/>
              </w:tabs>
            </w:pPr>
            <w:r>
              <w:t>Resistance [</w:t>
            </w:r>
            <w:r w:rsidR="00C84AFF">
              <w:t>Ω]</w:t>
            </w:r>
          </w:p>
        </w:tc>
        <w:tc>
          <w:tcPr>
            <w:tcW w:w="3178" w:type="dxa"/>
          </w:tcPr>
          <w:p w14:paraId="15979B48" w14:textId="77777777" w:rsidR="00C84AFF" w:rsidRDefault="00C84AFF" w:rsidP="00C84AFF">
            <w:pPr>
              <w:tabs>
                <w:tab w:val="left" w:pos="1321"/>
              </w:tabs>
            </w:pPr>
            <w:r>
              <w:t>Voltage [V]</w:t>
            </w:r>
          </w:p>
        </w:tc>
        <w:tc>
          <w:tcPr>
            <w:tcW w:w="3178" w:type="dxa"/>
          </w:tcPr>
          <w:p w14:paraId="742CE80E" w14:textId="4D3AEDF0" w:rsidR="00C84AFF" w:rsidRDefault="00364350" w:rsidP="008310AA">
            <w:pPr>
              <w:tabs>
                <w:tab w:val="left" w:pos="1321"/>
              </w:tabs>
            </w:pPr>
            <w:r>
              <w:t>Current [</w:t>
            </w:r>
            <w:r w:rsidR="00C84AFF">
              <w:t>A]</w:t>
            </w:r>
          </w:p>
        </w:tc>
      </w:tr>
      <w:tr w:rsidR="00C84AFF" w14:paraId="79B270A0" w14:textId="77777777" w:rsidTr="006C78EF">
        <w:trPr>
          <w:trHeight w:val="556"/>
        </w:trPr>
        <w:tc>
          <w:tcPr>
            <w:tcW w:w="3177" w:type="dxa"/>
          </w:tcPr>
          <w:p w14:paraId="1F9E360E" w14:textId="77777777" w:rsidR="00C84AFF" w:rsidRPr="00B47243" w:rsidRDefault="00B47243" w:rsidP="008310AA">
            <w:pPr>
              <w:tabs>
                <w:tab w:val="left" w:pos="1321"/>
              </w:tabs>
            </w:pPr>
            <w:r>
              <w:t>V</w:t>
            </w:r>
            <w:r>
              <w:rPr>
                <w:vertAlign w:val="subscript"/>
              </w:rPr>
              <w:t>OC</w:t>
            </w:r>
            <w:r>
              <w:t>(R=∞)</w:t>
            </w:r>
          </w:p>
        </w:tc>
        <w:tc>
          <w:tcPr>
            <w:tcW w:w="3178" w:type="dxa"/>
          </w:tcPr>
          <w:p w14:paraId="138C750E" w14:textId="77777777" w:rsidR="00C84AFF" w:rsidRDefault="001825C9" w:rsidP="008310AA">
            <w:pPr>
              <w:tabs>
                <w:tab w:val="left" w:pos="1321"/>
              </w:tabs>
            </w:pPr>
            <w:r>
              <w:t>1.57</w:t>
            </w:r>
            <w:r w:rsidR="00577F41">
              <w:t>V</w:t>
            </w:r>
          </w:p>
        </w:tc>
        <w:tc>
          <w:tcPr>
            <w:tcW w:w="3178" w:type="dxa"/>
          </w:tcPr>
          <w:p w14:paraId="0E7355E2" w14:textId="77777777" w:rsidR="00C84AFF" w:rsidRDefault="00C84AFF" w:rsidP="008310AA">
            <w:pPr>
              <w:tabs>
                <w:tab w:val="left" w:pos="1321"/>
              </w:tabs>
            </w:pPr>
          </w:p>
        </w:tc>
      </w:tr>
      <w:tr w:rsidR="007758A1" w14:paraId="295E014B" w14:textId="77777777" w:rsidTr="006C78EF">
        <w:trPr>
          <w:trHeight w:val="556"/>
        </w:trPr>
        <w:tc>
          <w:tcPr>
            <w:tcW w:w="3177" w:type="dxa"/>
          </w:tcPr>
          <w:p w14:paraId="31F3D3B8" w14:textId="3310DFEB" w:rsidR="007758A1" w:rsidRDefault="007758A1" w:rsidP="00FB4F33">
            <w:pPr>
              <w:tabs>
                <w:tab w:val="left" w:pos="1321"/>
              </w:tabs>
            </w:pPr>
            <w:r>
              <w:t>100k</w:t>
            </w:r>
            <w:r w:rsidR="00FB4F33">
              <w:t>Ω</w:t>
            </w:r>
          </w:p>
        </w:tc>
        <w:tc>
          <w:tcPr>
            <w:tcW w:w="3178" w:type="dxa"/>
          </w:tcPr>
          <w:p w14:paraId="720DFFE6" w14:textId="229C8CC8" w:rsidR="007758A1" w:rsidRDefault="00471D9E" w:rsidP="008310AA">
            <w:pPr>
              <w:tabs>
                <w:tab w:val="left" w:pos="1321"/>
              </w:tabs>
            </w:pPr>
            <w:r>
              <w:t>1.578V</w:t>
            </w:r>
          </w:p>
        </w:tc>
        <w:tc>
          <w:tcPr>
            <w:tcW w:w="3178" w:type="dxa"/>
          </w:tcPr>
          <w:p w14:paraId="1E1F1464" w14:textId="30C797E6" w:rsidR="007758A1" w:rsidRDefault="00471D9E" w:rsidP="008310AA">
            <w:pPr>
              <w:tabs>
                <w:tab w:val="left" w:pos="1321"/>
              </w:tabs>
            </w:pPr>
            <w:r>
              <w:t>.0000</w:t>
            </w:r>
            <w:r w:rsidR="0029756D">
              <w:t>15A</w:t>
            </w:r>
          </w:p>
        </w:tc>
      </w:tr>
      <w:tr w:rsidR="00C84AFF" w14:paraId="174785EF" w14:textId="77777777" w:rsidTr="006C78EF">
        <w:trPr>
          <w:trHeight w:val="556"/>
        </w:trPr>
        <w:tc>
          <w:tcPr>
            <w:tcW w:w="3177" w:type="dxa"/>
          </w:tcPr>
          <w:p w14:paraId="4D97ACCD" w14:textId="77777777" w:rsidR="00C84AFF" w:rsidRDefault="00577F41" w:rsidP="008310AA">
            <w:pPr>
              <w:tabs>
                <w:tab w:val="left" w:pos="1321"/>
              </w:tabs>
            </w:pPr>
            <w:r>
              <w:t>10kΩ</w:t>
            </w:r>
          </w:p>
        </w:tc>
        <w:tc>
          <w:tcPr>
            <w:tcW w:w="3178" w:type="dxa"/>
          </w:tcPr>
          <w:p w14:paraId="4ECD05EB" w14:textId="77777777" w:rsidR="00C84AFF" w:rsidRDefault="00577F41" w:rsidP="00577F41">
            <w:pPr>
              <w:tabs>
                <w:tab w:val="left" w:pos="1321"/>
              </w:tabs>
            </w:pPr>
            <w:r>
              <w:t>1.578V</w:t>
            </w:r>
          </w:p>
        </w:tc>
        <w:tc>
          <w:tcPr>
            <w:tcW w:w="3178" w:type="dxa"/>
          </w:tcPr>
          <w:p w14:paraId="2A68F338" w14:textId="77777777" w:rsidR="00C84AFF" w:rsidRDefault="00577F41" w:rsidP="00577F41">
            <w:pPr>
              <w:tabs>
                <w:tab w:val="left" w:pos="1321"/>
              </w:tabs>
            </w:pPr>
            <w:r>
              <w:t>.00015A</w:t>
            </w:r>
          </w:p>
        </w:tc>
      </w:tr>
      <w:tr w:rsidR="00C84AFF" w14:paraId="4FF65CC3" w14:textId="77777777" w:rsidTr="006C78EF">
        <w:trPr>
          <w:trHeight w:val="556"/>
        </w:trPr>
        <w:tc>
          <w:tcPr>
            <w:tcW w:w="3177" w:type="dxa"/>
          </w:tcPr>
          <w:p w14:paraId="2DE9EC74" w14:textId="77777777" w:rsidR="00C84AFF" w:rsidRDefault="00577F41" w:rsidP="008310AA">
            <w:pPr>
              <w:tabs>
                <w:tab w:val="left" w:pos="1321"/>
              </w:tabs>
            </w:pPr>
            <w:r>
              <w:t>5.1kΩ</w:t>
            </w:r>
          </w:p>
        </w:tc>
        <w:tc>
          <w:tcPr>
            <w:tcW w:w="3178" w:type="dxa"/>
          </w:tcPr>
          <w:p w14:paraId="0220F4B0" w14:textId="77777777" w:rsidR="00C84AFF" w:rsidRDefault="00577F41" w:rsidP="008310AA">
            <w:pPr>
              <w:tabs>
                <w:tab w:val="left" w:pos="1321"/>
              </w:tabs>
            </w:pPr>
            <w:r>
              <w:t>1.577V</w:t>
            </w:r>
          </w:p>
        </w:tc>
        <w:tc>
          <w:tcPr>
            <w:tcW w:w="3178" w:type="dxa"/>
          </w:tcPr>
          <w:p w14:paraId="4557AF8C" w14:textId="77777777" w:rsidR="00C84AFF" w:rsidRDefault="00577F41" w:rsidP="008310AA">
            <w:pPr>
              <w:tabs>
                <w:tab w:val="left" w:pos="1321"/>
              </w:tabs>
            </w:pPr>
            <w:r>
              <w:t>.00030A</w:t>
            </w:r>
          </w:p>
        </w:tc>
      </w:tr>
      <w:tr w:rsidR="00C84AFF" w14:paraId="50E15736" w14:textId="77777777" w:rsidTr="006C78EF">
        <w:trPr>
          <w:trHeight w:val="521"/>
        </w:trPr>
        <w:tc>
          <w:tcPr>
            <w:tcW w:w="3177" w:type="dxa"/>
          </w:tcPr>
          <w:p w14:paraId="39517996" w14:textId="77777777" w:rsidR="00C84AFF" w:rsidRDefault="00577F41" w:rsidP="008310AA">
            <w:pPr>
              <w:tabs>
                <w:tab w:val="left" w:pos="1321"/>
              </w:tabs>
            </w:pPr>
            <w:r>
              <w:t>1KΩ</w:t>
            </w:r>
          </w:p>
        </w:tc>
        <w:tc>
          <w:tcPr>
            <w:tcW w:w="3178" w:type="dxa"/>
          </w:tcPr>
          <w:p w14:paraId="05B233AE" w14:textId="77777777" w:rsidR="00C84AFF" w:rsidRDefault="00577F41" w:rsidP="008310AA">
            <w:pPr>
              <w:tabs>
                <w:tab w:val="left" w:pos="1321"/>
              </w:tabs>
            </w:pPr>
            <w:r>
              <w:t>1.575V</w:t>
            </w:r>
          </w:p>
        </w:tc>
        <w:tc>
          <w:tcPr>
            <w:tcW w:w="3178" w:type="dxa"/>
          </w:tcPr>
          <w:p w14:paraId="207558EE" w14:textId="77777777" w:rsidR="00C84AFF" w:rsidRDefault="00FC25F7" w:rsidP="008310AA">
            <w:pPr>
              <w:tabs>
                <w:tab w:val="left" w:pos="1321"/>
              </w:tabs>
            </w:pPr>
            <w:r>
              <w:t>.0012A</w:t>
            </w:r>
          </w:p>
        </w:tc>
      </w:tr>
      <w:tr w:rsidR="00C84AFF" w14:paraId="789314A5" w14:textId="77777777" w:rsidTr="006C78EF">
        <w:trPr>
          <w:trHeight w:val="556"/>
        </w:trPr>
        <w:tc>
          <w:tcPr>
            <w:tcW w:w="3177" w:type="dxa"/>
          </w:tcPr>
          <w:p w14:paraId="6FDB87A9" w14:textId="77777777" w:rsidR="00C84AFF" w:rsidRDefault="00577F41" w:rsidP="008310AA">
            <w:pPr>
              <w:tabs>
                <w:tab w:val="left" w:pos="1321"/>
              </w:tabs>
            </w:pPr>
            <w:r>
              <w:t>470Ω</w:t>
            </w:r>
          </w:p>
        </w:tc>
        <w:tc>
          <w:tcPr>
            <w:tcW w:w="3178" w:type="dxa"/>
          </w:tcPr>
          <w:p w14:paraId="53F03E74" w14:textId="77777777" w:rsidR="00C84AFF" w:rsidRDefault="00577F41" w:rsidP="008310AA">
            <w:pPr>
              <w:tabs>
                <w:tab w:val="left" w:pos="1321"/>
              </w:tabs>
            </w:pPr>
            <w:r>
              <w:t>1.566V</w:t>
            </w:r>
          </w:p>
        </w:tc>
        <w:tc>
          <w:tcPr>
            <w:tcW w:w="3178" w:type="dxa"/>
          </w:tcPr>
          <w:p w14:paraId="4298BCE2" w14:textId="77777777" w:rsidR="00C84AFF" w:rsidRDefault="00FC25F7" w:rsidP="008310AA">
            <w:pPr>
              <w:tabs>
                <w:tab w:val="left" w:pos="1321"/>
              </w:tabs>
            </w:pPr>
            <w:r>
              <w:t>.0033A</w:t>
            </w:r>
          </w:p>
        </w:tc>
      </w:tr>
      <w:tr w:rsidR="00C84AFF" w14:paraId="79F282A0" w14:textId="77777777" w:rsidTr="006C78EF">
        <w:trPr>
          <w:trHeight w:val="556"/>
        </w:trPr>
        <w:tc>
          <w:tcPr>
            <w:tcW w:w="3177" w:type="dxa"/>
          </w:tcPr>
          <w:p w14:paraId="3D8C0962" w14:textId="77777777" w:rsidR="00C84AFF" w:rsidRDefault="00577F41" w:rsidP="008310AA">
            <w:pPr>
              <w:tabs>
                <w:tab w:val="left" w:pos="1321"/>
              </w:tabs>
            </w:pPr>
            <w:r>
              <w:t>100Ω</w:t>
            </w:r>
          </w:p>
        </w:tc>
        <w:tc>
          <w:tcPr>
            <w:tcW w:w="3178" w:type="dxa"/>
          </w:tcPr>
          <w:p w14:paraId="4050CFCA" w14:textId="77777777" w:rsidR="00C84AFF" w:rsidRDefault="00577F41" w:rsidP="008310AA">
            <w:pPr>
              <w:tabs>
                <w:tab w:val="left" w:pos="1321"/>
              </w:tabs>
            </w:pPr>
            <w:r>
              <w:t>1.561V</w:t>
            </w:r>
          </w:p>
        </w:tc>
        <w:tc>
          <w:tcPr>
            <w:tcW w:w="3178" w:type="dxa"/>
          </w:tcPr>
          <w:p w14:paraId="77405464" w14:textId="77777777" w:rsidR="00C84AFF" w:rsidRDefault="00FC25F7" w:rsidP="008310AA">
            <w:pPr>
              <w:tabs>
                <w:tab w:val="left" w:pos="1321"/>
              </w:tabs>
            </w:pPr>
            <w:r>
              <w:t>.15A</w:t>
            </w:r>
          </w:p>
        </w:tc>
      </w:tr>
      <w:tr w:rsidR="00577F41" w14:paraId="01303E29" w14:textId="77777777" w:rsidTr="006C78EF">
        <w:trPr>
          <w:trHeight w:val="556"/>
        </w:trPr>
        <w:tc>
          <w:tcPr>
            <w:tcW w:w="3177" w:type="dxa"/>
          </w:tcPr>
          <w:p w14:paraId="678A2F88" w14:textId="77777777" w:rsidR="00577F41" w:rsidRDefault="00577F41" w:rsidP="008310AA">
            <w:pPr>
              <w:tabs>
                <w:tab w:val="left" w:pos="1321"/>
              </w:tabs>
            </w:pPr>
            <w:r>
              <w:t>47Ω</w:t>
            </w:r>
          </w:p>
        </w:tc>
        <w:tc>
          <w:tcPr>
            <w:tcW w:w="3178" w:type="dxa"/>
          </w:tcPr>
          <w:p w14:paraId="3B4E548A" w14:textId="77777777" w:rsidR="00577F41" w:rsidRDefault="00577F41" w:rsidP="008310AA">
            <w:pPr>
              <w:tabs>
                <w:tab w:val="left" w:pos="1321"/>
              </w:tabs>
            </w:pPr>
            <w:r>
              <w:t>1.546V</w:t>
            </w:r>
          </w:p>
        </w:tc>
        <w:tc>
          <w:tcPr>
            <w:tcW w:w="3178" w:type="dxa"/>
          </w:tcPr>
          <w:p w14:paraId="470E0DB2" w14:textId="77777777" w:rsidR="00577F41" w:rsidRDefault="00FC25F7" w:rsidP="008310AA">
            <w:pPr>
              <w:tabs>
                <w:tab w:val="left" w:pos="1321"/>
              </w:tabs>
            </w:pPr>
            <w:r>
              <w:t>.032A</w:t>
            </w:r>
          </w:p>
        </w:tc>
      </w:tr>
      <w:tr w:rsidR="00577F41" w14:paraId="554F2585" w14:textId="77777777" w:rsidTr="006C78EF">
        <w:trPr>
          <w:trHeight w:val="556"/>
        </w:trPr>
        <w:tc>
          <w:tcPr>
            <w:tcW w:w="3177" w:type="dxa"/>
          </w:tcPr>
          <w:p w14:paraId="32CD4BDD" w14:textId="77777777" w:rsidR="00577F41" w:rsidRDefault="00577F41" w:rsidP="008310AA">
            <w:pPr>
              <w:tabs>
                <w:tab w:val="left" w:pos="1321"/>
              </w:tabs>
            </w:pPr>
            <w:r>
              <w:t>22Ω</w:t>
            </w:r>
          </w:p>
        </w:tc>
        <w:tc>
          <w:tcPr>
            <w:tcW w:w="3178" w:type="dxa"/>
          </w:tcPr>
          <w:p w14:paraId="08E43422" w14:textId="77777777" w:rsidR="00577F41" w:rsidRDefault="00577F41" w:rsidP="008310AA">
            <w:pPr>
              <w:tabs>
                <w:tab w:val="left" w:pos="1321"/>
              </w:tabs>
            </w:pPr>
            <w:r>
              <w:t>1.50V</w:t>
            </w:r>
          </w:p>
        </w:tc>
        <w:tc>
          <w:tcPr>
            <w:tcW w:w="3178" w:type="dxa"/>
          </w:tcPr>
          <w:p w14:paraId="35B0A8F9" w14:textId="77777777" w:rsidR="00577F41" w:rsidRDefault="00FC25F7" w:rsidP="008310AA">
            <w:pPr>
              <w:tabs>
                <w:tab w:val="left" w:pos="1321"/>
              </w:tabs>
            </w:pPr>
            <w:r>
              <w:t>.068A</w:t>
            </w:r>
          </w:p>
        </w:tc>
      </w:tr>
      <w:tr w:rsidR="00577F41" w14:paraId="0A3FAA70" w14:textId="77777777" w:rsidTr="006C78EF">
        <w:trPr>
          <w:trHeight w:val="556"/>
        </w:trPr>
        <w:tc>
          <w:tcPr>
            <w:tcW w:w="3177" w:type="dxa"/>
          </w:tcPr>
          <w:p w14:paraId="585F455E" w14:textId="77777777" w:rsidR="00577F41" w:rsidRDefault="00577F41" w:rsidP="008310AA">
            <w:pPr>
              <w:tabs>
                <w:tab w:val="left" w:pos="1321"/>
              </w:tabs>
            </w:pPr>
            <w:r>
              <w:t>10Ω</w:t>
            </w:r>
          </w:p>
        </w:tc>
        <w:tc>
          <w:tcPr>
            <w:tcW w:w="3178" w:type="dxa"/>
          </w:tcPr>
          <w:p w14:paraId="59F5101F" w14:textId="77777777" w:rsidR="00577F41" w:rsidRDefault="00577F41" w:rsidP="008310AA">
            <w:pPr>
              <w:tabs>
                <w:tab w:val="left" w:pos="1321"/>
              </w:tabs>
            </w:pPr>
            <w:r>
              <w:t>1.48V</w:t>
            </w:r>
          </w:p>
        </w:tc>
        <w:tc>
          <w:tcPr>
            <w:tcW w:w="3178" w:type="dxa"/>
          </w:tcPr>
          <w:p w14:paraId="29786176" w14:textId="77777777" w:rsidR="00577F41" w:rsidRDefault="00FC25F7" w:rsidP="008310AA">
            <w:pPr>
              <w:tabs>
                <w:tab w:val="left" w:pos="1321"/>
              </w:tabs>
            </w:pPr>
            <w:r>
              <w:t>.14A</w:t>
            </w:r>
          </w:p>
        </w:tc>
      </w:tr>
      <w:tr w:rsidR="00577F41" w14:paraId="435E5027" w14:textId="77777777" w:rsidTr="006C78EF">
        <w:trPr>
          <w:trHeight w:val="556"/>
        </w:trPr>
        <w:tc>
          <w:tcPr>
            <w:tcW w:w="3177" w:type="dxa"/>
          </w:tcPr>
          <w:p w14:paraId="477A3180" w14:textId="77777777" w:rsidR="00577F41" w:rsidRDefault="00577F41" w:rsidP="008310AA">
            <w:pPr>
              <w:tabs>
                <w:tab w:val="left" w:pos="1321"/>
              </w:tabs>
            </w:pPr>
            <w:r>
              <w:t>4.7Ω</w:t>
            </w:r>
          </w:p>
        </w:tc>
        <w:tc>
          <w:tcPr>
            <w:tcW w:w="3178" w:type="dxa"/>
          </w:tcPr>
          <w:p w14:paraId="35C9D8C9" w14:textId="77777777" w:rsidR="00577F41" w:rsidRDefault="00577F41" w:rsidP="008310AA">
            <w:pPr>
              <w:tabs>
                <w:tab w:val="left" w:pos="1321"/>
              </w:tabs>
            </w:pPr>
            <w:r>
              <w:t>1.36V</w:t>
            </w:r>
          </w:p>
        </w:tc>
        <w:tc>
          <w:tcPr>
            <w:tcW w:w="3178" w:type="dxa"/>
          </w:tcPr>
          <w:p w14:paraId="1B8E7655" w14:textId="77777777" w:rsidR="00577F41" w:rsidRDefault="00FC25F7" w:rsidP="008310AA">
            <w:pPr>
              <w:tabs>
                <w:tab w:val="left" w:pos="1321"/>
              </w:tabs>
            </w:pPr>
            <w:r>
              <w:t>.28A</w:t>
            </w:r>
          </w:p>
        </w:tc>
      </w:tr>
      <w:tr w:rsidR="00577F41" w14:paraId="31CD14D9" w14:textId="77777777" w:rsidTr="006C78EF">
        <w:trPr>
          <w:trHeight w:val="521"/>
        </w:trPr>
        <w:tc>
          <w:tcPr>
            <w:tcW w:w="3177" w:type="dxa"/>
          </w:tcPr>
          <w:p w14:paraId="1435C7A1" w14:textId="77777777" w:rsidR="00577F41" w:rsidRDefault="00577F41" w:rsidP="008310AA">
            <w:pPr>
              <w:tabs>
                <w:tab w:val="left" w:pos="1321"/>
              </w:tabs>
            </w:pPr>
            <w:r>
              <w:t>2.4Ω</w:t>
            </w:r>
          </w:p>
        </w:tc>
        <w:tc>
          <w:tcPr>
            <w:tcW w:w="3178" w:type="dxa"/>
          </w:tcPr>
          <w:p w14:paraId="6E382EB2" w14:textId="77777777" w:rsidR="00577F41" w:rsidRDefault="00577F41" w:rsidP="008310AA">
            <w:pPr>
              <w:tabs>
                <w:tab w:val="left" w:pos="1321"/>
              </w:tabs>
            </w:pPr>
            <w:r>
              <w:t>1.23V</w:t>
            </w:r>
          </w:p>
        </w:tc>
        <w:tc>
          <w:tcPr>
            <w:tcW w:w="3178" w:type="dxa"/>
          </w:tcPr>
          <w:p w14:paraId="7C64603E" w14:textId="77777777" w:rsidR="00577F41" w:rsidRDefault="00FC25F7" w:rsidP="008310AA">
            <w:pPr>
              <w:tabs>
                <w:tab w:val="left" w:pos="1321"/>
              </w:tabs>
            </w:pPr>
            <w:r>
              <w:t>.51A</w:t>
            </w:r>
          </w:p>
        </w:tc>
      </w:tr>
    </w:tbl>
    <w:p w14:paraId="23A59915" w14:textId="77777777" w:rsidR="00FC357F" w:rsidRDefault="00FC357F" w:rsidP="008310AA">
      <w:pPr>
        <w:tabs>
          <w:tab w:val="left" w:pos="1321"/>
        </w:tabs>
      </w:pPr>
    </w:p>
    <w:p w14:paraId="22EE82B6" w14:textId="77777777" w:rsidR="00FC357F" w:rsidRDefault="00FC357F" w:rsidP="008310AA">
      <w:pPr>
        <w:tabs>
          <w:tab w:val="left" w:pos="1321"/>
        </w:tabs>
      </w:pPr>
      <w:r>
        <w:t xml:space="preserve">Figure 4: Circuit used to get data for table 2 where R is the change of </w:t>
      </w:r>
      <w:r w:rsidR="00B47243">
        <w:t>resistors</w:t>
      </w:r>
    </w:p>
    <w:p w14:paraId="33194FEB" w14:textId="77777777" w:rsidR="004E2123" w:rsidRDefault="00DB73BB" w:rsidP="008310AA">
      <w:pPr>
        <w:tabs>
          <w:tab w:val="left" w:pos="1321"/>
        </w:tabs>
      </w:pPr>
      <w:r>
        <w:rPr>
          <w:noProof/>
        </w:rPr>
        <w:drawing>
          <wp:anchor distT="0" distB="0" distL="114300" distR="114300" simplePos="0" relativeHeight="251666432" behindDoc="0" locked="0" layoutInCell="1" allowOverlap="1" wp14:anchorId="45685AC6" wp14:editId="75A0CBA1">
            <wp:simplePos x="0" y="0"/>
            <wp:positionH relativeFrom="margin">
              <wp:posOffset>114300</wp:posOffset>
            </wp:positionH>
            <wp:positionV relativeFrom="paragraph">
              <wp:posOffset>53340</wp:posOffset>
            </wp:positionV>
            <wp:extent cx="2698750" cy="1999615"/>
            <wp:effectExtent l="0" t="0" r="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20274" t="13225" r="34299" b="16521"/>
                    <a:stretch/>
                  </pic:blipFill>
                  <pic:spPr bwMode="auto">
                    <a:xfrm>
                      <a:off x="0" y="0"/>
                      <a:ext cx="2698750" cy="1999615"/>
                    </a:xfrm>
                    <a:prstGeom prst="rect">
                      <a:avLst/>
                    </a:prstGeom>
                    <a:ln>
                      <a:noFill/>
                    </a:ln>
                    <a:extLst>
                      <a:ext uri="{53640926-AAD7-44d8-BBD7-CCE9431645EC}">
                        <a14:shadowObscured xmlns:a14="http://schemas.microsoft.com/office/drawing/2010/main"/>
                      </a:ext>
                    </a:extLst>
                  </pic:spPr>
                </pic:pic>
              </a:graphicData>
            </a:graphic>
          </wp:anchor>
        </w:drawing>
      </w:r>
    </w:p>
    <w:p w14:paraId="6D1BAF01" w14:textId="77777777" w:rsidR="004E2123" w:rsidRDefault="004E2123" w:rsidP="008310AA">
      <w:pPr>
        <w:tabs>
          <w:tab w:val="left" w:pos="1321"/>
        </w:tabs>
        <w:rPr>
          <w:noProof/>
        </w:rPr>
      </w:pPr>
    </w:p>
    <w:p w14:paraId="5A15A1E3" w14:textId="77777777" w:rsidR="004E2123" w:rsidRDefault="004E2123" w:rsidP="008310AA">
      <w:pPr>
        <w:tabs>
          <w:tab w:val="left" w:pos="1321"/>
        </w:tabs>
        <w:rPr>
          <w:noProof/>
        </w:rPr>
      </w:pPr>
    </w:p>
    <w:p w14:paraId="0AF06A4B" w14:textId="77777777" w:rsidR="004E2123" w:rsidRDefault="004E2123" w:rsidP="008310AA">
      <w:pPr>
        <w:tabs>
          <w:tab w:val="left" w:pos="1321"/>
        </w:tabs>
        <w:rPr>
          <w:noProof/>
        </w:rPr>
      </w:pPr>
    </w:p>
    <w:p w14:paraId="442A7725" w14:textId="77777777" w:rsidR="00FC357F" w:rsidRDefault="00FC357F" w:rsidP="008310AA">
      <w:pPr>
        <w:tabs>
          <w:tab w:val="left" w:pos="1321"/>
        </w:tabs>
      </w:pPr>
    </w:p>
    <w:p w14:paraId="002C1EEE" w14:textId="77777777" w:rsidR="00F156E1" w:rsidRDefault="00F156E1" w:rsidP="008310AA">
      <w:pPr>
        <w:tabs>
          <w:tab w:val="left" w:pos="1321"/>
        </w:tabs>
        <w:rPr>
          <w:noProof/>
        </w:rPr>
      </w:pPr>
    </w:p>
    <w:p w14:paraId="4F36B4F6" w14:textId="77777777" w:rsidR="00BD66A1" w:rsidRDefault="005A6D04" w:rsidP="008310AA">
      <w:pPr>
        <w:tabs>
          <w:tab w:val="left" w:pos="1321"/>
        </w:tabs>
        <w:rPr>
          <w:noProof/>
        </w:rPr>
      </w:pPr>
      <w:r>
        <w:rPr>
          <w:noProof/>
        </w:rPr>
        <w:t xml:space="preserve">A graph Voltage vs </w:t>
      </w:r>
      <w:r w:rsidR="006C78EF">
        <w:rPr>
          <w:noProof/>
        </w:rPr>
        <w:t>Current</w:t>
      </w:r>
      <w:r>
        <w:rPr>
          <w:noProof/>
        </w:rPr>
        <w:t xml:space="preserve"> is attach </w:t>
      </w:r>
      <w:r w:rsidR="008B3812">
        <w:rPr>
          <w:noProof/>
        </w:rPr>
        <w:t xml:space="preserve">with the lab report to show how the load current is effected by changing the resistor value. </w:t>
      </w:r>
      <w:r w:rsidR="00F156E1">
        <w:rPr>
          <w:noProof/>
        </w:rPr>
        <w:t xml:space="preserve">A leaniar curve fit was used </w:t>
      </w:r>
      <w:r w:rsidR="00CD117B">
        <w:rPr>
          <w:noProof/>
        </w:rPr>
        <w:t xml:space="preserve">to obtain a best fit line. </w:t>
      </w:r>
      <w:r w:rsidR="00B775EB">
        <w:rPr>
          <w:noProof/>
        </w:rPr>
        <w:t xml:space="preserve">The battery can be considered ideal between </w:t>
      </w:r>
      <w:r w:rsidR="004C6E37">
        <w:rPr>
          <w:noProof/>
        </w:rPr>
        <w:t xml:space="preserve">.14A to .000015A. This is calculated </w:t>
      </w:r>
      <w:r w:rsidR="00195F92">
        <w:rPr>
          <w:noProof/>
        </w:rPr>
        <w:t>by using the V</w:t>
      </w:r>
      <w:r w:rsidR="00195F92">
        <w:rPr>
          <w:noProof/>
          <w:vertAlign w:val="subscript"/>
        </w:rPr>
        <w:t>OC</w:t>
      </w:r>
      <w:r w:rsidR="00195F92">
        <w:rPr>
          <w:noProof/>
        </w:rPr>
        <w:t xml:space="preserve"> as a base voltage then taking a 5% differnce. This gives </w:t>
      </w:r>
      <w:r w:rsidR="00C349A7">
        <w:rPr>
          <w:noProof/>
        </w:rPr>
        <w:t xml:space="preserve">1.45V, so any voltage form 1.57 to 1.45 is considered ideal for this pertaining battery. The results and grpah show how current and voltage  are linearly related.  </w:t>
      </w:r>
      <w:r w:rsidR="00557D6B">
        <w:rPr>
          <w:noProof/>
        </w:rPr>
        <w:t>Also the usage of ohms law can lead t</w:t>
      </w:r>
      <w:r w:rsidR="00BD66A1">
        <w:rPr>
          <w:noProof/>
        </w:rPr>
        <w:t>o a detailed anylysis of any circuit</w:t>
      </w:r>
      <w:r w:rsidR="00557D6B">
        <w:rPr>
          <w:noProof/>
        </w:rPr>
        <w:t>.</w:t>
      </w:r>
    </w:p>
    <w:p w14:paraId="0568606E" w14:textId="356B396B" w:rsidR="00751C50" w:rsidRDefault="00364350" w:rsidP="008310AA">
      <w:pPr>
        <w:tabs>
          <w:tab w:val="left" w:pos="1321"/>
        </w:tabs>
        <w:rPr>
          <w:b/>
          <w:noProof/>
        </w:rPr>
      </w:pPr>
      <w:r w:rsidRPr="00364350">
        <w:rPr>
          <w:b/>
          <w:noProof/>
        </w:rPr>
        <w:t>Conclusion</w:t>
      </w:r>
    </w:p>
    <w:p w14:paraId="6D868E91" w14:textId="0382D8E5" w:rsidR="00364350" w:rsidRDefault="00F76B58" w:rsidP="008310AA">
      <w:pPr>
        <w:tabs>
          <w:tab w:val="left" w:pos="1321"/>
        </w:tabs>
        <w:rPr>
          <w:noProof/>
        </w:rPr>
      </w:pPr>
      <w:r>
        <w:rPr>
          <w:noProof/>
        </w:rPr>
        <w:t>Direct current is very usefull in modern day technology it utilizes many different conpone</w:t>
      </w:r>
      <w:r w:rsidR="00C57C02">
        <w:rPr>
          <w:noProof/>
        </w:rPr>
        <w:t xml:space="preserve">nts to create a direct supply of voltage and current. Resistors are the fundamental building blocks of circuits they allow </w:t>
      </w:r>
      <w:r w:rsidR="00875A7C">
        <w:rPr>
          <w:noProof/>
        </w:rPr>
        <w:t xml:space="preserve">the control of current and voltage from the source to the output. Resistors are </w:t>
      </w:r>
      <w:r w:rsidR="00FB5FFD">
        <w:rPr>
          <w:noProof/>
        </w:rPr>
        <w:t>passsiv</w:t>
      </w:r>
      <w:r w:rsidR="0037183C">
        <w:rPr>
          <w:noProof/>
        </w:rPr>
        <w:t>e elements that dissipate</w:t>
      </w:r>
      <w:r w:rsidR="00FB5FFD">
        <w:rPr>
          <w:noProof/>
        </w:rPr>
        <w:t xml:space="preserve"> </w:t>
      </w:r>
      <w:r w:rsidR="009B182C">
        <w:rPr>
          <w:noProof/>
        </w:rPr>
        <w:t xml:space="preserve">cnverted electrical energy through heat. Lab one </w:t>
      </w:r>
      <w:r w:rsidR="00BC214C">
        <w:rPr>
          <w:noProof/>
        </w:rPr>
        <w:t>allowed resistors to be con</w:t>
      </w:r>
      <w:r w:rsidR="00B2043A">
        <w:rPr>
          <w:noProof/>
        </w:rPr>
        <w:t xml:space="preserve">nected in seriers and parrallel in addition to many different calculations to find currents and voltages. </w:t>
      </w:r>
      <w:r w:rsidR="002C64C1">
        <w:rPr>
          <w:noProof/>
        </w:rPr>
        <w:t>Conducting lab one le</w:t>
      </w:r>
      <w:r w:rsidR="00B95067">
        <w:rPr>
          <w:noProof/>
        </w:rPr>
        <w:t>ad to the understanding that most resistors are</w:t>
      </w:r>
      <w:r w:rsidR="00BC311C">
        <w:rPr>
          <w:noProof/>
        </w:rPr>
        <w:t xml:space="preserve"> not fully ideal but instead have terlerance variations. This can also b</w:t>
      </w:r>
      <w:r w:rsidR="008B5055">
        <w:rPr>
          <w:noProof/>
        </w:rPr>
        <w:t xml:space="preserve">e said be for batteries but since a bettery is an active element and will lose voltage over time a 5% variation can be considered ideal. </w:t>
      </w:r>
      <w:r w:rsidR="009D0C07">
        <w:rPr>
          <w:noProof/>
        </w:rPr>
        <w:t>In short, the</w:t>
      </w:r>
      <w:r w:rsidR="005C36B4">
        <w:rPr>
          <w:noProof/>
        </w:rPr>
        <w:t xml:space="preserve"> four experiments proved the linearity of ohms law V=IR.</w:t>
      </w:r>
    </w:p>
    <w:p w14:paraId="68CC5FC4" w14:textId="77777777" w:rsidR="005C36B4" w:rsidRPr="00364350" w:rsidRDefault="005C36B4" w:rsidP="008310AA">
      <w:pPr>
        <w:tabs>
          <w:tab w:val="left" w:pos="1321"/>
        </w:tabs>
        <w:rPr>
          <w:noProof/>
        </w:rPr>
      </w:pPr>
      <w:bookmarkStart w:id="0" w:name="_GoBack"/>
      <w:bookmarkEnd w:id="0"/>
    </w:p>
    <w:sectPr w:rsidR="005C36B4" w:rsidRPr="00364350" w:rsidSect="000F1219">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6731DA" w14:textId="77777777" w:rsidR="009D0C07" w:rsidRDefault="009D0C07" w:rsidP="000F1219">
      <w:pPr>
        <w:spacing w:after="0"/>
      </w:pPr>
      <w:r>
        <w:separator/>
      </w:r>
    </w:p>
  </w:endnote>
  <w:endnote w:type="continuationSeparator" w:id="0">
    <w:p w14:paraId="09E92E05" w14:textId="77777777" w:rsidR="009D0C07" w:rsidRDefault="009D0C07" w:rsidP="000F12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altName w:val="Courier New"/>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BE0699" w14:textId="77777777" w:rsidR="009D0C07" w:rsidRDefault="009D0C07" w:rsidP="000F1219">
      <w:pPr>
        <w:spacing w:after="0"/>
      </w:pPr>
      <w:r>
        <w:separator/>
      </w:r>
    </w:p>
  </w:footnote>
  <w:footnote w:type="continuationSeparator" w:id="0">
    <w:p w14:paraId="231E6CC6" w14:textId="77777777" w:rsidR="009D0C07" w:rsidRDefault="009D0C07" w:rsidP="000F1219">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B2ACF" w14:textId="77777777" w:rsidR="009D0C07" w:rsidRDefault="009D0C07" w:rsidP="000F1219">
    <w:pPr>
      <w:pStyle w:val="Header"/>
    </w:pPr>
    <w:r>
      <w:t>Lab 1: Characteristic of a Practical DC Source</w:t>
    </w:r>
    <w:r>
      <w:tab/>
    </w:r>
    <w:r>
      <w:tab/>
      <w:t xml:space="preserve">Sarao </w:t>
    </w:r>
    <w:r>
      <w:rPr>
        <w:rStyle w:val="PageNumber"/>
      </w:rPr>
      <w:fldChar w:fldCharType="begin"/>
    </w:r>
    <w:r>
      <w:rPr>
        <w:rStyle w:val="PageNumber"/>
      </w:rPr>
      <w:instrText xml:space="preserve"> PAGE </w:instrText>
    </w:r>
    <w:r>
      <w:rPr>
        <w:rStyle w:val="PageNumber"/>
      </w:rPr>
      <w:fldChar w:fldCharType="separate"/>
    </w:r>
    <w:r w:rsidR="005C36B4">
      <w:rPr>
        <w:rStyle w:val="PageNumber"/>
        <w:noProof/>
      </w:rPr>
      <w:t>6</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1570D"/>
    <w:multiLevelType w:val="hybridMultilevel"/>
    <w:tmpl w:val="55F409D2"/>
    <w:lvl w:ilvl="0" w:tplc="64E644C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52635B8B"/>
    <w:multiLevelType w:val="hybridMultilevel"/>
    <w:tmpl w:val="55F409D2"/>
    <w:lvl w:ilvl="0" w:tplc="64E644C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65176949"/>
    <w:multiLevelType w:val="hybridMultilevel"/>
    <w:tmpl w:val="55F409D2"/>
    <w:lvl w:ilvl="0" w:tplc="64E644C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ctiveWritingStyle w:appName="MSWord" w:lang="en-US" w:vendorID="64" w:dllVersion="131078" w:nlCheck="1" w:checkStyle="1"/>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F64"/>
    <w:rsid w:val="000066D6"/>
    <w:rsid w:val="000F1219"/>
    <w:rsid w:val="00130A99"/>
    <w:rsid w:val="00163A54"/>
    <w:rsid w:val="001825C9"/>
    <w:rsid w:val="00195F92"/>
    <w:rsid w:val="00216D2B"/>
    <w:rsid w:val="002257CB"/>
    <w:rsid w:val="002965F5"/>
    <w:rsid w:val="002971FC"/>
    <w:rsid w:val="0029756D"/>
    <w:rsid w:val="002C64C1"/>
    <w:rsid w:val="00364350"/>
    <w:rsid w:val="0037183C"/>
    <w:rsid w:val="003C3F5F"/>
    <w:rsid w:val="004243A0"/>
    <w:rsid w:val="00471D9E"/>
    <w:rsid w:val="004742C5"/>
    <w:rsid w:val="004C6E37"/>
    <w:rsid w:val="004E2123"/>
    <w:rsid w:val="00514BF6"/>
    <w:rsid w:val="00540C8E"/>
    <w:rsid w:val="00557D6B"/>
    <w:rsid w:val="00577F41"/>
    <w:rsid w:val="005A6D04"/>
    <w:rsid w:val="005C36B4"/>
    <w:rsid w:val="00641E19"/>
    <w:rsid w:val="00642043"/>
    <w:rsid w:val="006A0B66"/>
    <w:rsid w:val="006C78EF"/>
    <w:rsid w:val="00751C50"/>
    <w:rsid w:val="007676E0"/>
    <w:rsid w:val="007758A1"/>
    <w:rsid w:val="008310AA"/>
    <w:rsid w:val="00840C72"/>
    <w:rsid w:val="00875A7C"/>
    <w:rsid w:val="00884F64"/>
    <w:rsid w:val="008B3812"/>
    <w:rsid w:val="008B5055"/>
    <w:rsid w:val="008C0ACD"/>
    <w:rsid w:val="009B182C"/>
    <w:rsid w:val="009D0C07"/>
    <w:rsid w:val="00AF1E38"/>
    <w:rsid w:val="00AF6745"/>
    <w:rsid w:val="00B2043A"/>
    <w:rsid w:val="00B47243"/>
    <w:rsid w:val="00B505DA"/>
    <w:rsid w:val="00B775EB"/>
    <w:rsid w:val="00B95067"/>
    <w:rsid w:val="00BB364F"/>
    <w:rsid w:val="00BC214C"/>
    <w:rsid w:val="00BC311C"/>
    <w:rsid w:val="00BD261E"/>
    <w:rsid w:val="00BD66A1"/>
    <w:rsid w:val="00C349A7"/>
    <w:rsid w:val="00C53D11"/>
    <w:rsid w:val="00C57C02"/>
    <w:rsid w:val="00C84AFF"/>
    <w:rsid w:val="00CC77ED"/>
    <w:rsid w:val="00CD117B"/>
    <w:rsid w:val="00D24FDE"/>
    <w:rsid w:val="00D90ED0"/>
    <w:rsid w:val="00D91EDD"/>
    <w:rsid w:val="00DB39F3"/>
    <w:rsid w:val="00DB73BB"/>
    <w:rsid w:val="00DD54A3"/>
    <w:rsid w:val="00E16B66"/>
    <w:rsid w:val="00E97489"/>
    <w:rsid w:val="00F156E1"/>
    <w:rsid w:val="00F472D7"/>
    <w:rsid w:val="00F47E30"/>
    <w:rsid w:val="00F53D7E"/>
    <w:rsid w:val="00F76B58"/>
    <w:rsid w:val="00FA635E"/>
    <w:rsid w:val="00FB4F33"/>
    <w:rsid w:val="00FB5FFD"/>
    <w:rsid w:val="00FC25F7"/>
    <w:rsid w:val="00FC357F"/>
    <w:rsid w:val="00FD0181"/>
    <w:rsid w:val="00FD4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5E60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219"/>
    <w:pPr>
      <w:tabs>
        <w:tab w:val="center" w:pos="4680"/>
        <w:tab w:val="right" w:pos="9360"/>
      </w:tabs>
      <w:spacing w:after="0"/>
    </w:pPr>
  </w:style>
  <w:style w:type="character" w:customStyle="1" w:styleId="HeaderChar">
    <w:name w:val="Header Char"/>
    <w:basedOn w:val="DefaultParagraphFont"/>
    <w:link w:val="Header"/>
    <w:uiPriority w:val="99"/>
    <w:rsid w:val="000F1219"/>
  </w:style>
  <w:style w:type="paragraph" w:styleId="Footer">
    <w:name w:val="footer"/>
    <w:basedOn w:val="Normal"/>
    <w:link w:val="FooterChar"/>
    <w:uiPriority w:val="99"/>
    <w:unhideWhenUsed/>
    <w:rsid w:val="000F1219"/>
    <w:pPr>
      <w:tabs>
        <w:tab w:val="center" w:pos="4680"/>
        <w:tab w:val="right" w:pos="9360"/>
      </w:tabs>
      <w:spacing w:after="0"/>
    </w:pPr>
  </w:style>
  <w:style w:type="character" w:customStyle="1" w:styleId="FooterChar">
    <w:name w:val="Footer Char"/>
    <w:basedOn w:val="DefaultParagraphFont"/>
    <w:link w:val="Footer"/>
    <w:uiPriority w:val="99"/>
    <w:rsid w:val="000F1219"/>
  </w:style>
  <w:style w:type="paragraph" w:styleId="ListParagraph">
    <w:name w:val="List Paragraph"/>
    <w:basedOn w:val="Normal"/>
    <w:uiPriority w:val="34"/>
    <w:qFormat/>
    <w:rsid w:val="002971FC"/>
    <w:pPr>
      <w:ind w:left="720"/>
      <w:contextualSpacing/>
    </w:pPr>
  </w:style>
  <w:style w:type="table" w:styleId="TableGrid">
    <w:name w:val="Table Grid"/>
    <w:basedOn w:val="TableNormal"/>
    <w:uiPriority w:val="39"/>
    <w:rsid w:val="00E9748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6D0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D04"/>
    <w:rPr>
      <w:rFonts w:ascii="Segoe UI" w:hAnsi="Segoe UI" w:cs="Segoe UI"/>
      <w:sz w:val="18"/>
      <w:szCs w:val="18"/>
    </w:rPr>
  </w:style>
  <w:style w:type="character" w:styleId="PageNumber">
    <w:name w:val="page number"/>
    <w:basedOn w:val="DefaultParagraphFont"/>
    <w:uiPriority w:val="99"/>
    <w:semiHidden/>
    <w:unhideWhenUsed/>
    <w:rsid w:val="00840C72"/>
  </w:style>
  <w:style w:type="character" w:styleId="PlaceholderText">
    <w:name w:val="Placeholder Text"/>
    <w:basedOn w:val="DefaultParagraphFont"/>
    <w:uiPriority w:val="99"/>
    <w:semiHidden/>
    <w:rsid w:val="00CC77ED"/>
    <w:rPr>
      <w:color w:val="808080"/>
    </w:rPr>
  </w:style>
  <w:style w:type="paragraph" w:styleId="Revision">
    <w:name w:val="Revision"/>
    <w:hidden/>
    <w:uiPriority w:val="99"/>
    <w:semiHidden/>
    <w:rsid w:val="00D91EDD"/>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219"/>
    <w:pPr>
      <w:tabs>
        <w:tab w:val="center" w:pos="4680"/>
        <w:tab w:val="right" w:pos="9360"/>
      </w:tabs>
      <w:spacing w:after="0"/>
    </w:pPr>
  </w:style>
  <w:style w:type="character" w:customStyle="1" w:styleId="HeaderChar">
    <w:name w:val="Header Char"/>
    <w:basedOn w:val="DefaultParagraphFont"/>
    <w:link w:val="Header"/>
    <w:uiPriority w:val="99"/>
    <w:rsid w:val="000F1219"/>
  </w:style>
  <w:style w:type="paragraph" w:styleId="Footer">
    <w:name w:val="footer"/>
    <w:basedOn w:val="Normal"/>
    <w:link w:val="FooterChar"/>
    <w:uiPriority w:val="99"/>
    <w:unhideWhenUsed/>
    <w:rsid w:val="000F1219"/>
    <w:pPr>
      <w:tabs>
        <w:tab w:val="center" w:pos="4680"/>
        <w:tab w:val="right" w:pos="9360"/>
      </w:tabs>
      <w:spacing w:after="0"/>
    </w:pPr>
  </w:style>
  <w:style w:type="character" w:customStyle="1" w:styleId="FooterChar">
    <w:name w:val="Footer Char"/>
    <w:basedOn w:val="DefaultParagraphFont"/>
    <w:link w:val="Footer"/>
    <w:uiPriority w:val="99"/>
    <w:rsid w:val="000F1219"/>
  </w:style>
  <w:style w:type="paragraph" w:styleId="ListParagraph">
    <w:name w:val="List Paragraph"/>
    <w:basedOn w:val="Normal"/>
    <w:uiPriority w:val="34"/>
    <w:qFormat/>
    <w:rsid w:val="002971FC"/>
    <w:pPr>
      <w:ind w:left="720"/>
      <w:contextualSpacing/>
    </w:pPr>
  </w:style>
  <w:style w:type="table" w:styleId="TableGrid">
    <w:name w:val="Table Grid"/>
    <w:basedOn w:val="TableNormal"/>
    <w:uiPriority w:val="39"/>
    <w:rsid w:val="00E9748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6D0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D04"/>
    <w:rPr>
      <w:rFonts w:ascii="Segoe UI" w:hAnsi="Segoe UI" w:cs="Segoe UI"/>
      <w:sz w:val="18"/>
      <w:szCs w:val="18"/>
    </w:rPr>
  </w:style>
  <w:style w:type="character" w:styleId="PageNumber">
    <w:name w:val="page number"/>
    <w:basedOn w:val="DefaultParagraphFont"/>
    <w:uiPriority w:val="99"/>
    <w:semiHidden/>
    <w:unhideWhenUsed/>
    <w:rsid w:val="00840C72"/>
  </w:style>
  <w:style w:type="character" w:styleId="PlaceholderText">
    <w:name w:val="Placeholder Text"/>
    <w:basedOn w:val="DefaultParagraphFont"/>
    <w:uiPriority w:val="99"/>
    <w:semiHidden/>
    <w:rsid w:val="00CC77ED"/>
    <w:rPr>
      <w:color w:val="808080"/>
    </w:rPr>
  </w:style>
  <w:style w:type="paragraph" w:styleId="Revision">
    <w:name w:val="Revision"/>
    <w:hidden/>
    <w:uiPriority w:val="99"/>
    <w:semiHidden/>
    <w:rsid w:val="00D91ED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nu\Google%20Drive\ee97\EE%2097%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A77AA-3420-6641-BE24-7004916BE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\Users\senu\Google Drive\ee97\EE 97 template.dotx</Template>
  <TotalTime>420</TotalTime>
  <Pages>6</Pages>
  <Words>832</Words>
  <Characters>4194</Characters>
  <Application>Microsoft Macintosh Word</Application>
  <DocSecurity>0</DocSecurity>
  <Lines>262</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senu</dc:creator>
  <cp:keywords/>
  <dc:description/>
  <cp:lastModifiedBy>senu</cp:lastModifiedBy>
  <cp:revision>33</cp:revision>
  <cp:lastPrinted>2014-09-04T18:03:00Z</cp:lastPrinted>
  <dcterms:created xsi:type="dcterms:W3CDTF">2014-09-04T00:51:00Z</dcterms:created>
  <dcterms:modified xsi:type="dcterms:W3CDTF">2014-09-04T23:26:00Z</dcterms:modified>
</cp:coreProperties>
</file>