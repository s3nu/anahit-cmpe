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080F31B" w14:textId="77777777" w:rsidR="000066D6" w:rsidRPr="00E630C5" w:rsidRDefault="002257CB" w:rsidP="002257CB">
      <w:pPr>
        <w:jc w:val="right"/>
      </w:pPr>
      <w:r w:rsidRPr="00E630C5">
        <w:t>EE 97 Fall 2014</w:t>
      </w:r>
    </w:p>
    <w:p w14:paraId="3DFB1B1D" w14:textId="77777777" w:rsidR="002257CB" w:rsidRPr="00E630C5" w:rsidRDefault="002257CB" w:rsidP="002257CB">
      <w:pPr>
        <w:jc w:val="right"/>
      </w:pPr>
      <w:r w:rsidRPr="00E630C5">
        <w:t>Lab#</w:t>
      </w:r>
      <w:r w:rsidR="00DB7802" w:rsidRPr="00E630C5">
        <w:t>3</w:t>
      </w:r>
      <w:r w:rsidRPr="00E630C5">
        <w:t xml:space="preserve">: </w:t>
      </w:r>
      <w:r w:rsidR="00DB7802" w:rsidRPr="00E630C5">
        <w:t>A Simple Light-Controlled Switch</w:t>
      </w:r>
    </w:p>
    <w:p w14:paraId="654C0C3D" w14:textId="77777777" w:rsidR="002257CB" w:rsidRPr="00E630C5" w:rsidRDefault="002257CB" w:rsidP="002257CB">
      <w:pPr>
        <w:jc w:val="right"/>
      </w:pPr>
      <w:r w:rsidRPr="00E630C5">
        <w:t>Anahit Sarao</w:t>
      </w:r>
    </w:p>
    <w:p w14:paraId="317E5ECC" w14:textId="77777777" w:rsidR="002257CB" w:rsidRPr="00E630C5" w:rsidRDefault="002257CB" w:rsidP="002257CB">
      <w:pPr>
        <w:jc w:val="right"/>
      </w:pPr>
      <w:r w:rsidRPr="00E630C5">
        <w:t>Partner:Yong Gui Huang</w:t>
      </w:r>
    </w:p>
    <w:p w14:paraId="58077B65" w14:textId="77777777" w:rsidR="002257CB" w:rsidRPr="00E630C5" w:rsidRDefault="002257CB" w:rsidP="002257CB">
      <w:pPr>
        <w:jc w:val="right"/>
      </w:pPr>
      <w:r w:rsidRPr="00E630C5">
        <w:t>Station 3</w:t>
      </w:r>
    </w:p>
    <w:p w14:paraId="3215AFE1" w14:textId="77777777" w:rsidR="002257CB" w:rsidRPr="00E630C5" w:rsidRDefault="00DF06B3" w:rsidP="002257CB">
      <w:pPr>
        <w:jc w:val="right"/>
      </w:pPr>
      <w:r w:rsidRPr="00E630C5">
        <w:t>Submitted: September 25</w:t>
      </w:r>
      <w:r w:rsidR="002257CB" w:rsidRPr="00E630C5">
        <w:t>, 2014</w:t>
      </w:r>
    </w:p>
    <w:p w14:paraId="05090A95" w14:textId="77777777" w:rsidR="002257CB" w:rsidRPr="00E630C5" w:rsidRDefault="002257CB" w:rsidP="002257CB">
      <w:pPr>
        <w:jc w:val="right"/>
      </w:pPr>
    </w:p>
    <w:p w14:paraId="46E7A050" w14:textId="77777777" w:rsidR="000F1219" w:rsidRPr="00E630C5" w:rsidRDefault="000F1219" w:rsidP="002257CB">
      <w:pPr>
        <w:jc w:val="right"/>
      </w:pPr>
    </w:p>
    <w:p w14:paraId="3EFE0104" w14:textId="77777777" w:rsidR="000F1219" w:rsidRPr="00E630C5" w:rsidRDefault="000F1219" w:rsidP="002257CB">
      <w:pPr>
        <w:jc w:val="right"/>
      </w:pPr>
    </w:p>
    <w:p w14:paraId="3179DC22" w14:textId="77777777" w:rsidR="000F1219" w:rsidRPr="00E630C5" w:rsidRDefault="000F1219" w:rsidP="002257CB">
      <w:pPr>
        <w:jc w:val="right"/>
      </w:pPr>
    </w:p>
    <w:p w14:paraId="2AFECA7C" w14:textId="77777777" w:rsidR="000F1219" w:rsidRPr="00E630C5" w:rsidRDefault="000F1219" w:rsidP="002257CB">
      <w:pPr>
        <w:jc w:val="right"/>
      </w:pPr>
    </w:p>
    <w:p w14:paraId="0BAAD17D" w14:textId="77777777" w:rsidR="000F1219" w:rsidRPr="00E630C5" w:rsidRDefault="000F1219" w:rsidP="002257CB">
      <w:pPr>
        <w:jc w:val="right"/>
      </w:pPr>
    </w:p>
    <w:p w14:paraId="3333651A" w14:textId="77777777" w:rsidR="000F1219" w:rsidRPr="00E630C5" w:rsidRDefault="000F1219" w:rsidP="002257CB">
      <w:pPr>
        <w:jc w:val="right"/>
      </w:pPr>
    </w:p>
    <w:p w14:paraId="55BA753B" w14:textId="77777777" w:rsidR="000F1219" w:rsidRPr="00E630C5" w:rsidRDefault="000F1219" w:rsidP="002257CB">
      <w:pPr>
        <w:jc w:val="right"/>
      </w:pPr>
    </w:p>
    <w:p w14:paraId="6D3029A7" w14:textId="77777777" w:rsidR="000F1219" w:rsidRPr="00E630C5" w:rsidRDefault="000F1219" w:rsidP="002257CB">
      <w:pPr>
        <w:jc w:val="right"/>
      </w:pPr>
    </w:p>
    <w:p w14:paraId="6BBAE7F9" w14:textId="77777777" w:rsidR="000F1219" w:rsidRPr="00E630C5" w:rsidRDefault="000F1219" w:rsidP="002257CB">
      <w:pPr>
        <w:jc w:val="right"/>
      </w:pPr>
    </w:p>
    <w:p w14:paraId="7C62227B" w14:textId="77777777" w:rsidR="000F1219" w:rsidRPr="00E630C5" w:rsidRDefault="000F1219" w:rsidP="002257CB">
      <w:pPr>
        <w:jc w:val="right"/>
      </w:pPr>
    </w:p>
    <w:p w14:paraId="5BD1BF98" w14:textId="77777777" w:rsidR="000F1219" w:rsidRPr="00E630C5" w:rsidRDefault="000F1219" w:rsidP="002257CB">
      <w:pPr>
        <w:jc w:val="right"/>
      </w:pPr>
    </w:p>
    <w:p w14:paraId="18B00E40" w14:textId="77777777" w:rsidR="000F1219" w:rsidRPr="00E630C5" w:rsidRDefault="000F1219" w:rsidP="002257CB">
      <w:pPr>
        <w:jc w:val="right"/>
      </w:pPr>
    </w:p>
    <w:p w14:paraId="351F7389" w14:textId="77777777" w:rsidR="000F1219" w:rsidRPr="00E630C5" w:rsidRDefault="000F1219" w:rsidP="002257CB">
      <w:pPr>
        <w:jc w:val="right"/>
      </w:pPr>
    </w:p>
    <w:p w14:paraId="12A010C9" w14:textId="77777777" w:rsidR="000F1219" w:rsidRPr="00E630C5" w:rsidRDefault="000F1219" w:rsidP="002257CB">
      <w:pPr>
        <w:jc w:val="right"/>
      </w:pPr>
    </w:p>
    <w:p w14:paraId="21B0A379" w14:textId="77777777" w:rsidR="000F1219" w:rsidRPr="00E630C5" w:rsidRDefault="000F1219" w:rsidP="002257CB">
      <w:pPr>
        <w:jc w:val="right"/>
      </w:pPr>
    </w:p>
    <w:p w14:paraId="107C1221" w14:textId="77777777" w:rsidR="000F1219" w:rsidRPr="00E630C5" w:rsidRDefault="000F1219" w:rsidP="002257CB">
      <w:pPr>
        <w:jc w:val="right"/>
      </w:pPr>
    </w:p>
    <w:p w14:paraId="02D0462C" w14:textId="77777777" w:rsidR="000F1219" w:rsidRPr="00E630C5" w:rsidRDefault="000F1219" w:rsidP="002257CB">
      <w:pPr>
        <w:jc w:val="right"/>
      </w:pPr>
    </w:p>
    <w:p w14:paraId="0B20B2B8" w14:textId="77777777" w:rsidR="000F1219" w:rsidRPr="00E630C5" w:rsidRDefault="000F1219" w:rsidP="002257CB">
      <w:pPr>
        <w:jc w:val="right"/>
      </w:pPr>
    </w:p>
    <w:p w14:paraId="0075012F" w14:textId="77777777" w:rsidR="000F1219" w:rsidRPr="00E630C5" w:rsidRDefault="000F1219" w:rsidP="002257CB">
      <w:pPr>
        <w:jc w:val="right"/>
      </w:pPr>
    </w:p>
    <w:p w14:paraId="23BB255C" w14:textId="77777777" w:rsidR="000F1219" w:rsidRPr="00E630C5" w:rsidRDefault="000F1219" w:rsidP="002257CB">
      <w:pPr>
        <w:jc w:val="right"/>
      </w:pPr>
    </w:p>
    <w:p w14:paraId="5D94F4F8" w14:textId="77777777" w:rsidR="000F1219" w:rsidRPr="00E630C5" w:rsidRDefault="000F1219" w:rsidP="002257CB">
      <w:pPr>
        <w:jc w:val="right"/>
      </w:pPr>
    </w:p>
    <w:p w14:paraId="3686B588" w14:textId="77777777" w:rsidR="000F1219" w:rsidRPr="00E630C5" w:rsidRDefault="000F1219" w:rsidP="002257CB">
      <w:pPr>
        <w:jc w:val="right"/>
      </w:pPr>
    </w:p>
    <w:p w14:paraId="68EF060F" w14:textId="77777777" w:rsidR="000F1219" w:rsidRPr="00E630C5" w:rsidRDefault="000F1219" w:rsidP="002257CB">
      <w:pPr>
        <w:jc w:val="right"/>
      </w:pPr>
    </w:p>
    <w:p w14:paraId="34C85D9E" w14:textId="77777777" w:rsidR="000F1219" w:rsidRPr="00E630C5" w:rsidRDefault="00DB7802" w:rsidP="00DB7802">
      <w:r w:rsidRPr="00E630C5">
        <w:rPr>
          <w:b/>
        </w:rPr>
        <w:lastRenderedPageBreak/>
        <w:t>Experiment 1</w:t>
      </w:r>
    </w:p>
    <w:p w14:paraId="05BC4D05" w14:textId="77777777" w:rsidR="00DB7802" w:rsidRPr="00E630C5" w:rsidRDefault="00DB7802" w:rsidP="00DB7802">
      <w:r w:rsidRPr="00E630C5">
        <w:t xml:space="preserve">A MOSFET also known as Metal Oxide Semiconductor Field Transistor is used as a user controlled switch in a simple light bulb and resistor circuit. The N-Channel MOSFET (part number: IRF640A) is </w:t>
      </w:r>
      <w:r w:rsidR="008B1463" w:rsidRPr="00E630C5">
        <w:t>connected</w:t>
      </w:r>
      <w:r w:rsidRPr="00E630C5">
        <w:t xml:space="preserve"> in </w:t>
      </w:r>
      <w:r w:rsidR="008B1463" w:rsidRPr="00E630C5">
        <w:t>series</w:t>
      </w:r>
      <w:r w:rsidRPr="00E630C5">
        <w:t xml:space="preserve"> with a </w:t>
      </w:r>
      <w:r w:rsidR="001218AC" w:rsidRPr="00E630C5">
        <w:t xml:space="preserve">1Ω resistor </w:t>
      </w:r>
      <w:r w:rsidR="008B1463" w:rsidRPr="00E630C5">
        <w:t xml:space="preserve">and a light bulb (part number: 756LAMP). </w:t>
      </w:r>
      <w:r w:rsidR="001218AC" w:rsidRPr="00E630C5">
        <w:t>Setting the</w:t>
      </w:r>
      <w:r w:rsidR="008B1463" w:rsidRPr="00E630C5">
        <w:t xml:space="preserve"> power supply at 12V and </w:t>
      </w:r>
      <w:r w:rsidR="001218AC" w:rsidRPr="00E630C5">
        <w:t>using</w:t>
      </w:r>
      <w:r w:rsidR="008B1463" w:rsidRPr="00E630C5">
        <w:t xml:space="preserve"> </w:t>
      </w:r>
      <w:r w:rsidR="001218AC" w:rsidRPr="00E630C5">
        <w:t>potentiometer also known as POT (part number: CRMT103) are connected</w:t>
      </w:r>
      <w:r w:rsidR="008B1463" w:rsidRPr="00E630C5">
        <w:t xml:space="preserve"> in parallel. With this setup many different properties can </w:t>
      </w:r>
      <w:r w:rsidR="001218AC" w:rsidRPr="00E630C5">
        <w:t>be observed and calculated</w:t>
      </w:r>
      <w:r w:rsidR="008B1463" w:rsidRPr="00E630C5">
        <w:t xml:space="preserve"> about </w:t>
      </w:r>
      <w:r w:rsidR="001218AC" w:rsidRPr="00E630C5">
        <w:t>this</w:t>
      </w:r>
      <w:r w:rsidR="008B1463" w:rsidRPr="00E630C5">
        <w:t xml:space="preserve"> light-controlled circuit. </w:t>
      </w:r>
    </w:p>
    <w:p w14:paraId="23E36B65" w14:textId="77777777" w:rsidR="008B1463" w:rsidRPr="00E630C5" w:rsidRDefault="008B1463" w:rsidP="00DB7802">
      <w:pPr>
        <w:rPr>
          <w:sz w:val="20"/>
        </w:rPr>
      </w:pPr>
      <w:r w:rsidRPr="00E630C5">
        <w:rPr>
          <w:noProof/>
        </w:rPr>
        <w:drawing>
          <wp:anchor distT="0" distB="0" distL="114300" distR="114300" simplePos="0" relativeHeight="251658240" behindDoc="0" locked="0" layoutInCell="1" allowOverlap="1" wp14:anchorId="2E54113F" wp14:editId="6A2670D5">
            <wp:simplePos x="0" y="0"/>
            <wp:positionH relativeFrom="column">
              <wp:posOffset>0</wp:posOffset>
            </wp:positionH>
            <wp:positionV relativeFrom="paragraph">
              <wp:posOffset>4445</wp:posOffset>
            </wp:positionV>
            <wp:extent cx="3057525" cy="1933575"/>
            <wp:effectExtent l="0" t="0" r="9525"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057525" cy="1933575"/>
                    </a:xfrm>
                    <a:prstGeom prst="rect">
                      <a:avLst/>
                    </a:prstGeom>
                  </pic:spPr>
                </pic:pic>
              </a:graphicData>
            </a:graphic>
          </wp:anchor>
        </w:drawing>
      </w:r>
    </w:p>
    <w:p w14:paraId="669BCC78" w14:textId="77777777" w:rsidR="00DA7CF8" w:rsidRPr="00E630C5" w:rsidRDefault="00DA7CF8" w:rsidP="00DB7802">
      <w:pPr>
        <w:rPr>
          <w:sz w:val="20"/>
        </w:rPr>
      </w:pPr>
    </w:p>
    <w:p w14:paraId="01FFFC14" w14:textId="77777777" w:rsidR="00E772D0" w:rsidRPr="00E630C5" w:rsidRDefault="00E772D0" w:rsidP="00DB7802">
      <w:pPr>
        <w:rPr>
          <w:sz w:val="20"/>
        </w:rPr>
      </w:pPr>
    </w:p>
    <w:p w14:paraId="54762EA2" w14:textId="77777777" w:rsidR="00E772D0" w:rsidRPr="00E630C5" w:rsidRDefault="00E772D0" w:rsidP="00DB7802">
      <w:pPr>
        <w:rPr>
          <w:sz w:val="20"/>
        </w:rPr>
      </w:pPr>
      <w:r w:rsidRPr="00E630C5">
        <w:rPr>
          <w:sz w:val="20"/>
        </w:rPr>
        <w:t>Figure 1: Schematic for Experiment 1</w:t>
      </w:r>
    </w:p>
    <w:p w14:paraId="54E7CC80" w14:textId="77777777" w:rsidR="00E772D0" w:rsidRPr="00E630C5" w:rsidRDefault="00E772D0" w:rsidP="00DB7802">
      <w:pPr>
        <w:rPr>
          <w:sz w:val="20"/>
        </w:rPr>
      </w:pPr>
    </w:p>
    <w:p w14:paraId="5B9D3E90" w14:textId="77777777" w:rsidR="00E772D0" w:rsidRPr="00E630C5" w:rsidRDefault="00E772D0" w:rsidP="00DB7802">
      <w:pPr>
        <w:rPr>
          <w:sz w:val="20"/>
        </w:rPr>
      </w:pPr>
    </w:p>
    <w:p w14:paraId="3A760204" w14:textId="77777777" w:rsidR="00E772D0" w:rsidRPr="00E630C5" w:rsidRDefault="00E772D0" w:rsidP="00DB7802">
      <w:pPr>
        <w:rPr>
          <w:sz w:val="20"/>
        </w:rPr>
      </w:pPr>
    </w:p>
    <w:p w14:paraId="5C3815EA" w14:textId="77777777" w:rsidR="00E772D0" w:rsidRPr="00E630C5" w:rsidRDefault="00E772D0" w:rsidP="00DB7802">
      <w:pPr>
        <w:rPr>
          <w:sz w:val="20"/>
        </w:rPr>
      </w:pPr>
    </w:p>
    <w:p w14:paraId="6EAD9044" w14:textId="77777777" w:rsidR="00825F9F" w:rsidRPr="00E630C5" w:rsidRDefault="00825F9F" w:rsidP="00DB7802">
      <w:r w:rsidRPr="00E630C5">
        <w:t>The resistance between G and D and between G and S are very high, so high that DMM (Agilent 34405A) is unable to measure a recordable value. In other words the resista</w:t>
      </w:r>
      <w:r w:rsidR="00AF6DF9" w:rsidRPr="00E630C5">
        <w:t xml:space="preserve">nce measured between the three terminals of the MOSFET are maxed out while measuring with lab equipment. From appendix b of the EE97 Lab Manual by P.Hsu the DMM has a max limit of resistance measured to be 100MΩ with a ±5kΩ error. </w:t>
      </w:r>
    </w:p>
    <w:p w14:paraId="13846DE0" w14:textId="77777777" w:rsidR="00E772D0" w:rsidRPr="001F2113" w:rsidRDefault="001218AC" w:rsidP="00DB7802">
      <w:pPr>
        <w:rPr>
          <w:b/>
        </w:rPr>
      </w:pPr>
      <w:r w:rsidRPr="001F2113">
        <w:rPr>
          <w:b/>
        </w:rPr>
        <w:t>Table 1</w:t>
      </w:r>
      <w:r w:rsidR="00AF6DF9" w:rsidRPr="001F2113">
        <w:rPr>
          <w:b/>
        </w:rPr>
        <w:t xml:space="preserve">: Data for </w:t>
      </w:r>
      <w:r w:rsidR="00312468" w:rsidRPr="001F2113">
        <w:rPr>
          <w:b/>
        </w:rPr>
        <w:t>Experiment</w:t>
      </w:r>
      <w:r w:rsidR="00AF6DF9" w:rsidRPr="001F2113">
        <w:rPr>
          <w:b/>
        </w:rPr>
        <w:t xml:space="preserve"> 1</w:t>
      </w:r>
    </w:p>
    <w:tbl>
      <w:tblPr>
        <w:tblW w:w="9076" w:type="dxa"/>
        <w:tblInd w:w="93" w:type="dxa"/>
        <w:tblLook w:val="04A0" w:firstRow="1" w:lastRow="0" w:firstColumn="1" w:lastColumn="0" w:noHBand="0" w:noVBand="1"/>
      </w:tblPr>
      <w:tblGrid>
        <w:gridCol w:w="841"/>
        <w:gridCol w:w="876"/>
        <w:gridCol w:w="802"/>
        <w:gridCol w:w="1418"/>
        <w:gridCol w:w="1007"/>
        <w:gridCol w:w="1386"/>
        <w:gridCol w:w="1436"/>
        <w:gridCol w:w="1310"/>
      </w:tblGrid>
      <w:tr w:rsidR="000522F6" w:rsidRPr="00E630C5" w14:paraId="469B0B27" w14:textId="77777777" w:rsidTr="000522F6">
        <w:trPr>
          <w:trHeight w:val="650"/>
        </w:trPr>
        <w:tc>
          <w:tcPr>
            <w:tcW w:w="841" w:type="dxa"/>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14:paraId="5A77F6E0" w14:textId="77777777" w:rsidR="005F05DF" w:rsidRPr="00E630C5" w:rsidRDefault="005F05DF" w:rsidP="005F05DF">
            <w:pPr>
              <w:spacing w:after="0"/>
              <w:rPr>
                <w:rFonts w:eastAsia="Times New Roman"/>
                <w:b/>
                <w:bCs/>
                <w:color w:val="000000"/>
              </w:rPr>
            </w:pPr>
            <w:r w:rsidRPr="00E630C5">
              <w:rPr>
                <w:rFonts w:eastAsia="Times New Roman"/>
                <w:b/>
                <w:bCs/>
                <w:color w:val="000000"/>
              </w:rPr>
              <w:t>Vds V/[V]</w:t>
            </w:r>
          </w:p>
        </w:tc>
        <w:tc>
          <w:tcPr>
            <w:tcW w:w="876" w:type="dxa"/>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14:paraId="4746DAAC" w14:textId="77777777" w:rsidR="005F05DF" w:rsidRPr="00E630C5" w:rsidRDefault="005F05DF" w:rsidP="005F05DF">
            <w:pPr>
              <w:spacing w:after="0"/>
              <w:rPr>
                <w:rFonts w:eastAsia="Times New Roman"/>
                <w:b/>
                <w:bCs/>
                <w:color w:val="000000"/>
              </w:rPr>
            </w:pPr>
            <w:r w:rsidRPr="00E630C5">
              <w:rPr>
                <w:rFonts w:eastAsia="Times New Roman"/>
                <w:b/>
                <w:bCs/>
                <w:color w:val="000000"/>
              </w:rPr>
              <w:t xml:space="preserve">Vgs </w:t>
            </w:r>
            <w:r w:rsidR="00EC52C1" w:rsidRPr="00E630C5">
              <w:rPr>
                <w:rFonts w:eastAsia="Times New Roman"/>
                <w:b/>
                <w:bCs/>
                <w:color w:val="000000"/>
              </w:rPr>
              <w:t xml:space="preserve"> </w:t>
            </w:r>
            <w:r w:rsidRPr="00E630C5">
              <w:rPr>
                <w:rFonts w:eastAsia="Times New Roman"/>
                <w:b/>
                <w:bCs/>
                <w:color w:val="000000"/>
              </w:rPr>
              <w:t>V/ [V]</w:t>
            </w:r>
          </w:p>
        </w:tc>
        <w:tc>
          <w:tcPr>
            <w:tcW w:w="802" w:type="dxa"/>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14:paraId="043FD686" w14:textId="77777777" w:rsidR="005F05DF" w:rsidRPr="00E630C5" w:rsidRDefault="005F05DF" w:rsidP="005F05DF">
            <w:pPr>
              <w:spacing w:after="0"/>
              <w:rPr>
                <w:rFonts w:eastAsia="Times New Roman"/>
                <w:b/>
                <w:bCs/>
                <w:color w:val="000000"/>
              </w:rPr>
            </w:pPr>
            <w:r w:rsidRPr="00E630C5">
              <w:rPr>
                <w:rFonts w:eastAsia="Times New Roman"/>
                <w:b/>
                <w:bCs/>
                <w:color w:val="000000"/>
              </w:rPr>
              <w:t>V1 V/[V]</w:t>
            </w:r>
          </w:p>
        </w:tc>
        <w:tc>
          <w:tcPr>
            <w:tcW w:w="1418" w:type="dxa"/>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14:paraId="20158496" w14:textId="77777777" w:rsidR="005F05DF" w:rsidRPr="00E630C5" w:rsidRDefault="005F05DF" w:rsidP="005F05DF">
            <w:pPr>
              <w:spacing w:after="0"/>
              <w:rPr>
                <w:rFonts w:eastAsia="Times New Roman"/>
                <w:b/>
                <w:bCs/>
                <w:color w:val="000000"/>
              </w:rPr>
            </w:pPr>
            <w:r w:rsidRPr="00E630C5">
              <w:rPr>
                <w:rFonts w:eastAsia="Times New Roman"/>
                <w:b/>
                <w:bCs/>
                <w:color w:val="000000"/>
              </w:rPr>
              <w:t xml:space="preserve">Source Current </w:t>
            </w:r>
            <w:r w:rsidR="00EC52C1" w:rsidRPr="00E630C5">
              <w:rPr>
                <w:rFonts w:eastAsia="Times New Roman"/>
                <w:b/>
                <w:bCs/>
                <w:color w:val="000000"/>
              </w:rPr>
              <w:t xml:space="preserve">    </w:t>
            </w:r>
            <w:r w:rsidRPr="00E630C5">
              <w:rPr>
                <w:rFonts w:eastAsia="Times New Roman"/>
                <w:b/>
                <w:bCs/>
                <w:color w:val="000000"/>
              </w:rPr>
              <w:t xml:space="preserve">I/ [A] </w:t>
            </w:r>
          </w:p>
        </w:tc>
        <w:tc>
          <w:tcPr>
            <w:tcW w:w="1007" w:type="dxa"/>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14:paraId="748C20EB" w14:textId="77777777" w:rsidR="005F05DF" w:rsidRPr="00E630C5" w:rsidRDefault="005F05DF" w:rsidP="005F05DF">
            <w:pPr>
              <w:spacing w:after="0"/>
              <w:rPr>
                <w:rFonts w:eastAsia="Times New Roman"/>
                <w:b/>
                <w:bCs/>
                <w:color w:val="000000"/>
              </w:rPr>
            </w:pPr>
            <w:r w:rsidRPr="00E630C5">
              <w:rPr>
                <w:rFonts w:eastAsia="Times New Roman"/>
                <w:b/>
                <w:bCs/>
                <w:color w:val="000000"/>
              </w:rPr>
              <w:t>Vds/Id R/ [Ω]</w:t>
            </w:r>
          </w:p>
        </w:tc>
        <w:tc>
          <w:tcPr>
            <w:tcW w:w="1386" w:type="dxa"/>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14:paraId="3ED7BA94" w14:textId="77777777" w:rsidR="005F05DF" w:rsidRPr="00E630C5" w:rsidRDefault="005F05DF" w:rsidP="005F05DF">
            <w:pPr>
              <w:spacing w:after="0"/>
              <w:rPr>
                <w:rFonts w:eastAsia="Times New Roman"/>
                <w:b/>
                <w:bCs/>
                <w:color w:val="000000"/>
              </w:rPr>
            </w:pPr>
            <w:r w:rsidRPr="00E630C5">
              <w:rPr>
                <w:rFonts w:eastAsia="Times New Roman"/>
                <w:b/>
                <w:bCs/>
                <w:color w:val="000000"/>
              </w:rPr>
              <w:t>MOSFET Power [W]</w:t>
            </w:r>
          </w:p>
        </w:tc>
        <w:tc>
          <w:tcPr>
            <w:tcW w:w="1436" w:type="dxa"/>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14:paraId="751D861F" w14:textId="77777777" w:rsidR="005F05DF" w:rsidRPr="00E630C5" w:rsidRDefault="005F05DF" w:rsidP="005F05DF">
            <w:pPr>
              <w:spacing w:after="0"/>
              <w:rPr>
                <w:rFonts w:eastAsia="Times New Roman"/>
                <w:b/>
                <w:bCs/>
                <w:color w:val="000000"/>
              </w:rPr>
            </w:pPr>
            <w:r w:rsidRPr="00E630C5">
              <w:rPr>
                <w:rFonts w:eastAsia="Times New Roman"/>
                <w:b/>
                <w:bCs/>
                <w:color w:val="000000"/>
              </w:rPr>
              <w:t>Light Bulb Power [W]</w:t>
            </w:r>
          </w:p>
        </w:tc>
        <w:tc>
          <w:tcPr>
            <w:tcW w:w="1310" w:type="dxa"/>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14:paraId="08AF429C" w14:textId="77777777" w:rsidR="005F05DF" w:rsidRPr="00E630C5" w:rsidRDefault="00EC52C1" w:rsidP="005F05DF">
            <w:pPr>
              <w:spacing w:after="0"/>
              <w:rPr>
                <w:rFonts w:eastAsia="Times New Roman"/>
                <w:b/>
                <w:bCs/>
                <w:color w:val="000000"/>
              </w:rPr>
            </w:pPr>
            <w:r w:rsidRPr="00E630C5">
              <w:rPr>
                <w:rFonts w:eastAsia="Times New Roman"/>
                <w:b/>
                <w:bCs/>
                <w:color w:val="000000"/>
              </w:rPr>
              <w:t>Brightness</w:t>
            </w:r>
            <w:r w:rsidR="005F05DF" w:rsidRPr="00E630C5">
              <w:rPr>
                <w:rFonts w:eastAsia="Times New Roman"/>
                <w:b/>
                <w:bCs/>
                <w:color w:val="000000"/>
              </w:rPr>
              <w:t xml:space="preserve"> of Bulb</w:t>
            </w:r>
          </w:p>
        </w:tc>
      </w:tr>
      <w:tr w:rsidR="000522F6" w:rsidRPr="00E630C5" w14:paraId="4C04DA4A" w14:textId="77777777" w:rsidTr="000522F6">
        <w:trPr>
          <w:trHeight w:val="650"/>
        </w:trPr>
        <w:tc>
          <w:tcPr>
            <w:tcW w:w="84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5079EA6" w14:textId="77777777" w:rsidR="005F05DF" w:rsidRPr="00E630C5" w:rsidRDefault="005F05DF" w:rsidP="005F05DF">
            <w:pPr>
              <w:spacing w:after="0"/>
              <w:jc w:val="right"/>
              <w:rPr>
                <w:rFonts w:eastAsia="Times New Roman"/>
                <w:color w:val="000000"/>
              </w:rPr>
            </w:pPr>
            <w:r w:rsidRPr="00E630C5">
              <w:rPr>
                <w:rFonts w:eastAsia="Times New Roman"/>
                <w:color w:val="000000"/>
              </w:rPr>
              <w:t>12</w:t>
            </w:r>
          </w:p>
        </w:tc>
        <w:tc>
          <w:tcPr>
            <w:tcW w:w="87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05E2B15" w14:textId="77777777" w:rsidR="005F05DF" w:rsidRPr="00E630C5" w:rsidRDefault="005F05DF" w:rsidP="005F05DF">
            <w:pPr>
              <w:spacing w:after="0"/>
              <w:jc w:val="right"/>
              <w:rPr>
                <w:rFonts w:eastAsia="Times New Roman"/>
                <w:color w:val="000000"/>
              </w:rPr>
            </w:pPr>
            <w:r w:rsidRPr="00E630C5">
              <w:rPr>
                <w:rFonts w:eastAsia="Times New Roman"/>
                <w:color w:val="000000"/>
              </w:rPr>
              <w:t>0.0001</w:t>
            </w:r>
          </w:p>
        </w:tc>
        <w:tc>
          <w:tcPr>
            <w:tcW w:w="802"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7A7AA3B" w14:textId="77777777" w:rsidR="005F05DF" w:rsidRPr="00E630C5" w:rsidRDefault="005F05DF" w:rsidP="005F05DF">
            <w:pPr>
              <w:spacing w:after="0"/>
              <w:jc w:val="right"/>
              <w:rPr>
                <w:rFonts w:eastAsia="Times New Roman"/>
                <w:color w:val="000000"/>
              </w:rPr>
            </w:pPr>
            <w:r w:rsidRPr="00E630C5">
              <w:rPr>
                <w:rFonts w:eastAsia="Times New Roman"/>
                <w:color w:val="000000"/>
              </w:rPr>
              <w:t>0</w:t>
            </w:r>
          </w:p>
        </w:tc>
        <w:tc>
          <w:tcPr>
            <w:tcW w:w="1418"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63A7EF7" w14:textId="77777777" w:rsidR="005F05DF" w:rsidRPr="00E630C5" w:rsidRDefault="005F05DF" w:rsidP="005F05DF">
            <w:pPr>
              <w:spacing w:after="0"/>
              <w:jc w:val="right"/>
              <w:rPr>
                <w:rFonts w:eastAsia="Times New Roman"/>
                <w:color w:val="000000"/>
              </w:rPr>
            </w:pPr>
            <w:r w:rsidRPr="00E630C5">
              <w:rPr>
                <w:rFonts w:eastAsia="Times New Roman"/>
                <w:color w:val="000000"/>
              </w:rPr>
              <w:t>0</w:t>
            </w:r>
          </w:p>
        </w:tc>
        <w:tc>
          <w:tcPr>
            <w:tcW w:w="1007"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D2581EE" w14:textId="77777777" w:rsidR="005F05DF" w:rsidRPr="00E630C5" w:rsidRDefault="005F05DF" w:rsidP="005F05DF">
            <w:pPr>
              <w:spacing w:after="0"/>
              <w:jc w:val="right"/>
              <w:rPr>
                <w:rFonts w:eastAsia="Times New Roman"/>
                <w:color w:val="000000"/>
              </w:rPr>
            </w:pPr>
            <w:r w:rsidRPr="00E630C5">
              <w:rPr>
                <w:rFonts w:eastAsia="Times New Roman"/>
                <w:color w:val="000000"/>
              </w:rPr>
              <w:t>0</w:t>
            </w:r>
          </w:p>
        </w:tc>
        <w:tc>
          <w:tcPr>
            <w:tcW w:w="138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2F643C7" w14:textId="77777777" w:rsidR="005F05DF" w:rsidRPr="00E630C5" w:rsidRDefault="005F05DF" w:rsidP="005F05DF">
            <w:pPr>
              <w:spacing w:after="0"/>
              <w:jc w:val="right"/>
              <w:rPr>
                <w:rFonts w:eastAsia="Times New Roman"/>
                <w:color w:val="000000"/>
              </w:rPr>
            </w:pPr>
            <w:r w:rsidRPr="00E630C5">
              <w:rPr>
                <w:rFonts w:eastAsia="Times New Roman"/>
                <w:color w:val="000000"/>
              </w:rPr>
              <w:t>0</w:t>
            </w:r>
          </w:p>
        </w:tc>
        <w:tc>
          <w:tcPr>
            <w:tcW w:w="143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C930B99" w14:textId="77777777" w:rsidR="005F05DF" w:rsidRPr="00E630C5" w:rsidRDefault="005F05DF" w:rsidP="005F05DF">
            <w:pPr>
              <w:spacing w:after="0"/>
              <w:jc w:val="right"/>
              <w:rPr>
                <w:rFonts w:eastAsia="Times New Roman"/>
                <w:color w:val="000000"/>
              </w:rPr>
            </w:pPr>
            <w:r w:rsidRPr="00E630C5">
              <w:rPr>
                <w:rFonts w:eastAsia="Times New Roman"/>
                <w:color w:val="000000"/>
              </w:rPr>
              <w:t>0</w:t>
            </w:r>
          </w:p>
        </w:tc>
        <w:tc>
          <w:tcPr>
            <w:tcW w:w="131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030D268" w14:textId="77777777" w:rsidR="005F05DF" w:rsidRPr="00E630C5" w:rsidRDefault="005F05DF" w:rsidP="005F05DF">
            <w:pPr>
              <w:spacing w:after="0"/>
              <w:rPr>
                <w:rFonts w:eastAsia="Times New Roman"/>
                <w:color w:val="000000"/>
              </w:rPr>
            </w:pPr>
            <w:r w:rsidRPr="00E630C5">
              <w:rPr>
                <w:rFonts w:eastAsia="Times New Roman"/>
                <w:color w:val="000000"/>
              </w:rPr>
              <w:t>No Light</w:t>
            </w:r>
          </w:p>
        </w:tc>
      </w:tr>
      <w:tr w:rsidR="000522F6" w:rsidRPr="00E630C5" w14:paraId="76D20B8A" w14:textId="77777777" w:rsidTr="000522F6">
        <w:trPr>
          <w:trHeight w:val="650"/>
        </w:trPr>
        <w:tc>
          <w:tcPr>
            <w:tcW w:w="84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137220B" w14:textId="77777777" w:rsidR="005F05DF" w:rsidRPr="00E630C5" w:rsidRDefault="005F05DF" w:rsidP="005F05DF">
            <w:pPr>
              <w:spacing w:after="0"/>
              <w:jc w:val="right"/>
              <w:rPr>
                <w:rFonts w:eastAsia="Times New Roman"/>
                <w:color w:val="000000"/>
              </w:rPr>
            </w:pPr>
            <w:r w:rsidRPr="00E630C5">
              <w:rPr>
                <w:rFonts w:eastAsia="Times New Roman"/>
                <w:color w:val="000000"/>
              </w:rPr>
              <w:t>10</w:t>
            </w:r>
          </w:p>
        </w:tc>
        <w:tc>
          <w:tcPr>
            <w:tcW w:w="87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B22060A" w14:textId="77777777" w:rsidR="005F05DF" w:rsidRPr="00E630C5" w:rsidRDefault="005F05DF" w:rsidP="005F05DF">
            <w:pPr>
              <w:spacing w:after="0"/>
              <w:jc w:val="right"/>
              <w:rPr>
                <w:rFonts w:eastAsia="Times New Roman"/>
                <w:color w:val="000000"/>
              </w:rPr>
            </w:pPr>
            <w:r w:rsidRPr="00E630C5">
              <w:rPr>
                <w:rFonts w:eastAsia="Times New Roman"/>
                <w:color w:val="000000"/>
              </w:rPr>
              <w:t>3.25</w:t>
            </w:r>
          </w:p>
        </w:tc>
        <w:tc>
          <w:tcPr>
            <w:tcW w:w="802"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34EAC31" w14:textId="77777777" w:rsidR="005F05DF" w:rsidRPr="00E630C5" w:rsidRDefault="005F05DF" w:rsidP="005F05DF">
            <w:pPr>
              <w:spacing w:after="0"/>
              <w:jc w:val="right"/>
              <w:rPr>
                <w:rFonts w:eastAsia="Times New Roman"/>
                <w:color w:val="000000"/>
              </w:rPr>
            </w:pPr>
            <w:r w:rsidRPr="00E630C5">
              <w:rPr>
                <w:rFonts w:eastAsia="Times New Roman"/>
                <w:color w:val="000000"/>
              </w:rPr>
              <w:t>0.055</w:t>
            </w:r>
          </w:p>
        </w:tc>
        <w:tc>
          <w:tcPr>
            <w:tcW w:w="1418"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C307F55" w14:textId="77777777" w:rsidR="005F05DF" w:rsidRPr="00E630C5" w:rsidRDefault="005F05DF" w:rsidP="005F05DF">
            <w:pPr>
              <w:spacing w:after="0"/>
              <w:jc w:val="right"/>
              <w:rPr>
                <w:rFonts w:eastAsia="Times New Roman"/>
                <w:color w:val="000000"/>
              </w:rPr>
            </w:pPr>
            <w:r w:rsidRPr="00E630C5">
              <w:rPr>
                <w:rFonts w:eastAsia="Times New Roman"/>
                <w:color w:val="000000"/>
              </w:rPr>
              <w:t>0.06</w:t>
            </w:r>
          </w:p>
        </w:tc>
        <w:tc>
          <w:tcPr>
            <w:tcW w:w="1007"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B91CE2C" w14:textId="77777777" w:rsidR="005F05DF" w:rsidRPr="00E630C5" w:rsidRDefault="005F05DF" w:rsidP="005F05DF">
            <w:pPr>
              <w:spacing w:after="0"/>
              <w:jc w:val="right"/>
              <w:rPr>
                <w:rFonts w:eastAsia="Times New Roman"/>
                <w:color w:val="000000"/>
              </w:rPr>
            </w:pPr>
            <w:r w:rsidRPr="00E630C5">
              <w:rPr>
                <w:rFonts w:eastAsia="Times New Roman"/>
                <w:color w:val="000000"/>
              </w:rPr>
              <w:t>0.055</w:t>
            </w:r>
          </w:p>
        </w:tc>
        <w:tc>
          <w:tcPr>
            <w:tcW w:w="138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39F5636" w14:textId="77777777" w:rsidR="005F05DF" w:rsidRPr="00E630C5" w:rsidRDefault="005F05DF" w:rsidP="005F05DF">
            <w:pPr>
              <w:spacing w:after="0"/>
              <w:jc w:val="right"/>
              <w:rPr>
                <w:rFonts w:eastAsia="Times New Roman"/>
                <w:color w:val="000000"/>
              </w:rPr>
            </w:pPr>
            <w:r w:rsidRPr="00E630C5">
              <w:rPr>
                <w:rFonts w:eastAsia="Times New Roman"/>
                <w:color w:val="000000"/>
              </w:rPr>
              <w:t>0.55</w:t>
            </w:r>
          </w:p>
        </w:tc>
        <w:tc>
          <w:tcPr>
            <w:tcW w:w="143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2BB2292" w14:textId="77777777" w:rsidR="005F05DF" w:rsidRPr="00E630C5" w:rsidRDefault="005F05DF" w:rsidP="005F05DF">
            <w:pPr>
              <w:spacing w:after="0"/>
              <w:jc w:val="right"/>
              <w:rPr>
                <w:rFonts w:eastAsia="Times New Roman"/>
                <w:color w:val="000000"/>
              </w:rPr>
            </w:pPr>
            <w:r w:rsidRPr="00E630C5">
              <w:rPr>
                <w:rFonts w:eastAsia="Times New Roman"/>
                <w:color w:val="000000"/>
              </w:rPr>
              <w:t>0.106975</w:t>
            </w:r>
          </w:p>
        </w:tc>
        <w:tc>
          <w:tcPr>
            <w:tcW w:w="131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02A036B" w14:textId="77777777" w:rsidR="005F05DF" w:rsidRPr="00E630C5" w:rsidRDefault="005F05DF" w:rsidP="005F05DF">
            <w:pPr>
              <w:spacing w:after="0"/>
              <w:rPr>
                <w:rFonts w:eastAsia="Times New Roman"/>
                <w:color w:val="000000"/>
              </w:rPr>
            </w:pPr>
            <w:r w:rsidRPr="00E630C5">
              <w:rPr>
                <w:rFonts w:eastAsia="Times New Roman"/>
                <w:color w:val="000000"/>
              </w:rPr>
              <w:t>No Light</w:t>
            </w:r>
          </w:p>
        </w:tc>
      </w:tr>
      <w:tr w:rsidR="000522F6" w:rsidRPr="00E630C5" w14:paraId="39A82BD9" w14:textId="77777777" w:rsidTr="000522F6">
        <w:trPr>
          <w:trHeight w:val="650"/>
        </w:trPr>
        <w:tc>
          <w:tcPr>
            <w:tcW w:w="84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311AE02" w14:textId="77777777" w:rsidR="005F05DF" w:rsidRPr="00E630C5" w:rsidRDefault="005F05DF" w:rsidP="005F05DF">
            <w:pPr>
              <w:spacing w:after="0"/>
              <w:jc w:val="right"/>
              <w:rPr>
                <w:rFonts w:eastAsia="Times New Roman"/>
                <w:color w:val="000000"/>
              </w:rPr>
            </w:pPr>
            <w:r w:rsidRPr="00E630C5">
              <w:rPr>
                <w:rFonts w:eastAsia="Times New Roman"/>
                <w:color w:val="000000"/>
              </w:rPr>
              <w:t>8</w:t>
            </w:r>
          </w:p>
        </w:tc>
        <w:tc>
          <w:tcPr>
            <w:tcW w:w="87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84D6CC1" w14:textId="77777777" w:rsidR="005F05DF" w:rsidRPr="00E630C5" w:rsidRDefault="005F05DF" w:rsidP="005F05DF">
            <w:pPr>
              <w:spacing w:after="0"/>
              <w:jc w:val="right"/>
              <w:rPr>
                <w:rFonts w:eastAsia="Times New Roman"/>
                <w:color w:val="000000"/>
              </w:rPr>
            </w:pPr>
            <w:r w:rsidRPr="00E630C5">
              <w:rPr>
                <w:rFonts w:eastAsia="Times New Roman"/>
                <w:color w:val="000000"/>
              </w:rPr>
              <w:t>3.35</w:t>
            </w:r>
          </w:p>
        </w:tc>
        <w:tc>
          <w:tcPr>
            <w:tcW w:w="802"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D51DC7E" w14:textId="77777777" w:rsidR="005F05DF" w:rsidRPr="00E630C5" w:rsidRDefault="005F05DF" w:rsidP="005F05DF">
            <w:pPr>
              <w:spacing w:after="0"/>
              <w:jc w:val="right"/>
              <w:rPr>
                <w:rFonts w:eastAsia="Times New Roman"/>
                <w:color w:val="000000"/>
              </w:rPr>
            </w:pPr>
            <w:r w:rsidRPr="00E630C5">
              <w:rPr>
                <w:rFonts w:eastAsia="Times New Roman"/>
                <w:color w:val="000000"/>
              </w:rPr>
              <w:t>0.103</w:t>
            </w:r>
          </w:p>
        </w:tc>
        <w:tc>
          <w:tcPr>
            <w:tcW w:w="1418"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8847FF9" w14:textId="77777777" w:rsidR="005F05DF" w:rsidRPr="00E630C5" w:rsidRDefault="005F05DF" w:rsidP="005F05DF">
            <w:pPr>
              <w:spacing w:after="0"/>
              <w:jc w:val="right"/>
              <w:rPr>
                <w:rFonts w:eastAsia="Times New Roman"/>
                <w:color w:val="000000"/>
              </w:rPr>
            </w:pPr>
            <w:r w:rsidRPr="00E630C5">
              <w:rPr>
                <w:rFonts w:eastAsia="Times New Roman"/>
                <w:color w:val="000000"/>
              </w:rPr>
              <w:t>0.098</w:t>
            </w:r>
          </w:p>
        </w:tc>
        <w:tc>
          <w:tcPr>
            <w:tcW w:w="1007"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E2E681F" w14:textId="77777777" w:rsidR="005F05DF" w:rsidRPr="00E630C5" w:rsidRDefault="005F05DF" w:rsidP="005F05DF">
            <w:pPr>
              <w:spacing w:after="0"/>
              <w:jc w:val="right"/>
              <w:rPr>
                <w:rFonts w:eastAsia="Times New Roman"/>
                <w:color w:val="000000"/>
              </w:rPr>
            </w:pPr>
            <w:r w:rsidRPr="00E630C5">
              <w:rPr>
                <w:rFonts w:eastAsia="Times New Roman"/>
                <w:color w:val="000000"/>
              </w:rPr>
              <w:t>0.103</w:t>
            </w:r>
          </w:p>
        </w:tc>
        <w:tc>
          <w:tcPr>
            <w:tcW w:w="138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55D3FFC" w14:textId="77777777" w:rsidR="005F05DF" w:rsidRPr="00E630C5" w:rsidRDefault="005F05DF" w:rsidP="005F05DF">
            <w:pPr>
              <w:spacing w:after="0"/>
              <w:jc w:val="right"/>
              <w:rPr>
                <w:rFonts w:eastAsia="Times New Roman"/>
                <w:color w:val="000000"/>
              </w:rPr>
            </w:pPr>
            <w:r w:rsidRPr="00E630C5">
              <w:rPr>
                <w:rFonts w:eastAsia="Times New Roman"/>
                <w:color w:val="000000"/>
              </w:rPr>
              <w:t>0.824</w:t>
            </w:r>
          </w:p>
        </w:tc>
        <w:tc>
          <w:tcPr>
            <w:tcW w:w="143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56C6E67" w14:textId="77777777" w:rsidR="005F05DF" w:rsidRPr="00E630C5" w:rsidRDefault="005F05DF" w:rsidP="005F05DF">
            <w:pPr>
              <w:spacing w:after="0"/>
              <w:jc w:val="right"/>
              <w:rPr>
                <w:rFonts w:eastAsia="Times New Roman"/>
                <w:color w:val="000000"/>
              </w:rPr>
            </w:pPr>
            <w:r w:rsidRPr="00E630C5">
              <w:rPr>
                <w:rFonts w:eastAsia="Times New Roman"/>
                <w:color w:val="000000"/>
              </w:rPr>
              <w:t>0.401391</w:t>
            </w:r>
          </w:p>
        </w:tc>
        <w:tc>
          <w:tcPr>
            <w:tcW w:w="131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BD446AD" w14:textId="77777777" w:rsidR="005F05DF" w:rsidRPr="00E630C5" w:rsidRDefault="005F05DF" w:rsidP="005F05DF">
            <w:pPr>
              <w:spacing w:after="0"/>
              <w:rPr>
                <w:rFonts w:eastAsia="Times New Roman"/>
                <w:color w:val="000000"/>
              </w:rPr>
            </w:pPr>
            <w:r w:rsidRPr="00E630C5">
              <w:rPr>
                <w:rFonts w:eastAsia="Times New Roman"/>
                <w:color w:val="000000"/>
              </w:rPr>
              <w:t>Barley Visible</w:t>
            </w:r>
          </w:p>
        </w:tc>
      </w:tr>
      <w:tr w:rsidR="000522F6" w:rsidRPr="00E630C5" w14:paraId="24C84E97" w14:textId="77777777" w:rsidTr="000522F6">
        <w:trPr>
          <w:trHeight w:val="650"/>
        </w:trPr>
        <w:tc>
          <w:tcPr>
            <w:tcW w:w="84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3A6E4E0" w14:textId="77777777" w:rsidR="005F05DF" w:rsidRPr="00E630C5" w:rsidRDefault="005F05DF" w:rsidP="005F05DF">
            <w:pPr>
              <w:spacing w:after="0"/>
              <w:jc w:val="right"/>
              <w:rPr>
                <w:rFonts w:eastAsia="Times New Roman"/>
                <w:color w:val="000000"/>
              </w:rPr>
            </w:pPr>
            <w:r w:rsidRPr="00E630C5">
              <w:rPr>
                <w:rFonts w:eastAsia="Times New Roman"/>
                <w:color w:val="000000"/>
              </w:rPr>
              <w:t>6</w:t>
            </w:r>
          </w:p>
        </w:tc>
        <w:tc>
          <w:tcPr>
            <w:tcW w:w="87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4A70BF7" w14:textId="77777777" w:rsidR="005F05DF" w:rsidRPr="00E630C5" w:rsidRDefault="005F05DF" w:rsidP="005F05DF">
            <w:pPr>
              <w:spacing w:after="0"/>
              <w:jc w:val="right"/>
              <w:rPr>
                <w:rFonts w:eastAsia="Times New Roman"/>
                <w:color w:val="000000"/>
              </w:rPr>
            </w:pPr>
            <w:r w:rsidRPr="00E630C5">
              <w:rPr>
                <w:rFonts w:eastAsia="Times New Roman"/>
                <w:color w:val="000000"/>
              </w:rPr>
              <w:t>3.38</w:t>
            </w:r>
          </w:p>
        </w:tc>
        <w:tc>
          <w:tcPr>
            <w:tcW w:w="802"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782CB1D" w14:textId="77777777" w:rsidR="005F05DF" w:rsidRPr="00E630C5" w:rsidRDefault="005F05DF" w:rsidP="005F05DF">
            <w:pPr>
              <w:spacing w:after="0"/>
              <w:jc w:val="right"/>
              <w:rPr>
                <w:rFonts w:eastAsia="Times New Roman"/>
                <w:color w:val="000000"/>
              </w:rPr>
            </w:pPr>
            <w:r w:rsidRPr="00E630C5">
              <w:rPr>
                <w:rFonts w:eastAsia="Times New Roman"/>
                <w:color w:val="000000"/>
              </w:rPr>
              <w:t>0.121</w:t>
            </w:r>
          </w:p>
        </w:tc>
        <w:tc>
          <w:tcPr>
            <w:tcW w:w="1418"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FB6DCD8" w14:textId="77777777" w:rsidR="005F05DF" w:rsidRPr="00E630C5" w:rsidRDefault="005F05DF" w:rsidP="005F05DF">
            <w:pPr>
              <w:spacing w:after="0"/>
              <w:jc w:val="right"/>
              <w:rPr>
                <w:rFonts w:eastAsia="Times New Roman"/>
                <w:color w:val="000000"/>
              </w:rPr>
            </w:pPr>
            <w:r w:rsidRPr="00E630C5">
              <w:rPr>
                <w:rFonts w:eastAsia="Times New Roman"/>
                <w:color w:val="000000"/>
              </w:rPr>
              <w:t>0.124</w:t>
            </w:r>
          </w:p>
        </w:tc>
        <w:tc>
          <w:tcPr>
            <w:tcW w:w="1007"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54324FB" w14:textId="77777777" w:rsidR="005F05DF" w:rsidRPr="00E630C5" w:rsidRDefault="005F05DF" w:rsidP="005F05DF">
            <w:pPr>
              <w:spacing w:after="0"/>
              <w:jc w:val="right"/>
              <w:rPr>
                <w:rFonts w:eastAsia="Times New Roman"/>
                <w:color w:val="000000"/>
              </w:rPr>
            </w:pPr>
            <w:r w:rsidRPr="00E630C5">
              <w:rPr>
                <w:rFonts w:eastAsia="Times New Roman"/>
                <w:color w:val="000000"/>
              </w:rPr>
              <w:t>0.121</w:t>
            </w:r>
          </w:p>
        </w:tc>
        <w:tc>
          <w:tcPr>
            <w:tcW w:w="138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BEE9B35" w14:textId="77777777" w:rsidR="005F05DF" w:rsidRPr="00E630C5" w:rsidRDefault="005F05DF" w:rsidP="005F05DF">
            <w:pPr>
              <w:spacing w:after="0"/>
              <w:jc w:val="right"/>
              <w:rPr>
                <w:rFonts w:eastAsia="Times New Roman"/>
                <w:color w:val="000000"/>
              </w:rPr>
            </w:pPr>
            <w:r w:rsidRPr="00E630C5">
              <w:rPr>
                <w:rFonts w:eastAsia="Times New Roman"/>
                <w:color w:val="000000"/>
              </w:rPr>
              <w:t>0.726</w:t>
            </w:r>
          </w:p>
        </w:tc>
        <w:tc>
          <w:tcPr>
            <w:tcW w:w="143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BC51AEA" w14:textId="77777777" w:rsidR="005F05DF" w:rsidRPr="00E630C5" w:rsidRDefault="005F05DF" w:rsidP="005F05DF">
            <w:pPr>
              <w:spacing w:after="0"/>
              <w:jc w:val="right"/>
              <w:rPr>
                <w:rFonts w:eastAsia="Times New Roman"/>
                <w:color w:val="000000"/>
              </w:rPr>
            </w:pPr>
            <w:r w:rsidRPr="00E630C5">
              <w:rPr>
                <w:rFonts w:eastAsia="Times New Roman"/>
                <w:color w:val="000000"/>
              </w:rPr>
              <w:t>0.711359</w:t>
            </w:r>
          </w:p>
        </w:tc>
        <w:tc>
          <w:tcPr>
            <w:tcW w:w="131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3A67AF9" w14:textId="77777777" w:rsidR="005F05DF" w:rsidRPr="00E630C5" w:rsidRDefault="005F05DF" w:rsidP="005F05DF">
            <w:pPr>
              <w:spacing w:after="0"/>
              <w:rPr>
                <w:rFonts w:eastAsia="Times New Roman"/>
                <w:color w:val="000000"/>
              </w:rPr>
            </w:pPr>
            <w:r w:rsidRPr="00E630C5">
              <w:rPr>
                <w:rFonts w:eastAsia="Times New Roman"/>
                <w:color w:val="000000"/>
              </w:rPr>
              <w:t>Bright</w:t>
            </w:r>
          </w:p>
        </w:tc>
      </w:tr>
      <w:tr w:rsidR="000522F6" w:rsidRPr="00E630C5" w14:paraId="3856EBC9" w14:textId="77777777" w:rsidTr="000522F6">
        <w:trPr>
          <w:trHeight w:val="650"/>
        </w:trPr>
        <w:tc>
          <w:tcPr>
            <w:tcW w:w="84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37BD02C" w14:textId="77777777" w:rsidR="005F05DF" w:rsidRPr="00E630C5" w:rsidRDefault="005F05DF" w:rsidP="005F05DF">
            <w:pPr>
              <w:spacing w:after="0"/>
              <w:jc w:val="right"/>
              <w:rPr>
                <w:rFonts w:eastAsia="Times New Roman"/>
                <w:color w:val="000000"/>
              </w:rPr>
            </w:pPr>
            <w:r w:rsidRPr="00E630C5">
              <w:rPr>
                <w:rFonts w:eastAsia="Times New Roman"/>
                <w:color w:val="000000"/>
              </w:rPr>
              <w:t>4</w:t>
            </w:r>
          </w:p>
        </w:tc>
        <w:tc>
          <w:tcPr>
            <w:tcW w:w="87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FEDEF3E" w14:textId="77777777" w:rsidR="005F05DF" w:rsidRPr="00E630C5" w:rsidRDefault="005F05DF" w:rsidP="005F05DF">
            <w:pPr>
              <w:spacing w:after="0"/>
              <w:jc w:val="right"/>
              <w:rPr>
                <w:rFonts w:eastAsia="Times New Roman"/>
                <w:color w:val="000000"/>
              </w:rPr>
            </w:pPr>
            <w:r w:rsidRPr="00E630C5">
              <w:rPr>
                <w:rFonts w:eastAsia="Times New Roman"/>
                <w:color w:val="000000"/>
              </w:rPr>
              <w:t>3.47</w:t>
            </w:r>
          </w:p>
        </w:tc>
        <w:tc>
          <w:tcPr>
            <w:tcW w:w="802"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5FFED65" w14:textId="77777777" w:rsidR="005F05DF" w:rsidRPr="00E630C5" w:rsidRDefault="005F05DF" w:rsidP="005F05DF">
            <w:pPr>
              <w:spacing w:after="0"/>
              <w:jc w:val="right"/>
              <w:rPr>
                <w:rFonts w:eastAsia="Times New Roman"/>
                <w:color w:val="000000"/>
              </w:rPr>
            </w:pPr>
            <w:r w:rsidRPr="00E630C5">
              <w:rPr>
                <w:rFonts w:eastAsia="Times New Roman"/>
                <w:color w:val="000000"/>
              </w:rPr>
              <w:t>0.144</w:t>
            </w:r>
          </w:p>
        </w:tc>
        <w:tc>
          <w:tcPr>
            <w:tcW w:w="1418"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6432DA8" w14:textId="77777777" w:rsidR="005F05DF" w:rsidRPr="00E630C5" w:rsidRDefault="005F05DF" w:rsidP="005F05DF">
            <w:pPr>
              <w:spacing w:after="0"/>
              <w:jc w:val="right"/>
              <w:rPr>
                <w:rFonts w:eastAsia="Times New Roman"/>
                <w:color w:val="000000"/>
              </w:rPr>
            </w:pPr>
            <w:r w:rsidRPr="00E630C5">
              <w:rPr>
                <w:rFonts w:eastAsia="Times New Roman"/>
                <w:color w:val="000000"/>
              </w:rPr>
              <w:t>0.144</w:t>
            </w:r>
          </w:p>
        </w:tc>
        <w:tc>
          <w:tcPr>
            <w:tcW w:w="1007"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A3B6A6F" w14:textId="77777777" w:rsidR="005F05DF" w:rsidRPr="00E630C5" w:rsidRDefault="005F05DF" w:rsidP="005F05DF">
            <w:pPr>
              <w:spacing w:after="0"/>
              <w:jc w:val="right"/>
              <w:rPr>
                <w:rFonts w:eastAsia="Times New Roman"/>
                <w:color w:val="000000"/>
              </w:rPr>
            </w:pPr>
            <w:r w:rsidRPr="00E630C5">
              <w:rPr>
                <w:rFonts w:eastAsia="Times New Roman"/>
                <w:color w:val="000000"/>
              </w:rPr>
              <w:t>0.144</w:t>
            </w:r>
          </w:p>
        </w:tc>
        <w:tc>
          <w:tcPr>
            <w:tcW w:w="138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46F0D74" w14:textId="77777777" w:rsidR="005F05DF" w:rsidRPr="00E630C5" w:rsidRDefault="005F05DF" w:rsidP="005F05DF">
            <w:pPr>
              <w:spacing w:after="0"/>
              <w:jc w:val="right"/>
              <w:rPr>
                <w:rFonts w:eastAsia="Times New Roman"/>
                <w:color w:val="000000"/>
              </w:rPr>
            </w:pPr>
            <w:r w:rsidRPr="00E630C5">
              <w:rPr>
                <w:rFonts w:eastAsia="Times New Roman"/>
                <w:color w:val="000000"/>
              </w:rPr>
              <w:t>0.576</w:t>
            </w:r>
          </w:p>
        </w:tc>
        <w:tc>
          <w:tcPr>
            <w:tcW w:w="143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363C88C" w14:textId="77777777" w:rsidR="005F05DF" w:rsidRPr="00E630C5" w:rsidRDefault="005F05DF" w:rsidP="005F05DF">
            <w:pPr>
              <w:spacing w:after="0"/>
              <w:jc w:val="right"/>
              <w:rPr>
                <w:rFonts w:eastAsia="Times New Roman"/>
                <w:color w:val="000000"/>
              </w:rPr>
            </w:pPr>
            <w:r w:rsidRPr="00E630C5">
              <w:rPr>
                <w:rFonts w:eastAsia="Times New Roman"/>
                <w:color w:val="000000"/>
              </w:rPr>
              <w:t>1.131264</w:t>
            </w:r>
          </w:p>
        </w:tc>
        <w:tc>
          <w:tcPr>
            <w:tcW w:w="131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6117F8C" w14:textId="77777777" w:rsidR="005F05DF" w:rsidRPr="00E630C5" w:rsidRDefault="005F05DF" w:rsidP="005F05DF">
            <w:pPr>
              <w:spacing w:after="0"/>
              <w:rPr>
                <w:rFonts w:eastAsia="Times New Roman"/>
                <w:color w:val="000000"/>
              </w:rPr>
            </w:pPr>
            <w:r w:rsidRPr="00E630C5">
              <w:rPr>
                <w:rFonts w:eastAsia="Times New Roman"/>
                <w:color w:val="000000"/>
              </w:rPr>
              <w:t>Bright</w:t>
            </w:r>
          </w:p>
        </w:tc>
      </w:tr>
      <w:tr w:rsidR="000522F6" w:rsidRPr="00E630C5" w14:paraId="4A3E0FCC" w14:textId="77777777" w:rsidTr="000522F6">
        <w:trPr>
          <w:trHeight w:val="650"/>
        </w:trPr>
        <w:tc>
          <w:tcPr>
            <w:tcW w:w="84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9A05442" w14:textId="77777777" w:rsidR="005F05DF" w:rsidRPr="00E630C5" w:rsidRDefault="005F05DF" w:rsidP="005F05DF">
            <w:pPr>
              <w:spacing w:after="0"/>
              <w:jc w:val="right"/>
              <w:rPr>
                <w:rFonts w:eastAsia="Times New Roman"/>
                <w:color w:val="000000"/>
              </w:rPr>
            </w:pPr>
            <w:r w:rsidRPr="00E630C5">
              <w:rPr>
                <w:rFonts w:eastAsia="Times New Roman"/>
                <w:color w:val="000000"/>
              </w:rPr>
              <w:t>2</w:t>
            </w:r>
          </w:p>
        </w:tc>
        <w:tc>
          <w:tcPr>
            <w:tcW w:w="87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6CD6ACE" w14:textId="77777777" w:rsidR="005F05DF" w:rsidRPr="00E630C5" w:rsidRDefault="005F05DF" w:rsidP="005F05DF">
            <w:pPr>
              <w:spacing w:after="0"/>
              <w:jc w:val="right"/>
              <w:rPr>
                <w:rFonts w:eastAsia="Times New Roman"/>
                <w:color w:val="000000"/>
              </w:rPr>
            </w:pPr>
            <w:r w:rsidRPr="00E630C5">
              <w:rPr>
                <w:rFonts w:eastAsia="Times New Roman"/>
                <w:color w:val="000000"/>
              </w:rPr>
              <w:t>3.5</w:t>
            </w:r>
          </w:p>
        </w:tc>
        <w:tc>
          <w:tcPr>
            <w:tcW w:w="802"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1871A01" w14:textId="77777777" w:rsidR="005F05DF" w:rsidRPr="00E630C5" w:rsidRDefault="005F05DF" w:rsidP="005F05DF">
            <w:pPr>
              <w:spacing w:after="0"/>
              <w:jc w:val="right"/>
              <w:rPr>
                <w:rFonts w:eastAsia="Times New Roman"/>
                <w:color w:val="000000"/>
              </w:rPr>
            </w:pPr>
            <w:r w:rsidRPr="00E630C5">
              <w:rPr>
                <w:rFonts w:eastAsia="Times New Roman"/>
                <w:color w:val="000000"/>
              </w:rPr>
              <w:t>0.155</w:t>
            </w:r>
          </w:p>
        </w:tc>
        <w:tc>
          <w:tcPr>
            <w:tcW w:w="1418"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6FD88E9" w14:textId="77777777" w:rsidR="005F05DF" w:rsidRPr="00E630C5" w:rsidRDefault="005F05DF" w:rsidP="005F05DF">
            <w:pPr>
              <w:spacing w:after="0"/>
              <w:jc w:val="right"/>
              <w:rPr>
                <w:rFonts w:eastAsia="Times New Roman"/>
                <w:color w:val="000000"/>
              </w:rPr>
            </w:pPr>
            <w:r w:rsidRPr="00E630C5">
              <w:rPr>
                <w:rFonts w:eastAsia="Times New Roman"/>
                <w:color w:val="000000"/>
              </w:rPr>
              <w:t>0.159</w:t>
            </w:r>
          </w:p>
        </w:tc>
        <w:tc>
          <w:tcPr>
            <w:tcW w:w="1007"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779FF61" w14:textId="77777777" w:rsidR="005F05DF" w:rsidRPr="00E630C5" w:rsidRDefault="005F05DF" w:rsidP="005F05DF">
            <w:pPr>
              <w:spacing w:after="0"/>
              <w:jc w:val="right"/>
              <w:rPr>
                <w:rFonts w:eastAsia="Times New Roman"/>
                <w:color w:val="000000"/>
              </w:rPr>
            </w:pPr>
            <w:r w:rsidRPr="00E630C5">
              <w:rPr>
                <w:rFonts w:eastAsia="Times New Roman"/>
                <w:color w:val="000000"/>
              </w:rPr>
              <w:t>0.155</w:t>
            </w:r>
          </w:p>
        </w:tc>
        <w:tc>
          <w:tcPr>
            <w:tcW w:w="138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E46F093" w14:textId="77777777" w:rsidR="005F05DF" w:rsidRPr="00E630C5" w:rsidRDefault="005F05DF" w:rsidP="005F05DF">
            <w:pPr>
              <w:spacing w:after="0"/>
              <w:jc w:val="right"/>
              <w:rPr>
                <w:rFonts w:eastAsia="Times New Roman"/>
                <w:color w:val="000000"/>
              </w:rPr>
            </w:pPr>
            <w:r w:rsidRPr="00E630C5">
              <w:rPr>
                <w:rFonts w:eastAsia="Times New Roman"/>
                <w:color w:val="000000"/>
              </w:rPr>
              <w:t>0.31</w:t>
            </w:r>
          </w:p>
        </w:tc>
        <w:tc>
          <w:tcPr>
            <w:tcW w:w="143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288040E" w14:textId="77777777" w:rsidR="005F05DF" w:rsidRPr="00E630C5" w:rsidRDefault="005F05DF" w:rsidP="005F05DF">
            <w:pPr>
              <w:spacing w:after="0"/>
              <w:jc w:val="right"/>
              <w:rPr>
                <w:rFonts w:eastAsia="Times New Roman"/>
                <w:color w:val="000000"/>
              </w:rPr>
            </w:pPr>
            <w:r w:rsidRPr="00E630C5">
              <w:rPr>
                <w:rFonts w:eastAsia="Times New Roman"/>
                <w:color w:val="000000"/>
              </w:rPr>
              <w:t>1.525975</w:t>
            </w:r>
          </w:p>
        </w:tc>
        <w:tc>
          <w:tcPr>
            <w:tcW w:w="131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7105FF4" w14:textId="77777777" w:rsidR="005F05DF" w:rsidRPr="00E630C5" w:rsidRDefault="005F05DF" w:rsidP="005F05DF">
            <w:pPr>
              <w:spacing w:after="0"/>
              <w:rPr>
                <w:rFonts w:eastAsia="Times New Roman"/>
                <w:color w:val="000000"/>
              </w:rPr>
            </w:pPr>
            <w:r w:rsidRPr="00E630C5">
              <w:rPr>
                <w:rFonts w:eastAsia="Times New Roman"/>
                <w:color w:val="000000"/>
              </w:rPr>
              <w:t>Very Bright</w:t>
            </w:r>
          </w:p>
        </w:tc>
      </w:tr>
      <w:tr w:rsidR="000522F6" w:rsidRPr="00E630C5" w14:paraId="020B5E61" w14:textId="77777777" w:rsidTr="000522F6">
        <w:trPr>
          <w:trHeight w:val="650"/>
        </w:trPr>
        <w:tc>
          <w:tcPr>
            <w:tcW w:w="84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9F0DE33" w14:textId="77777777" w:rsidR="005F05DF" w:rsidRPr="00E630C5" w:rsidRDefault="005F05DF" w:rsidP="005F05DF">
            <w:pPr>
              <w:spacing w:after="0"/>
              <w:jc w:val="right"/>
              <w:rPr>
                <w:rFonts w:eastAsia="Times New Roman"/>
                <w:color w:val="000000"/>
              </w:rPr>
            </w:pPr>
            <w:r w:rsidRPr="00E630C5">
              <w:rPr>
                <w:rFonts w:eastAsia="Times New Roman"/>
                <w:color w:val="000000"/>
              </w:rPr>
              <w:t>0</w:t>
            </w:r>
          </w:p>
        </w:tc>
        <w:tc>
          <w:tcPr>
            <w:tcW w:w="87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889233E" w14:textId="77777777" w:rsidR="005F05DF" w:rsidRPr="00E630C5" w:rsidRDefault="005F05DF" w:rsidP="005F05DF">
            <w:pPr>
              <w:spacing w:after="0"/>
              <w:jc w:val="right"/>
              <w:rPr>
                <w:rFonts w:eastAsia="Times New Roman"/>
                <w:color w:val="000000"/>
              </w:rPr>
            </w:pPr>
            <w:r w:rsidRPr="00E630C5">
              <w:rPr>
                <w:rFonts w:eastAsia="Times New Roman"/>
                <w:color w:val="000000"/>
              </w:rPr>
              <w:t>4.79</w:t>
            </w:r>
          </w:p>
        </w:tc>
        <w:tc>
          <w:tcPr>
            <w:tcW w:w="802"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019DDC4" w14:textId="77777777" w:rsidR="005F05DF" w:rsidRPr="00E630C5" w:rsidRDefault="005F05DF" w:rsidP="005F05DF">
            <w:pPr>
              <w:spacing w:after="0"/>
              <w:jc w:val="right"/>
              <w:rPr>
                <w:rFonts w:eastAsia="Times New Roman"/>
                <w:color w:val="000000"/>
              </w:rPr>
            </w:pPr>
            <w:r w:rsidRPr="00E630C5">
              <w:rPr>
                <w:rFonts w:eastAsia="Times New Roman"/>
                <w:color w:val="000000"/>
              </w:rPr>
              <w:t>0.18</w:t>
            </w:r>
          </w:p>
        </w:tc>
        <w:tc>
          <w:tcPr>
            <w:tcW w:w="1418"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B5D4C51" w14:textId="77777777" w:rsidR="005F05DF" w:rsidRPr="00E630C5" w:rsidRDefault="005F05DF" w:rsidP="005F05DF">
            <w:pPr>
              <w:spacing w:after="0"/>
              <w:jc w:val="right"/>
              <w:rPr>
                <w:rFonts w:eastAsia="Times New Roman"/>
                <w:color w:val="000000"/>
              </w:rPr>
            </w:pPr>
            <w:r w:rsidRPr="00E630C5">
              <w:rPr>
                <w:rFonts w:eastAsia="Times New Roman"/>
                <w:color w:val="000000"/>
              </w:rPr>
              <w:t>0.186</w:t>
            </w:r>
          </w:p>
        </w:tc>
        <w:tc>
          <w:tcPr>
            <w:tcW w:w="1007"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545AE65" w14:textId="77777777" w:rsidR="005F05DF" w:rsidRPr="00E630C5" w:rsidRDefault="005F05DF" w:rsidP="005F05DF">
            <w:pPr>
              <w:spacing w:after="0"/>
              <w:jc w:val="right"/>
              <w:rPr>
                <w:rFonts w:eastAsia="Times New Roman"/>
                <w:color w:val="000000"/>
              </w:rPr>
            </w:pPr>
            <w:r w:rsidRPr="00E630C5">
              <w:rPr>
                <w:rFonts w:eastAsia="Times New Roman"/>
                <w:color w:val="000000"/>
              </w:rPr>
              <w:t>0.18</w:t>
            </w:r>
          </w:p>
        </w:tc>
        <w:tc>
          <w:tcPr>
            <w:tcW w:w="138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D40409F" w14:textId="77777777" w:rsidR="005F05DF" w:rsidRPr="00E630C5" w:rsidRDefault="005F05DF" w:rsidP="005F05DF">
            <w:pPr>
              <w:spacing w:after="0"/>
              <w:jc w:val="right"/>
              <w:rPr>
                <w:rFonts w:eastAsia="Times New Roman"/>
                <w:color w:val="000000"/>
              </w:rPr>
            </w:pPr>
            <w:r w:rsidRPr="00E630C5">
              <w:rPr>
                <w:rFonts w:eastAsia="Times New Roman"/>
                <w:color w:val="000000"/>
              </w:rPr>
              <w:t>0</w:t>
            </w:r>
          </w:p>
        </w:tc>
        <w:tc>
          <w:tcPr>
            <w:tcW w:w="143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4FBC4C4" w14:textId="77777777" w:rsidR="005F05DF" w:rsidRPr="00E630C5" w:rsidRDefault="005F05DF" w:rsidP="005F05DF">
            <w:pPr>
              <w:spacing w:after="0"/>
              <w:jc w:val="right"/>
              <w:rPr>
                <w:rFonts w:eastAsia="Times New Roman"/>
                <w:color w:val="000000"/>
              </w:rPr>
            </w:pPr>
            <w:r w:rsidRPr="00E630C5">
              <w:rPr>
                <w:rFonts w:eastAsia="Times New Roman"/>
                <w:color w:val="000000"/>
              </w:rPr>
              <w:t>2.1276</w:t>
            </w:r>
          </w:p>
        </w:tc>
        <w:tc>
          <w:tcPr>
            <w:tcW w:w="131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9B8651A" w14:textId="77777777" w:rsidR="005F05DF" w:rsidRPr="00E630C5" w:rsidRDefault="005F05DF" w:rsidP="005F05DF">
            <w:pPr>
              <w:spacing w:after="0"/>
              <w:rPr>
                <w:rFonts w:eastAsia="Times New Roman"/>
                <w:color w:val="000000"/>
              </w:rPr>
            </w:pPr>
            <w:r w:rsidRPr="00E630C5">
              <w:rPr>
                <w:rFonts w:eastAsia="Times New Roman"/>
                <w:color w:val="000000"/>
              </w:rPr>
              <w:t>Very Bright</w:t>
            </w:r>
          </w:p>
        </w:tc>
      </w:tr>
    </w:tbl>
    <w:p w14:paraId="2F4E6BF0" w14:textId="6CF3962D" w:rsidR="0067627D" w:rsidRDefault="004512C7" w:rsidP="00DB7802">
      <w:r>
        <w:lastRenderedPageBreak/>
        <w:t xml:space="preserve">To calculate the </w:t>
      </w:r>
      <w:r w:rsidR="00730368">
        <w:t xml:space="preserve">MOSFET power </w:t>
      </w:r>
      <w:r w:rsidR="00B772AF">
        <w:t>the vo</w:t>
      </w:r>
      <w:r w:rsidR="00B320A3">
        <w:t>ltage across the resistor V1</w:t>
      </w:r>
      <w:r w:rsidR="00B772AF">
        <w:t xml:space="preserve"> multiplied by </w:t>
      </w:r>
      <w:r w:rsidR="003B28F3">
        <w:t>Vds, which</w:t>
      </w:r>
      <w:r w:rsidR="00455681">
        <w:t xml:space="preserve"> is the voltage across the drain and source of the MOSFET. </w:t>
      </w:r>
      <w:r w:rsidR="003B28F3">
        <w:t xml:space="preserve">The voltage across the resistor can be considered as the current across </w:t>
      </w:r>
      <w:r w:rsidR="00B320A3">
        <w:t xml:space="preserve">the MOSFET this is due to ohms law and </w:t>
      </w:r>
      <w:r w:rsidR="0067627D">
        <w:t xml:space="preserve">convention of components connected in series. </w:t>
      </w:r>
    </w:p>
    <w:p w14:paraId="79A27A26" w14:textId="6D0648C9" w:rsidR="007067C8" w:rsidRDefault="007067C8" w:rsidP="00DB7802">
      <w:r>
        <w:t>To calculate power for the light bulb the remainin</w:t>
      </w:r>
      <w:r w:rsidR="00D97119">
        <w:t xml:space="preserve">g voltage needs to be found between the resistor and the potentiometer. </w:t>
      </w:r>
      <w:r w:rsidR="00051C21">
        <w:t xml:space="preserve">Due to the voltage drop being the same at every major node twelve can be subtracted from the MOSFET voltage and Potentiometer voltage. For the current it will be the voltage across the resister V1. </w:t>
      </w:r>
    </w:p>
    <w:p w14:paraId="0B9C46E2" w14:textId="0557F53E" w:rsidR="0095226E" w:rsidRDefault="0095226E" w:rsidP="00DB7802">
      <w:r>
        <w:t>Sample Calculations</w:t>
      </w:r>
    </w:p>
    <w:p w14:paraId="1A67F449" w14:textId="2113672B" w:rsidR="0095226E" w:rsidRDefault="0095226E" w:rsidP="00DB7802">
      <w:r>
        <w:t>MOSFET Power</w:t>
      </w:r>
    </w:p>
    <w:p w14:paraId="4DE65C2E" w14:textId="6A65F4E7" w:rsidR="004512C7" w:rsidRDefault="00D42866" w:rsidP="00DB7802">
      <w:r>
        <w:t xml:space="preserve">P=V*I </w:t>
      </w:r>
      <w:r w:rsidR="001D5969">
        <w:t>=10*0.055=0.55</w:t>
      </w:r>
      <w:r w:rsidR="00F06329">
        <w:t>W</w:t>
      </w:r>
    </w:p>
    <w:p w14:paraId="00699D83" w14:textId="7BBB8053" w:rsidR="0095226E" w:rsidRDefault="0095226E" w:rsidP="00DB7802">
      <w:r>
        <w:t>Light Bulb Power</w:t>
      </w:r>
    </w:p>
    <w:p w14:paraId="7D434940" w14:textId="195E0CDF" w:rsidR="003D2D38" w:rsidRDefault="00DA5E13" w:rsidP="00DB7802">
      <w:r>
        <w:t>P=V1*(12-(V1+</w:t>
      </w:r>
      <w:r w:rsidR="00A54B9E">
        <w:t>Vds</w:t>
      </w:r>
      <w:r>
        <w:t>)</w:t>
      </w:r>
      <w:r w:rsidR="00A54B9E">
        <w:t>=.055*(12-(.055+10))= .1069W</w:t>
      </w:r>
    </w:p>
    <w:p w14:paraId="340BAB8F" w14:textId="77777777" w:rsidR="00465889" w:rsidRPr="003D2D38" w:rsidRDefault="00EC52C1" w:rsidP="00DB7802">
      <w:pPr>
        <w:rPr>
          <w:b/>
        </w:rPr>
      </w:pPr>
      <w:r w:rsidRPr="003D2D38">
        <w:rPr>
          <w:b/>
        </w:rPr>
        <w:t xml:space="preserve">Graph 1: </w:t>
      </w:r>
      <w:r w:rsidR="00465889" w:rsidRPr="003D2D38">
        <w:rPr>
          <w:b/>
        </w:rPr>
        <w:t>Vds/Id vs Vgs</w:t>
      </w:r>
    </w:p>
    <w:p w14:paraId="3EC1646E" w14:textId="45F3327C" w:rsidR="00F810B2" w:rsidRPr="00E630C5" w:rsidRDefault="000E638F" w:rsidP="00DB7802">
      <w:r w:rsidRPr="00E630C5">
        <w:rPr>
          <w:noProof/>
        </w:rPr>
        <w:drawing>
          <wp:anchor distT="0" distB="0" distL="114300" distR="114300" simplePos="0" relativeHeight="251660288" behindDoc="0" locked="0" layoutInCell="1" allowOverlap="1" wp14:anchorId="54BA3063" wp14:editId="3AB2E830">
            <wp:simplePos x="0" y="0"/>
            <wp:positionH relativeFrom="column">
              <wp:posOffset>0</wp:posOffset>
            </wp:positionH>
            <wp:positionV relativeFrom="paragraph">
              <wp:posOffset>3175</wp:posOffset>
            </wp:positionV>
            <wp:extent cx="5943600" cy="3835400"/>
            <wp:effectExtent l="0" t="0" r="25400" b="25400"/>
            <wp:wrapSquare wrapText="bothSides"/>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page">
              <wp14:pctWidth>0</wp14:pctWidth>
            </wp14:sizeRelH>
            <wp14:sizeRelV relativeFrom="page">
              <wp14:pctHeight>0</wp14:pctHeight>
            </wp14:sizeRelV>
          </wp:anchor>
        </w:drawing>
      </w:r>
    </w:p>
    <w:p w14:paraId="1C369922" w14:textId="6BD29468" w:rsidR="00A868BF" w:rsidRPr="001F2113" w:rsidRDefault="00A20985" w:rsidP="00A868BF">
      <w:pPr>
        <w:rPr>
          <w:b/>
        </w:rPr>
      </w:pPr>
      <w:r w:rsidRPr="001F2113">
        <w:rPr>
          <w:b/>
          <w:noProof/>
        </w:rPr>
        <w:lastRenderedPageBreak/>
        <w:drawing>
          <wp:anchor distT="0" distB="0" distL="114300" distR="114300" simplePos="0" relativeHeight="251659264" behindDoc="0" locked="0" layoutInCell="1" allowOverlap="1" wp14:anchorId="3AB775F1" wp14:editId="19DF91C0">
            <wp:simplePos x="0" y="0"/>
            <wp:positionH relativeFrom="column">
              <wp:posOffset>0</wp:posOffset>
            </wp:positionH>
            <wp:positionV relativeFrom="paragraph">
              <wp:posOffset>332740</wp:posOffset>
            </wp:positionV>
            <wp:extent cx="5943600" cy="3364865"/>
            <wp:effectExtent l="0" t="0" r="25400" b="13335"/>
            <wp:wrapSquare wrapText="bothSides"/>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page">
              <wp14:pctWidth>0</wp14:pctWidth>
            </wp14:sizeRelH>
            <wp14:sizeRelV relativeFrom="page">
              <wp14:pctHeight>0</wp14:pctHeight>
            </wp14:sizeRelV>
          </wp:anchor>
        </w:drawing>
      </w:r>
      <w:r w:rsidR="00A868BF" w:rsidRPr="001F2113">
        <w:rPr>
          <w:b/>
        </w:rPr>
        <w:t>Graph 2: Vds vs Vgs</w:t>
      </w:r>
    </w:p>
    <w:p w14:paraId="759D5BF4" w14:textId="7E2BA7D5" w:rsidR="00F810B2" w:rsidRPr="00E630C5" w:rsidRDefault="00F810B2" w:rsidP="00DB7802"/>
    <w:p w14:paraId="30DD9F18" w14:textId="6D6D8B07" w:rsidR="00F810B2" w:rsidRDefault="001F2113" w:rsidP="00DB7802">
      <w:r>
        <w:t>From graph two we can se the MOSFET allows maximum</w:t>
      </w:r>
      <w:r w:rsidR="00CA286E">
        <w:t xml:space="preserve"> flow of current at 8V. Also we can see that the </w:t>
      </w:r>
      <w:r w:rsidR="00DF4A80">
        <w:t xml:space="preserve">MOSFET </w:t>
      </w:r>
      <w:r w:rsidR="00CA286E">
        <w:t xml:space="preserve">resistance </w:t>
      </w:r>
      <w:r w:rsidR="00DF4A80">
        <w:t xml:space="preserve">decreases as the voltage is increased. </w:t>
      </w:r>
    </w:p>
    <w:p w14:paraId="5D94CE8A" w14:textId="30C46BFC" w:rsidR="005E4D2C" w:rsidRDefault="005E4D2C" w:rsidP="00DB7802">
      <w:pPr>
        <w:rPr>
          <w:b/>
        </w:rPr>
      </w:pPr>
      <w:r w:rsidRPr="005E4D2C">
        <w:rPr>
          <w:b/>
        </w:rPr>
        <w:t>Conclusion</w:t>
      </w:r>
    </w:p>
    <w:p w14:paraId="7A6F72F1" w14:textId="1833CEF6" w:rsidR="005E4D2C" w:rsidRPr="005E4D2C" w:rsidRDefault="006B07D4" w:rsidP="00AE176D">
      <w:pPr>
        <w:ind w:firstLine="720"/>
      </w:pPr>
      <w:r>
        <w:t xml:space="preserve">This experiment introduced a new </w:t>
      </w:r>
      <w:r w:rsidR="004D6E43">
        <w:t>component, which can be considered as a switch due to its controllable resistance through the amount of voltage passed through its terminals. This is known as the deprecation layer with</w:t>
      </w:r>
      <w:r w:rsidR="004F4915">
        <w:t xml:space="preserve">in the silicon based component. </w:t>
      </w:r>
      <w:r w:rsidR="00726193">
        <w:t>For this exper</w:t>
      </w:r>
      <w:r w:rsidR="00AE176D">
        <w:t xml:space="preserve">iment the MOSFET had a </w:t>
      </w:r>
      <w:r w:rsidR="00F150DE">
        <w:t>threshold</w:t>
      </w:r>
      <w:r w:rsidR="00AE176D">
        <w:t xml:space="preserve"> at 8V to 6V, within that range the MOSFET al</w:t>
      </w:r>
      <w:r w:rsidR="00F150DE">
        <w:t xml:space="preserve">lows a maximum flow of current. The data shows that the power of the light bulb increases as the </w:t>
      </w:r>
      <w:r w:rsidR="00FE7C19">
        <w:t>potentiometer is adjusted. To get better results and a more precise graph instead of adjusting the Vgs like stated</w:t>
      </w:r>
      <w:r w:rsidR="001C5C46">
        <w:t xml:space="preserve"> in the lab manual, Vds was varied from</w:t>
      </w:r>
      <w:r w:rsidR="0040773E">
        <w:t xml:space="preserve"> 12V to 0V. This created a graph that shows a clear drop, which indicates the threshold being reached for the MOSFET. Overall t</w:t>
      </w:r>
      <w:r w:rsidR="00B4172F">
        <w:t>his labs focus was to understand and learn how a MOSFET functions and how it can be utiliz</w:t>
      </w:r>
      <w:r w:rsidR="00504AFA">
        <w:t xml:space="preserve">ed in a circuits. </w:t>
      </w:r>
      <w:bookmarkStart w:id="0" w:name="_GoBack"/>
      <w:bookmarkEnd w:id="0"/>
    </w:p>
    <w:p w14:paraId="412D3482" w14:textId="77777777" w:rsidR="00EC52C1" w:rsidRPr="00E630C5" w:rsidRDefault="00F810B2" w:rsidP="00DB7802">
      <w:r w:rsidRPr="00E630C5">
        <w:t xml:space="preserve"> </w:t>
      </w:r>
    </w:p>
    <w:p w14:paraId="7E44426E" w14:textId="77777777" w:rsidR="00F810B2" w:rsidRPr="00E630C5" w:rsidRDefault="00F810B2" w:rsidP="00DB7802"/>
    <w:p w14:paraId="1BB562AF" w14:textId="77777777" w:rsidR="00F810B2" w:rsidRPr="00E630C5" w:rsidRDefault="00F810B2" w:rsidP="00DB7802"/>
    <w:p w14:paraId="18979CA2" w14:textId="77777777" w:rsidR="00F810B2" w:rsidRPr="00E630C5" w:rsidRDefault="00F810B2" w:rsidP="00DB7802"/>
    <w:p w14:paraId="0B60AA27" w14:textId="77777777" w:rsidR="00F810B2" w:rsidRPr="00E630C5" w:rsidRDefault="00F810B2" w:rsidP="00DB7802"/>
    <w:p w14:paraId="166C4F98" w14:textId="77777777" w:rsidR="00F810B2" w:rsidRPr="00E630C5" w:rsidRDefault="00F810B2" w:rsidP="00DB7802"/>
    <w:p w14:paraId="54364140" w14:textId="77777777" w:rsidR="00F810B2" w:rsidRPr="00E630C5" w:rsidRDefault="00F810B2" w:rsidP="00DB7802"/>
    <w:p w14:paraId="40721595" w14:textId="77777777" w:rsidR="00F810B2" w:rsidRPr="00E630C5" w:rsidRDefault="00F810B2" w:rsidP="00DB7802"/>
    <w:p w14:paraId="73B2CD18" w14:textId="77777777" w:rsidR="00F810B2" w:rsidRPr="00E630C5" w:rsidRDefault="00F810B2" w:rsidP="00DB7802"/>
    <w:p w14:paraId="2D72F500" w14:textId="77777777" w:rsidR="00F810B2" w:rsidRPr="00E630C5" w:rsidRDefault="00F810B2" w:rsidP="00DB7802"/>
    <w:p w14:paraId="2E2DCE67" w14:textId="77777777" w:rsidR="00F810B2" w:rsidRDefault="00F810B2" w:rsidP="00DB7802"/>
    <w:sectPr w:rsidR="00F810B2" w:rsidSect="000F1219">
      <w:headerReference w:type="defaul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FC70885" w14:textId="77777777" w:rsidR="00B4172F" w:rsidRDefault="00B4172F" w:rsidP="000F1219">
      <w:pPr>
        <w:spacing w:after="0"/>
      </w:pPr>
      <w:r>
        <w:separator/>
      </w:r>
    </w:p>
  </w:endnote>
  <w:endnote w:type="continuationSeparator" w:id="0">
    <w:p w14:paraId="50123D9E" w14:textId="77777777" w:rsidR="00B4172F" w:rsidRDefault="00B4172F" w:rsidP="000F121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Light">
    <w:altName w:val="Consolas"/>
    <w:charset w:val="00"/>
    <w:family w:val="swiss"/>
    <w:pitch w:val="variable"/>
    <w:sig w:usb0="A00002EF" w:usb1="4000207B" w:usb2="00000000" w:usb3="00000000" w:csb0="0000019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89158CE" w14:textId="77777777" w:rsidR="00B4172F" w:rsidRDefault="00B4172F" w:rsidP="000F1219">
      <w:pPr>
        <w:spacing w:after="0"/>
      </w:pPr>
      <w:r>
        <w:separator/>
      </w:r>
    </w:p>
  </w:footnote>
  <w:footnote w:type="continuationSeparator" w:id="0">
    <w:p w14:paraId="1B6840D1" w14:textId="77777777" w:rsidR="00B4172F" w:rsidRDefault="00B4172F" w:rsidP="000F1219">
      <w:pPr>
        <w:spacing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D43070" w14:textId="7EA5CB11" w:rsidR="00B4172F" w:rsidRDefault="00B4172F" w:rsidP="000F1219">
    <w:pPr>
      <w:pStyle w:val="Header"/>
    </w:pPr>
    <w:r>
      <w:t>Lab 3: A Simple Light-Controlled Switch</w:t>
    </w:r>
    <w:r>
      <w:tab/>
    </w:r>
    <w:r>
      <w:tab/>
      <w:t xml:space="preserve">Sarao </w:t>
    </w:r>
    <w:r>
      <w:rPr>
        <w:rStyle w:val="PageNumber"/>
      </w:rPr>
      <w:fldChar w:fldCharType="begin"/>
    </w:r>
    <w:r>
      <w:rPr>
        <w:rStyle w:val="PageNumber"/>
      </w:rPr>
      <w:instrText xml:space="preserve"> PAGE </w:instrText>
    </w:r>
    <w:r>
      <w:rPr>
        <w:rStyle w:val="PageNumber"/>
      </w:rPr>
      <w:fldChar w:fldCharType="separate"/>
    </w:r>
    <w:r w:rsidR="00504AFA">
      <w:rPr>
        <w:rStyle w:val="PageNumber"/>
        <w:noProof/>
      </w:rPr>
      <w:t>4</w:t>
    </w:r>
    <w:r>
      <w:rPr>
        <w:rStyle w:val="PageNumber"/>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619E"/>
    <w:rsid w:val="000066D6"/>
    <w:rsid w:val="00051C21"/>
    <w:rsid w:val="000522F6"/>
    <w:rsid w:val="000751B2"/>
    <w:rsid w:val="000E638F"/>
    <w:rsid w:val="000F1219"/>
    <w:rsid w:val="001218AC"/>
    <w:rsid w:val="0017619E"/>
    <w:rsid w:val="001C5C46"/>
    <w:rsid w:val="001D5969"/>
    <w:rsid w:val="001F2113"/>
    <w:rsid w:val="002257CB"/>
    <w:rsid w:val="00312468"/>
    <w:rsid w:val="00364CF1"/>
    <w:rsid w:val="003B28F3"/>
    <w:rsid w:val="003D2D38"/>
    <w:rsid w:val="0040773E"/>
    <w:rsid w:val="004512C7"/>
    <w:rsid w:val="00455681"/>
    <w:rsid w:val="00465889"/>
    <w:rsid w:val="004D6E43"/>
    <w:rsid w:val="004F4915"/>
    <w:rsid w:val="00504AFA"/>
    <w:rsid w:val="00584555"/>
    <w:rsid w:val="005E4D2C"/>
    <w:rsid w:val="005F05DF"/>
    <w:rsid w:val="0067627D"/>
    <w:rsid w:val="006B07D4"/>
    <w:rsid w:val="007067C8"/>
    <w:rsid w:val="00726193"/>
    <w:rsid w:val="00730368"/>
    <w:rsid w:val="00825F9F"/>
    <w:rsid w:val="008B1463"/>
    <w:rsid w:val="0095226E"/>
    <w:rsid w:val="00A20985"/>
    <w:rsid w:val="00A54B9E"/>
    <w:rsid w:val="00A868BF"/>
    <w:rsid w:val="00AE176D"/>
    <w:rsid w:val="00AF6DF9"/>
    <w:rsid w:val="00B320A3"/>
    <w:rsid w:val="00B4172F"/>
    <w:rsid w:val="00B772AF"/>
    <w:rsid w:val="00BD261E"/>
    <w:rsid w:val="00BD2D50"/>
    <w:rsid w:val="00BE4795"/>
    <w:rsid w:val="00C00FAF"/>
    <w:rsid w:val="00CA286E"/>
    <w:rsid w:val="00D42866"/>
    <w:rsid w:val="00D97119"/>
    <w:rsid w:val="00DA5E13"/>
    <w:rsid w:val="00DA6F07"/>
    <w:rsid w:val="00DA7CF8"/>
    <w:rsid w:val="00DB7802"/>
    <w:rsid w:val="00DF06B3"/>
    <w:rsid w:val="00DF4A80"/>
    <w:rsid w:val="00E630C5"/>
    <w:rsid w:val="00E772D0"/>
    <w:rsid w:val="00EC52C1"/>
    <w:rsid w:val="00ED645E"/>
    <w:rsid w:val="00F06329"/>
    <w:rsid w:val="00F150DE"/>
    <w:rsid w:val="00F810B2"/>
    <w:rsid w:val="00F9681D"/>
    <w:rsid w:val="00FE7C1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5D40F4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en-US" w:eastAsia="en-US" w:bidi="ar-SA"/>
      </w:rPr>
    </w:rPrDefault>
    <w:pPrDefault>
      <w:pPr>
        <w:spacing w:after="16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F1219"/>
    <w:pPr>
      <w:tabs>
        <w:tab w:val="center" w:pos="4680"/>
        <w:tab w:val="right" w:pos="9360"/>
      </w:tabs>
      <w:spacing w:after="0"/>
    </w:pPr>
  </w:style>
  <w:style w:type="character" w:customStyle="1" w:styleId="HeaderChar">
    <w:name w:val="Header Char"/>
    <w:basedOn w:val="DefaultParagraphFont"/>
    <w:link w:val="Header"/>
    <w:uiPriority w:val="99"/>
    <w:rsid w:val="000F1219"/>
  </w:style>
  <w:style w:type="paragraph" w:styleId="Footer">
    <w:name w:val="footer"/>
    <w:basedOn w:val="Normal"/>
    <w:link w:val="FooterChar"/>
    <w:uiPriority w:val="99"/>
    <w:unhideWhenUsed/>
    <w:rsid w:val="000F1219"/>
    <w:pPr>
      <w:tabs>
        <w:tab w:val="center" w:pos="4680"/>
        <w:tab w:val="right" w:pos="9360"/>
      </w:tabs>
      <w:spacing w:after="0"/>
    </w:pPr>
  </w:style>
  <w:style w:type="character" w:customStyle="1" w:styleId="FooterChar">
    <w:name w:val="Footer Char"/>
    <w:basedOn w:val="DefaultParagraphFont"/>
    <w:link w:val="Footer"/>
    <w:uiPriority w:val="99"/>
    <w:rsid w:val="000F1219"/>
  </w:style>
  <w:style w:type="table" w:styleId="TableGrid">
    <w:name w:val="Table Grid"/>
    <w:basedOn w:val="TableNormal"/>
    <w:uiPriority w:val="39"/>
    <w:rsid w:val="001218AC"/>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84555"/>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84555"/>
    <w:rPr>
      <w:rFonts w:ascii="Lucida Grande" w:hAnsi="Lucida Grande" w:cs="Lucida Grande"/>
      <w:sz w:val="18"/>
      <w:szCs w:val="18"/>
    </w:rPr>
  </w:style>
  <w:style w:type="character" w:styleId="PageNumber">
    <w:name w:val="page number"/>
    <w:basedOn w:val="DefaultParagraphFont"/>
    <w:uiPriority w:val="99"/>
    <w:semiHidden/>
    <w:unhideWhenUsed/>
    <w:rsid w:val="00455681"/>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en-US" w:eastAsia="en-US" w:bidi="ar-SA"/>
      </w:rPr>
    </w:rPrDefault>
    <w:pPrDefault>
      <w:pPr>
        <w:spacing w:after="16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F1219"/>
    <w:pPr>
      <w:tabs>
        <w:tab w:val="center" w:pos="4680"/>
        <w:tab w:val="right" w:pos="9360"/>
      </w:tabs>
      <w:spacing w:after="0"/>
    </w:pPr>
  </w:style>
  <w:style w:type="character" w:customStyle="1" w:styleId="HeaderChar">
    <w:name w:val="Header Char"/>
    <w:basedOn w:val="DefaultParagraphFont"/>
    <w:link w:val="Header"/>
    <w:uiPriority w:val="99"/>
    <w:rsid w:val="000F1219"/>
  </w:style>
  <w:style w:type="paragraph" w:styleId="Footer">
    <w:name w:val="footer"/>
    <w:basedOn w:val="Normal"/>
    <w:link w:val="FooterChar"/>
    <w:uiPriority w:val="99"/>
    <w:unhideWhenUsed/>
    <w:rsid w:val="000F1219"/>
    <w:pPr>
      <w:tabs>
        <w:tab w:val="center" w:pos="4680"/>
        <w:tab w:val="right" w:pos="9360"/>
      </w:tabs>
      <w:spacing w:after="0"/>
    </w:pPr>
  </w:style>
  <w:style w:type="character" w:customStyle="1" w:styleId="FooterChar">
    <w:name w:val="Footer Char"/>
    <w:basedOn w:val="DefaultParagraphFont"/>
    <w:link w:val="Footer"/>
    <w:uiPriority w:val="99"/>
    <w:rsid w:val="000F1219"/>
  </w:style>
  <w:style w:type="table" w:styleId="TableGrid">
    <w:name w:val="Table Grid"/>
    <w:basedOn w:val="TableNormal"/>
    <w:uiPriority w:val="39"/>
    <w:rsid w:val="001218AC"/>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84555"/>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84555"/>
    <w:rPr>
      <w:rFonts w:ascii="Lucida Grande" w:hAnsi="Lucida Grande" w:cs="Lucida Grande"/>
      <w:sz w:val="18"/>
      <w:szCs w:val="18"/>
    </w:rPr>
  </w:style>
  <w:style w:type="character" w:styleId="PageNumber">
    <w:name w:val="page number"/>
    <w:basedOn w:val="DefaultParagraphFont"/>
    <w:uiPriority w:val="99"/>
    <w:semiHidden/>
    <w:unhideWhenUsed/>
    <w:rsid w:val="004556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1992328">
      <w:bodyDiv w:val="1"/>
      <w:marLeft w:val="0"/>
      <w:marRight w:val="0"/>
      <w:marTop w:val="0"/>
      <w:marBottom w:val="0"/>
      <w:divBdr>
        <w:top w:val="none" w:sz="0" w:space="0" w:color="auto"/>
        <w:left w:val="none" w:sz="0" w:space="0" w:color="auto"/>
        <w:bottom w:val="none" w:sz="0" w:space="0" w:color="auto"/>
        <w:right w:val="none" w:sz="0" w:space="0" w:color="auto"/>
      </w:divBdr>
    </w:div>
    <w:div w:id="1951627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chart" Target="charts/chart1.xml"/><Relationship Id="rId9" Type="http://schemas.openxmlformats.org/officeDocument/2006/relationships/chart" Target="charts/chart2.xm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20osx:Users:senu:Google%20Drive:ee97:EE%2097%20template.dotx"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mac%20osx:Users:senu:Google%20Drive:ee97:lab3.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mac%20osx:Users:senu:Google%20Drive:ee97:lab3.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vert="horz"/>
          <a:lstStyle/>
          <a:p>
            <a:pPr>
              <a:defRPr sz="1600"/>
            </a:pPr>
            <a:r>
              <a:rPr lang="en-US" sz="1600" b="0" i="0"/>
              <a:t>Vds/Id vs Vgs</a:t>
            </a:r>
          </a:p>
        </c:rich>
      </c:tx>
      <c:layout/>
      <c:overlay val="0"/>
    </c:title>
    <c:autoTitleDeleted val="0"/>
    <c:plotArea>
      <c:layout/>
      <c:scatterChart>
        <c:scatterStyle val="lineMarker"/>
        <c:varyColors val="0"/>
        <c:ser>
          <c:idx val="0"/>
          <c:order val="0"/>
          <c:tx>
            <c:strRef>
              <c:f>Sheet1!$A$1:$B$1</c:f>
              <c:strCache>
                <c:ptCount val="1"/>
                <c:pt idx="0">
                  <c:v>Vds V/[V] Vgs V/ [V]</c:v>
                </c:pt>
              </c:strCache>
            </c:strRef>
          </c:tx>
          <c:xVal>
            <c:strRef>
              <c:f>Sheet1!$E$1:$E$8</c:f>
              <c:strCache>
                <c:ptCount val="8"/>
                <c:pt idx="0">
                  <c:v>Vds/Id R/ [Ω]</c:v>
                </c:pt>
                <c:pt idx="1">
                  <c:v>0</c:v>
                </c:pt>
                <c:pt idx="2">
                  <c:v>0.055</c:v>
                </c:pt>
                <c:pt idx="3">
                  <c:v>0.103</c:v>
                </c:pt>
                <c:pt idx="4">
                  <c:v>0.121</c:v>
                </c:pt>
                <c:pt idx="5">
                  <c:v>0.144</c:v>
                </c:pt>
                <c:pt idx="6">
                  <c:v>0.155</c:v>
                </c:pt>
                <c:pt idx="7">
                  <c:v>0.18</c:v>
                </c:pt>
              </c:strCache>
            </c:strRef>
          </c:xVal>
          <c:yVal>
            <c:numRef>
              <c:f>Sheet1!$B$1:$B$8</c:f>
              <c:numCache>
                <c:formatCode>General</c:formatCode>
                <c:ptCount val="8"/>
                <c:pt idx="0">
                  <c:v>0.0</c:v>
                </c:pt>
                <c:pt idx="1">
                  <c:v>0.0001</c:v>
                </c:pt>
                <c:pt idx="2">
                  <c:v>3.25</c:v>
                </c:pt>
                <c:pt idx="3">
                  <c:v>3.35</c:v>
                </c:pt>
                <c:pt idx="4">
                  <c:v>3.38</c:v>
                </c:pt>
                <c:pt idx="5">
                  <c:v>3.47</c:v>
                </c:pt>
                <c:pt idx="6">
                  <c:v>3.5</c:v>
                </c:pt>
                <c:pt idx="7">
                  <c:v>4.79</c:v>
                </c:pt>
              </c:numCache>
            </c:numRef>
          </c:yVal>
          <c:smooth val="0"/>
        </c:ser>
        <c:dLbls>
          <c:showLegendKey val="0"/>
          <c:showVal val="0"/>
          <c:showCatName val="0"/>
          <c:showSerName val="0"/>
          <c:showPercent val="0"/>
          <c:showBubbleSize val="0"/>
        </c:dLbls>
        <c:axId val="2079346248"/>
        <c:axId val="2069375560"/>
      </c:scatterChart>
      <c:valAx>
        <c:axId val="2079346248"/>
        <c:scaling>
          <c:orientation val="minMax"/>
        </c:scaling>
        <c:delete val="0"/>
        <c:axPos val="b"/>
        <c:majorGridlines/>
        <c:title>
          <c:tx>
            <c:rich>
              <a:bodyPr rot="0" vert="horz"/>
              <a:lstStyle/>
              <a:p>
                <a:pPr>
                  <a:defRPr/>
                </a:pPr>
                <a:r>
                  <a:rPr lang="en-US"/>
                  <a:t>Vgs[V]</a:t>
                </a:r>
              </a:p>
            </c:rich>
          </c:tx>
          <c:layout/>
          <c:overlay val="0"/>
        </c:title>
        <c:numFmt formatCode="General" sourceLinked="1"/>
        <c:majorTickMark val="none"/>
        <c:minorTickMark val="none"/>
        <c:tickLblPos val="nextTo"/>
        <c:txPr>
          <a:bodyPr rot="-60000000" vert="horz"/>
          <a:lstStyle/>
          <a:p>
            <a:pPr>
              <a:defRPr/>
            </a:pPr>
            <a:endParaRPr lang="en-US"/>
          </a:p>
        </c:txPr>
        <c:crossAx val="2069375560"/>
        <c:crosses val="autoZero"/>
        <c:crossBetween val="midCat"/>
      </c:valAx>
      <c:valAx>
        <c:axId val="2069375560"/>
        <c:scaling>
          <c:orientation val="minMax"/>
        </c:scaling>
        <c:delete val="0"/>
        <c:axPos val="l"/>
        <c:majorGridlines/>
        <c:title>
          <c:tx>
            <c:rich>
              <a:bodyPr rot="-5400000" vert="horz"/>
              <a:lstStyle/>
              <a:p>
                <a:pPr>
                  <a:defRPr/>
                </a:pPr>
                <a:r>
                  <a:rPr lang="en-US"/>
                  <a:t>Vds/Id R/[Ω]</a:t>
                </a:r>
              </a:p>
            </c:rich>
          </c:tx>
          <c:layout/>
          <c:overlay val="0"/>
        </c:title>
        <c:numFmt formatCode="General" sourceLinked="1"/>
        <c:majorTickMark val="none"/>
        <c:minorTickMark val="none"/>
        <c:tickLblPos val="nextTo"/>
        <c:txPr>
          <a:bodyPr rot="-60000000" vert="horz"/>
          <a:lstStyle/>
          <a:p>
            <a:pPr>
              <a:defRPr/>
            </a:pPr>
            <a:endParaRPr lang="en-US"/>
          </a:p>
        </c:txPr>
        <c:crossAx val="2079346248"/>
        <c:crosses val="autoZero"/>
        <c:crossBetween val="midCat"/>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Vds[V] vs Vgs[V]</a:t>
            </a:r>
          </a:p>
        </c:rich>
      </c:tx>
      <c:layout/>
      <c:overlay val="0"/>
      <c:spPr>
        <a:noFill/>
        <a:ln>
          <a:noFill/>
        </a:ln>
        <a:effectLst/>
      </c:spPr>
    </c:title>
    <c:autoTitleDeleted val="0"/>
    <c:plotArea>
      <c:layout/>
      <c:scatterChart>
        <c:scatterStyle val="lineMarker"/>
        <c:varyColors val="0"/>
        <c:ser>
          <c:idx val="0"/>
          <c:order val="0"/>
          <c:tx>
            <c:strRef>
              <c:f>Sheet1!$A$1:$B$1</c:f>
              <c:strCache>
                <c:ptCount val="1"/>
                <c:pt idx="0">
                  <c:v>Vds V/[V] Vgs V/ [V]</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Sheet1!$B$2:$B$8</c:f>
              <c:numCache>
                <c:formatCode>General</c:formatCode>
                <c:ptCount val="7"/>
                <c:pt idx="0">
                  <c:v>0.0001</c:v>
                </c:pt>
                <c:pt idx="1">
                  <c:v>3.25</c:v>
                </c:pt>
                <c:pt idx="2">
                  <c:v>3.35</c:v>
                </c:pt>
                <c:pt idx="3">
                  <c:v>3.38</c:v>
                </c:pt>
                <c:pt idx="4">
                  <c:v>3.47</c:v>
                </c:pt>
                <c:pt idx="5">
                  <c:v>3.5</c:v>
                </c:pt>
                <c:pt idx="6">
                  <c:v>4.79</c:v>
                </c:pt>
              </c:numCache>
            </c:numRef>
          </c:xVal>
          <c:yVal>
            <c:numRef>
              <c:f>Sheet1!$A$2:$A$8</c:f>
              <c:numCache>
                <c:formatCode>General</c:formatCode>
                <c:ptCount val="7"/>
                <c:pt idx="0">
                  <c:v>12.0</c:v>
                </c:pt>
                <c:pt idx="1">
                  <c:v>10.0</c:v>
                </c:pt>
                <c:pt idx="2">
                  <c:v>8.0</c:v>
                </c:pt>
                <c:pt idx="3">
                  <c:v>6.0</c:v>
                </c:pt>
                <c:pt idx="4">
                  <c:v>4.0</c:v>
                </c:pt>
                <c:pt idx="5">
                  <c:v>2.0</c:v>
                </c:pt>
                <c:pt idx="6">
                  <c:v>0.0</c:v>
                </c:pt>
              </c:numCache>
            </c:numRef>
          </c:yVal>
          <c:smooth val="0"/>
        </c:ser>
        <c:dLbls>
          <c:showLegendKey val="0"/>
          <c:showVal val="0"/>
          <c:showCatName val="0"/>
          <c:showSerName val="0"/>
          <c:showPercent val="0"/>
          <c:showBubbleSize val="0"/>
        </c:dLbls>
        <c:axId val="2083085976"/>
        <c:axId val="2083279960"/>
      </c:scatterChart>
      <c:valAx>
        <c:axId val="208308597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r>
                  <a:rPr lang="en-US" sz="1200"/>
                  <a:t>Vgs[V]</a:t>
                </a:r>
              </a:p>
            </c:rich>
          </c:tx>
          <c:layout/>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83279960"/>
        <c:crosses val="autoZero"/>
        <c:crossBetween val="midCat"/>
      </c:valAx>
      <c:valAx>
        <c:axId val="20832799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r>
                  <a:rPr lang="en-US" sz="1200"/>
                  <a:t>Vds[V]</a:t>
                </a:r>
              </a:p>
            </c:rich>
          </c:tx>
          <c:layout/>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8308597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EE 97 template.dotx</Template>
  <TotalTime>240</TotalTime>
  <Pages>5</Pages>
  <Words>508</Words>
  <Characters>2901</Characters>
  <Application>Microsoft Macintosh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senu</dc:creator>
  <cp:keywords/>
  <dc:description/>
  <cp:lastModifiedBy>senu</cp:lastModifiedBy>
  <cp:revision>11</cp:revision>
  <dcterms:created xsi:type="dcterms:W3CDTF">2014-09-25T02:12:00Z</dcterms:created>
  <dcterms:modified xsi:type="dcterms:W3CDTF">2014-09-26T00:26:00Z</dcterms:modified>
</cp:coreProperties>
</file>