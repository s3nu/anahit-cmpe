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52E33" w14:textId="77777777" w:rsidR="00DD48AE" w:rsidRDefault="00DD48AE">
      <w:r>
        <w:footnoteReference w:customMarkFollows="1" w:id="1"/>
        <w:sym w:font="Symbol" w:char="F020"/>
      </w:r>
      <w:r>
        <w:t xml:space="preserve"> </w:t>
      </w:r>
    </w:p>
    <w:p w14:paraId="781A411A" w14:textId="77777777" w:rsidR="00DD48AE" w:rsidRDefault="00DD48AE">
      <w:pPr>
        <w:framePr w:w="9360" w:hSpace="187" w:vSpace="187" w:wrap="notBeside" w:vAnchor="text" w:hAnchor="page" w:xAlign="center" w:y="1"/>
      </w:pPr>
    </w:p>
    <w:p w14:paraId="224075D6" w14:textId="77777777" w:rsidR="00DD48AE" w:rsidRDefault="007C5725">
      <w:pPr>
        <w:pStyle w:val="Title"/>
        <w:framePr w:wrap="notBeside"/>
      </w:pPr>
      <w:proofErr w:type="spellStart"/>
      <w:r>
        <w:t>CmpE</w:t>
      </w:r>
      <w:proofErr w:type="spellEnd"/>
      <w:r>
        <w:t xml:space="preserve"> 124 Lab 5: Mixed-Logic Design 2</w:t>
      </w:r>
    </w:p>
    <w:p w14:paraId="1DF56218" w14:textId="77777777" w:rsidR="00DD48AE" w:rsidRDefault="002271F6">
      <w:pPr>
        <w:pStyle w:val="Authors"/>
        <w:framePr w:wrap="notBeside"/>
      </w:pPr>
      <w:r>
        <w:t xml:space="preserve">Anahit </w:t>
      </w:r>
      <w:proofErr w:type="spellStart"/>
      <w:r>
        <w:t>Sarao</w:t>
      </w:r>
      <w:proofErr w:type="spellEnd"/>
      <w:r w:rsidR="00AD747A">
        <w:t xml:space="preserve">, </w:t>
      </w:r>
      <w:r>
        <w:t>008435583</w:t>
      </w:r>
      <w:r w:rsidR="000C2640">
        <w:t xml:space="preserve">, </w:t>
      </w:r>
      <w:proofErr w:type="spellStart"/>
      <w:r w:rsidR="000C2640">
        <w:t>CmpE</w:t>
      </w:r>
      <w:proofErr w:type="spellEnd"/>
      <w:r w:rsidR="000C2640">
        <w:t xml:space="preserve"> 124 </w:t>
      </w:r>
      <w:proofErr w:type="gramStart"/>
      <w:r w:rsidR="007C5725">
        <w:t>Spring</w:t>
      </w:r>
      <w:proofErr w:type="gramEnd"/>
      <w:r w:rsidR="007C5725">
        <w:t xml:space="preserve"> 201</w:t>
      </w:r>
      <w:r>
        <w:t>5, Lab Section 2</w:t>
      </w:r>
    </w:p>
    <w:p w14:paraId="69C0F3E7" w14:textId="77777777" w:rsidR="00DD48AE" w:rsidRDefault="00DD48AE">
      <w:pPr>
        <w:pStyle w:val="Abstract"/>
      </w:pPr>
      <w:r>
        <w:rPr>
          <w:i/>
        </w:rPr>
        <w:t>Abstract</w:t>
      </w:r>
      <w:r>
        <w:t xml:space="preserve">— </w:t>
      </w:r>
      <w:proofErr w:type="gramStart"/>
      <w:r w:rsidR="007C5725">
        <w:t>This</w:t>
      </w:r>
      <w:proofErr w:type="gramEnd"/>
      <w:r w:rsidR="007C5725">
        <w:t xml:space="preserve"> lab goes into more depth about mixed logic circuit design. It is </w:t>
      </w:r>
      <w:proofErr w:type="spellStart"/>
      <w:proofErr w:type="gramStart"/>
      <w:r w:rsidR="007C5725">
        <w:t>a</w:t>
      </w:r>
      <w:proofErr w:type="spellEnd"/>
      <w:proofErr w:type="gramEnd"/>
      <w:r w:rsidR="007C5725">
        <w:t xml:space="preserve"> emphasis on lab 4 and goes into further detail about designing circuits from given equations. </w:t>
      </w:r>
    </w:p>
    <w:p w14:paraId="2A59E62C" w14:textId="77777777" w:rsidR="00DD48AE" w:rsidRDefault="00DD48AE">
      <w:bookmarkStart w:id="0" w:name="PointTmp"/>
    </w:p>
    <w:bookmarkEnd w:id="0"/>
    <w:p w14:paraId="55DFE61F" w14:textId="77777777" w:rsidR="00DD48AE" w:rsidRDefault="00DD48AE">
      <w:pPr>
        <w:pStyle w:val="Heading1"/>
      </w:pPr>
      <w:r>
        <w:t>I</w:t>
      </w:r>
      <w:r>
        <w:rPr>
          <w:sz w:val="16"/>
        </w:rPr>
        <w:t>NTRODUCTION</w:t>
      </w:r>
    </w:p>
    <w:p w14:paraId="098C1FB0" w14:textId="77777777" w:rsidR="00DD48AE" w:rsidRDefault="00DD48AE"/>
    <w:p w14:paraId="5FA8500B" w14:textId="77777777" w:rsidR="00DD48AE" w:rsidRDefault="007C5725">
      <w:r>
        <w:t xml:space="preserve">The purpose of this lab was to create logical circuits from the seven equations that were given. From the equations a truth table was created and KMAPs were used to reduce the equations. By using the NOR and NAND gates an equivalent circuit was designed. The equations needed to be simplified to ensure efficiency and fewer hazards. This lab was done using </w:t>
      </w:r>
      <w:proofErr w:type="spellStart"/>
      <w:r>
        <w:t>Logicworks</w:t>
      </w:r>
      <w:proofErr w:type="spellEnd"/>
      <w:r>
        <w:t xml:space="preserve"> software. </w:t>
      </w:r>
    </w:p>
    <w:p w14:paraId="57139D2C" w14:textId="77777777" w:rsidR="00DD48AE" w:rsidRDefault="00DD48AE" w:rsidP="007C5725">
      <w:pPr>
        <w:pStyle w:val="Heading1"/>
      </w:pPr>
      <w:r>
        <w:t>Design methodology</w:t>
      </w:r>
    </w:p>
    <w:p w14:paraId="26817F65" w14:textId="77777777" w:rsidR="00DD48AE" w:rsidRDefault="00DD48AE">
      <w:pPr>
        <w:pStyle w:val="Heading2"/>
      </w:pPr>
      <w:r>
        <w:t>Parts List</w:t>
      </w:r>
    </w:p>
    <w:p w14:paraId="51011A6F" w14:textId="77777777" w:rsidR="00DD48AE" w:rsidRDefault="00DD48AE"/>
    <w:p w14:paraId="325FFEE0" w14:textId="77777777" w:rsidR="00DD48AE" w:rsidRDefault="007C5725" w:rsidP="007C5725">
      <w:pPr>
        <w:numPr>
          <w:ilvl w:val="0"/>
          <w:numId w:val="2"/>
        </w:numPr>
        <w:tabs>
          <w:tab w:val="left" w:pos="720"/>
        </w:tabs>
      </w:pPr>
      <w:proofErr w:type="spellStart"/>
      <w:r>
        <w:t>Logicworks</w:t>
      </w:r>
      <w:proofErr w:type="spellEnd"/>
      <w:r>
        <w:t xml:space="preserve"> </w:t>
      </w:r>
    </w:p>
    <w:p w14:paraId="27C19617" w14:textId="77777777" w:rsidR="00DD48AE" w:rsidRDefault="00DD48AE">
      <w:pPr>
        <w:pStyle w:val="Heading2"/>
      </w:pPr>
      <w:r>
        <w:t>Truth Tables</w:t>
      </w:r>
    </w:p>
    <w:p w14:paraId="48A7CB78" w14:textId="77777777" w:rsidR="0005214C" w:rsidRPr="0005214C" w:rsidRDefault="0005214C" w:rsidP="0005214C">
      <w:pPr>
        <w:overflowPunct/>
        <w:autoSpaceDE/>
        <w:autoSpaceDN/>
        <w:adjustRightInd/>
        <w:textAlignment w:val="auto"/>
        <w:rPr>
          <w:rFonts w:ascii="Times" w:hAnsi="Times"/>
        </w:rPr>
      </w:pPr>
      <w:r>
        <w:rPr>
          <w:rFonts w:ascii="Times" w:hAnsi="Times"/>
        </w:rPr>
        <w:t xml:space="preserve">1. </w:t>
      </w:r>
      <w:proofErr w:type="gramStart"/>
      <w:r w:rsidRPr="0005214C">
        <w:rPr>
          <w:rFonts w:ascii="Times" w:hAnsi="Times"/>
        </w:rPr>
        <w:t>f</w:t>
      </w:r>
      <w:proofErr w:type="gramEnd"/>
      <w:r w:rsidRPr="0005214C">
        <w:rPr>
          <w:rFonts w:ascii="Times" w:hAnsi="Times"/>
        </w:rPr>
        <w:t xml:space="preserve"> = n3 ' [n1 + (n2 </w:t>
      </w:r>
      <w:proofErr w:type="spellStart"/>
      <w:r w:rsidRPr="0005214C">
        <w:rPr>
          <w:rFonts w:ascii="Times" w:hAnsi="Times"/>
        </w:rPr>
        <w:t>xor</w:t>
      </w:r>
      <w:proofErr w:type="spellEnd"/>
      <w:r w:rsidRPr="0005214C">
        <w:rPr>
          <w:rFonts w:ascii="Times" w:hAnsi="Times"/>
        </w:rPr>
        <w:t xml:space="preserve"> n0)'] + n3n2n1' </w:t>
      </w:r>
    </w:p>
    <w:p w14:paraId="68358FA3" w14:textId="77777777" w:rsidR="0005214C" w:rsidRDefault="0005214C" w:rsidP="0005214C">
      <w:pPr>
        <w:overflowPunct/>
        <w:autoSpaceDE/>
        <w:autoSpaceDN/>
        <w:adjustRightInd/>
        <w:textAlignment w:val="auto"/>
        <w:rPr>
          <w:rFonts w:ascii="Times" w:hAnsi="Times"/>
        </w:rPr>
      </w:pPr>
    </w:p>
    <w:tbl>
      <w:tblPr>
        <w:tblStyle w:val="TableGrid"/>
        <w:tblW w:w="0" w:type="auto"/>
        <w:tblLook w:val="04A0" w:firstRow="1" w:lastRow="0" w:firstColumn="1" w:lastColumn="0" w:noHBand="0" w:noVBand="1"/>
      </w:tblPr>
      <w:tblGrid>
        <w:gridCol w:w="737"/>
        <w:gridCol w:w="737"/>
        <w:gridCol w:w="737"/>
        <w:gridCol w:w="737"/>
        <w:gridCol w:w="737"/>
      </w:tblGrid>
      <w:tr w:rsidR="00E32F9D" w14:paraId="2E268D12" w14:textId="77777777" w:rsidTr="00E32F9D">
        <w:trPr>
          <w:trHeight w:val="270"/>
        </w:trPr>
        <w:tc>
          <w:tcPr>
            <w:tcW w:w="737" w:type="dxa"/>
          </w:tcPr>
          <w:p w14:paraId="69D44045" w14:textId="77777777" w:rsidR="00E32F9D" w:rsidRDefault="00E32F9D" w:rsidP="0005214C">
            <w:pPr>
              <w:overflowPunct/>
              <w:autoSpaceDE/>
              <w:autoSpaceDN/>
              <w:adjustRightInd/>
              <w:textAlignment w:val="auto"/>
              <w:rPr>
                <w:rFonts w:ascii="Times" w:hAnsi="Times"/>
              </w:rPr>
            </w:pPr>
            <w:r>
              <w:rPr>
                <w:rFonts w:ascii="Times" w:hAnsi="Times"/>
              </w:rPr>
              <w:t>n3</w:t>
            </w:r>
          </w:p>
        </w:tc>
        <w:tc>
          <w:tcPr>
            <w:tcW w:w="737" w:type="dxa"/>
          </w:tcPr>
          <w:p w14:paraId="0EB29207" w14:textId="77777777" w:rsidR="00E32F9D" w:rsidRDefault="00E32F9D" w:rsidP="0005214C">
            <w:pPr>
              <w:overflowPunct/>
              <w:autoSpaceDE/>
              <w:autoSpaceDN/>
              <w:adjustRightInd/>
              <w:textAlignment w:val="auto"/>
              <w:rPr>
                <w:rFonts w:ascii="Times" w:hAnsi="Times"/>
              </w:rPr>
            </w:pPr>
            <w:r>
              <w:rPr>
                <w:rFonts w:ascii="Times" w:hAnsi="Times"/>
              </w:rPr>
              <w:t>n2</w:t>
            </w:r>
          </w:p>
        </w:tc>
        <w:tc>
          <w:tcPr>
            <w:tcW w:w="737" w:type="dxa"/>
          </w:tcPr>
          <w:p w14:paraId="7398CCCA" w14:textId="77777777" w:rsidR="00E32F9D" w:rsidRDefault="00E32F9D" w:rsidP="0005214C">
            <w:pPr>
              <w:overflowPunct/>
              <w:autoSpaceDE/>
              <w:autoSpaceDN/>
              <w:adjustRightInd/>
              <w:textAlignment w:val="auto"/>
              <w:rPr>
                <w:rFonts w:ascii="Times" w:hAnsi="Times"/>
              </w:rPr>
            </w:pPr>
            <w:r>
              <w:rPr>
                <w:rFonts w:ascii="Times" w:hAnsi="Times"/>
              </w:rPr>
              <w:t>n1</w:t>
            </w:r>
          </w:p>
        </w:tc>
        <w:tc>
          <w:tcPr>
            <w:tcW w:w="737" w:type="dxa"/>
          </w:tcPr>
          <w:p w14:paraId="47F54EB4" w14:textId="77777777" w:rsidR="00E32F9D" w:rsidRDefault="00E32F9D" w:rsidP="0005214C">
            <w:pPr>
              <w:overflowPunct/>
              <w:autoSpaceDE/>
              <w:autoSpaceDN/>
              <w:adjustRightInd/>
              <w:textAlignment w:val="auto"/>
              <w:rPr>
                <w:rFonts w:ascii="Times" w:hAnsi="Times"/>
              </w:rPr>
            </w:pPr>
            <w:r>
              <w:rPr>
                <w:rFonts w:ascii="Times" w:hAnsi="Times"/>
              </w:rPr>
              <w:t>n0</w:t>
            </w:r>
          </w:p>
        </w:tc>
        <w:tc>
          <w:tcPr>
            <w:tcW w:w="737" w:type="dxa"/>
          </w:tcPr>
          <w:p w14:paraId="28D929D5" w14:textId="77777777" w:rsidR="00E32F9D" w:rsidRDefault="00E32F9D" w:rsidP="0005214C">
            <w:pPr>
              <w:overflowPunct/>
              <w:autoSpaceDE/>
              <w:autoSpaceDN/>
              <w:adjustRightInd/>
              <w:textAlignment w:val="auto"/>
              <w:rPr>
                <w:rFonts w:ascii="Times" w:hAnsi="Times"/>
              </w:rPr>
            </w:pPr>
            <w:r>
              <w:rPr>
                <w:rFonts w:ascii="Times" w:hAnsi="Times"/>
              </w:rPr>
              <w:t>F</w:t>
            </w:r>
          </w:p>
        </w:tc>
      </w:tr>
      <w:tr w:rsidR="00E32F9D" w14:paraId="20772BB5" w14:textId="77777777" w:rsidTr="00E32F9D">
        <w:trPr>
          <w:trHeight w:val="270"/>
        </w:trPr>
        <w:tc>
          <w:tcPr>
            <w:tcW w:w="737" w:type="dxa"/>
          </w:tcPr>
          <w:p w14:paraId="17FECA53" w14:textId="77777777" w:rsidR="00E32F9D" w:rsidRDefault="00E32F9D">
            <w:r w:rsidRPr="003674B9">
              <w:rPr>
                <w:rFonts w:ascii="Times" w:hAnsi="Times"/>
              </w:rPr>
              <w:t>0</w:t>
            </w:r>
          </w:p>
        </w:tc>
        <w:tc>
          <w:tcPr>
            <w:tcW w:w="737" w:type="dxa"/>
          </w:tcPr>
          <w:p w14:paraId="24A4A360"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5B1C6FD1"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6CFA8BE0"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62D5003E" w14:textId="77777777" w:rsidR="00E32F9D" w:rsidRDefault="00E32F9D" w:rsidP="0005214C">
            <w:pPr>
              <w:overflowPunct/>
              <w:autoSpaceDE/>
              <w:autoSpaceDN/>
              <w:adjustRightInd/>
              <w:textAlignment w:val="auto"/>
              <w:rPr>
                <w:rFonts w:ascii="Times" w:hAnsi="Times"/>
              </w:rPr>
            </w:pPr>
            <w:r>
              <w:rPr>
                <w:rFonts w:ascii="Times" w:hAnsi="Times"/>
              </w:rPr>
              <w:t>1</w:t>
            </w:r>
          </w:p>
        </w:tc>
      </w:tr>
      <w:tr w:rsidR="00E32F9D" w14:paraId="1FD0883F" w14:textId="77777777" w:rsidTr="00E32F9D">
        <w:trPr>
          <w:trHeight w:val="270"/>
        </w:trPr>
        <w:tc>
          <w:tcPr>
            <w:tcW w:w="737" w:type="dxa"/>
          </w:tcPr>
          <w:p w14:paraId="16D488C9" w14:textId="77777777" w:rsidR="00E32F9D" w:rsidRDefault="00E32F9D">
            <w:r w:rsidRPr="003674B9">
              <w:rPr>
                <w:rFonts w:ascii="Times" w:hAnsi="Times"/>
              </w:rPr>
              <w:t>0</w:t>
            </w:r>
          </w:p>
        </w:tc>
        <w:tc>
          <w:tcPr>
            <w:tcW w:w="737" w:type="dxa"/>
          </w:tcPr>
          <w:p w14:paraId="72904C2D"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24C74D4A"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0CECDBF0"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75BE47AC" w14:textId="77777777" w:rsidR="00E32F9D" w:rsidRDefault="00E32F9D" w:rsidP="0005214C">
            <w:pPr>
              <w:overflowPunct/>
              <w:autoSpaceDE/>
              <w:autoSpaceDN/>
              <w:adjustRightInd/>
              <w:textAlignment w:val="auto"/>
              <w:rPr>
                <w:rFonts w:ascii="Times" w:hAnsi="Times"/>
              </w:rPr>
            </w:pPr>
            <w:r>
              <w:rPr>
                <w:rFonts w:ascii="Times" w:hAnsi="Times"/>
              </w:rPr>
              <w:t>0</w:t>
            </w:r>
          </w:p>
        </w:tc>
      </w:tr>
      <w:tr w:rsidR="00E32F9D" w14:paraId="622FF1E0" w14:textId="77777777" w:rsidTr="00E32F9D">
        <w:trPr>
          <w:trHeight w:val="270"/>
        </w:trPr>
        <w:tc>
          <w:tcPr>
            <w:tcW w:w="737" w:type="dxa"/>
          </w:tcPr>
          <w:p w14:paraId="1E07AEFB" w14:textId="77777777" w:rsidR="00E32F9D" w:rsidRDefault="00E32F9D">
            <w:r w:rsidRPr="003674B9">
              <w:rPr>
                <w:rFonts w:ascii="Times" w:hAnsi="Times"/>
              </w:rPr>
              <w:t>0</w:t>
            </w:r>
          </w:p>
        </w:tc>
        <w:tc>
          <w:tcPr>
            <w:tcW w:w="737" w:type="dxa"/>
          </w:tcPr>
          <w:p w14:paraId="27D0A1B6"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09D88462"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525B5F18"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165BFE1A" w14:textId="77777777" w:rsidR="00E32F9D" w:rsidRDefault="00E32F9D" w:rsidP="0005214C">
            <w:pPr>
              <w:overflowPunct/>
              <w:autoSpaceDE/>
              <w:autoSpaceDN/>
              <w:adjustRightInd/>
              <w:textAlignment w:val="auto"/>
              <w:rPr>
                <w:rFonts w:ascii="Times" w:hAnsi="Times"/>
              </w:rPr>
            </w:pPr>
            <w:r>
              <w:rPr>
                <w:rFonts w:ascii="Times" w:hAnsi="Times"/>
              </w:rPr>
              <w:t>0</w:t>
            </w:r>
          </w:p>
        </w:tc>
      </w:tr>
      <w:tr w:rsidR="00E32F9D" w14:paraId="2BBD745F" w14:textId="77777777" w:rsidTr="00E32F9D">
        <w:trPr>
          <w:trHeight w:val="270"/>
        </w:trPr>
        <w:tc>
          <w:tcPr>
            <w:tcW w:w="737" w:type="dxa"/>
          </w:tcPr>
          <w:p w14:paraId="645F14AF" w14:textId="77777777" w:rsidR="00E32F9D" w:rsidRDefault="00E32F9D">
            <w:r w:rsidRPr="003674B9">
              <w:rPr>
                <w:rFonts w:ascii="Times" w:hAnsi="Times"/>
              </w:rPr>
              <w:t>0</w:t>
            </w:r>
          </w:p>
        </w:tc>
        <w:tc>
          <w:tcPr>
            <w:tcW w:w="737" w:type="dxa"/>
          </w:tcPr>
          <w:p w14:paraId="2EA97683"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36343983"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0C8F19BB"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68DAC4D1" w14:textId="77777777" w:rsidR="00E32F9D" w:rsidRDefault="00E32F9D" w:rsidP="0005214C">
            <w:pPr>
              <w:overflowPunct/>
              <w:autoSpaceDE/>
              <w:autoSpaceDN/>
              <w:adjustRightInd/>
              <w:textAlignment w:val="auto"/>
              <w:rPr>
                <w:rFonts w:ascii="Times" w:hAnsi="Times"/>
              </w:rPr>
            </w:pPr>
            <w:r>
              <w:rPr>
                <w:rFonts w:ascii="Times" w:hAnsi="Times"/>
              </w:rPr>
              <w:t>1</w:t>
            </w:r>
          </w:p>
        </w:tc>
      </w:tr>
      <w:tr w:rsidR="00E32F9D" w14:paraId="773F0CDC" w14:textId="77777777" w:rsidTr="00E32F9D">
        <w:trPr>
          <w:trHeight w:val="270"/>
        </w:trPr>
        <w:tc>
          <w:tcPr>
            <w:tcW w:w="737" w:type="dxa"/>
          </w:tcPr>
          <w:p w14:paraId="1E263050" w14:textId="77777777" w:rsidR="00E32F9D" w:rsidRDefault="00E32F9D">
            <w:r w:rsidRPr="003674B9">
              <w:rPr>
                <w:rFonts w:ascii="Times" w:hAnsi="Times"/>
              </w:rPr>
              <w:t>0</w:t>
            </w:r>
          </w:p>
        </w:tc>
        <w:tc>
          <w:tcPr>
            <w:tcW w:w="737" w:type="dxa"/>
          </w:tcPr>
          <w:p w14:paraId="3A1831B3"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4D376230"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60BEB430"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0F136CBB" w14:textId="77777777" w:rsidR="00E32F9D" w:rsidRDefault="00E32F9D" w:rsidP="0005214C">
            <w:pPr>
              <w:overflowPunct/>
              <w:autoSpaceDE/>
              <w:autoSpaceDN/>
              <w:adjustRightInd/>
              <w:textAlignment w:val="auto"/>
              <w:rPr>
                <w:rFonts w:ascii="Times" w:hAnsi="Times"/>
              </w:rPr>
            </w:pPr>
            <w:r>
              <w:rPr>
                <w:rFonts w:ascii="Times" w:hAnsi="Times"/>
              </w:rPr>
              <w:t>1</w:t>
            </w:r>
          </w:p>
        </w:tc>
      </w:tr>
      <w:tr w:rsidR="00E32F9D" w14:paraId="0377EB00" w14:textId="77777777" w:rsidTr="00E32F9D">
        <w:trPr>
          <w:trHeight w:val="270"/>
        </w:trPr>
        <w:tc>
          <w:tcPr>
            <w:tcW w:w="737" w:type="dxa"/>
          </w:tcPr>
          <w:p w14:paraId="48DD4656" w14:textId="77777777" w:rsidR="00E32F9D" w:rsidRDefault="00E32F9D">
            <w:r w:rsidRPr="003674B9">
              <w:rPr>
                <w:rFonts w:ascii="Times" w:hAnsi="Times"/>
              </w:rPr>
              <w:t>0</w:t>
            </w:r>
          </w:p>
        </w:tc>
        <w:tc>
          <w:tcPr>
            <w:tcW w:w="737" w:type="dxa"/>
          </w:tcPr>
          <w:p w14:paraId="6BE0392A"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13FDFDFE"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1205A4F6"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7D9620DE" w14:textId="77777777" w:rsidR="00E32F9D" w:rsidRDefault="00E32F9D" w:rsidP="0005214C">
            <w:pPr>
              <w:overflowPunct/>
              <w:autoSpaceDE/>
              <w:autoSpaceDN/>
              <w:adjustRightInd/>
              <w:textAlignment w:val="auto"/>
              <w:rPr>
                <w:rFonts w:ascii="Times" w:hAnsi="Times"/>
              </w:rPr>
            </w:pPr>
            <w:r>
              <w:rPr>
                <w:rFonts w:ascii="Times" w:hAnsi="Times"/>
              </w:rPr>
              <w:t>0</w:t>
            </w:r>
          </w:p>
        </w:tc>
      </w:tr>
      <w:tr w:rsidR="00E32F9D" w14:paraId="3EC7511B" w14:textId="77777777" w:rsidTr="00E32F9D">
        <w:trPr>
          <w:trHeight w:val="270"/>
        </w:trPr>
        <w:tc>
          <w:tcPr>
            <w:tcW w:w="737" w:type="dxa"/>
          </w:tcPr>
          <w:p w14:paraId="2A7F0657" w14:textId="77777777" w:rsidR="00E32F9D" w:rsidRDefault="00E32F9D">
            <w:r w:rsidRPr="003674B9">
              <w:rPr>
                <w:rFonts w:ascii="Times" w:hAnsi="Times"/>
              </w:rPr>
              <w:t>0</w:t>
            </w:r>
          </w:p>
        </w:tc>
        <w:tc>
          <w:tcPr>
            <w:tcW w:w="737" w:type="dxa"/>
          </w:tcPr>
          <w:p w14:paraId="6622F8F1"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66B51E60"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4D5B2722"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3CF93086" w14:textId="77777777" w:rsidR="00E32F9D" w:rsidRDefault="00E32F9D" w:rsidP="0005214C">
            <w:pPr>
              <w:overflowPunct/>
              <w:autoSpaceDE/>
              <w:autoSpaceDN/>
              <w:adjustRightInd/>
              <w:textAlignment w:val="auto"/>
              <w:rPr>
                <w:rFonts w:ascii="Times" w:hAnsi="Times"/>
              </w:rPr>
            </w:pPr>
            <w:r>
              <w:rPr>
                <w:rFonts w:ascii="Times" w:hAnsi="Times"/>
              </w:rPr>
              <w:t>1</w:t>
            </w:r>
          </w:p>
        </w:tc>
      </w:tr>
      <w:tr w:rsidR="00E32F9D" w14:paraId="584697FE" w14:textId="77777777" w:rsidTr="00E32F9D">
        <w:trPr>
          <w:trHeight w:val="270"/>
        </w:trPr>
        <w:tc>
          <w:tcPr>
            <w:tcW w:w="737" w:type="dxa"/>
          </w:tcPr>
          <w:p w14:paraId="7F7F5D22" w14:textId="77777777" w:rsidR="00E32F9D" w:rsidRDefault="00E32F9D">
            <w:r w:rsidRPr="003674B9">
              <w:rPr>
                <w:rFonts w:ascii="Times" w:hAnsi="Times"/>
              </w:rPr>
              <w:t>0</w:t>
            </w:r>
          </w:p>
        </w:tc>
        <w:tc>
          <w:tcPr>
            <w:tcW w:w="737" w:type="dxa"/>
          </w:tcPr>
          <w:p w14:paraId="5424E9DF"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272CE80E"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00CF24FA"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25CA2DAA" w14:textId="77777777" w:rsidR="00E32F9D" w:rsidRDefault="00E32F9D" w:rsidP="0005214C">
            <w:pPr>
              <w:overflowPunct/>
              <w:autoSpaceDE/>
              <w:autoSpaceDN/>
              <w:adjustRightInd/>
              <w:textAlignment w:val="auto"/>
              <w:rPr>
                <w:rFonts w:ascii="Times" w:hAnsi="Times"/>
              </w:rPr>
            </w:pPr>
            <w:r>
              <w:rPr>
                <w:rFonts w:ascii="Times" w:hAnsi="Times"/>
              </w:rPr>
              <w:t>0</w:t>
            </w:r>
          </w:p>
        </w:tc>
      </w:tr>
      <w:tr w:rsidR="00E32F9D" w14:paraId="03CA528A" w14:textId="77777777" w:rsidTr="00E32F9D">
        <w:trPr>
          <w:trHeight w:val="270"/>
        </w:trPr>
        <w:tc>
          <w:tcPr>
            <w:tcW w:w="737" w:type="dxa"/>
          </w:tcPr>
          <w:p w14:paraId="2741CA52" w14:textId="77777777" w:rsidR="00E32F9D" w:rsidRDefault="00E32F9D" w:rsidP="0005214C">
            <w:pPr>
              <w:overflowPunct/>
              <w:autoSpaceDE/>
              <w:autoSpaceDN/>
              <w:adjustRightInd/>
              <w:textAlignment w:val="auto"/>
              <w:rPr>
                <w:rFonts w:ascii="Times" w:hAnsi="Times"/>
              </w:rPr>
            </w:pPr>
            <w:r>
              <w:rPr>
                <w:rFonts w:ascii="Times" w:hAnsi="Times"/>
              </w:rPr>
              <w:t>1</w:t>
            </w:r>
          </w:p>
        </w:tc>
        <w:tc>
          <w:tcPr>
            <w:tcW w:w="737" w:type="dxa"/>
          </w:tcPr>
          <w:p w14:paraId="21FB8242"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48C0E8FB"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2BB6B835" w14:textId="77777777" w:rsidR="00E32F9D" w:rsidRDefault="00E32F9D" w:rsidP="0005214C">
            <w:pPr>
              <w:overflowPunct/>
              <w:autoSpaceDE/>
              <w:autoSpaceDN/>
              <w:adjustRightInd/>
              <w:textAlignment w:val="auto"/>
              <w:rPr>
                <w:rFonts w:ascii="Times" w:hAnsi="Times"/>
              </w:rPr>
            </w:pPr>
            <w:r>
              <w:rPr>
                <w:rFonts w:ascii="Times" w:hAnsi="Times"/>
              </w:rPr>
              <w:t>0</w:t>
            </w:r>
          </w:p>
        </w:tc>
        <w:tc>
          <w:tcPr>
            <w:tcW w:w="737" w:type="dxa"/>
          </w:tcPr>
          <w:p w14:paraId="1BC5869F" w14:textId="77777777" w:rsidR="00E32F9D" w:rsidRDefault="00E32F9D" w:rsidP="0005214C">
            <w:pPr>
              <w:overflowPunct/>
              <w:autoSpaceDE/>
              <w:autoSpaceDN/>
              <w:adjustRightInd/>
              <w:textAlignment w:val="auto"/>
              <w:rPr>
                <w:rFonts w:ascii="Times" w:hAnsi="Times"/>
              </w:rPr>
            </w:pPr>
            <w:r>
              <w:rPr>
                <w:rFonts w:ascii="Times" w:hAnsi="Times"/>
              </w:rPr>
              <w:t>0</w:t>
            </w:r>
          </w:p>
        </w:tc>
      </w:tr>
      <w:tr w:rsidR="00E32F9D" w14:paraId="057CB17D" w14:textId="77777777" w:rsidTr="00E32F9D">
        <w:trPr>
          <w:trHeight w:val="253"/>
        </w:trPr>
        <w:tc>
          <w:tcPr>
            <w:tcW w:w="737" w:type="dxa"/>
          </w:tcPr>
          <w:p w14:paraId="03CD2445" w14:textId="77777777" w:rsidR="00E32F9D" w:rsidRDefault="00E32F9D">
            <w:r w:rsidRPr="0021347A">
              <w:rPr>
                <w:rFonts w:ascii="Times" w:hAnsi="Times"/>
              </w:rPr>
              <w:t>1</w:t>
            </w:r>
          </w:p>
        </w:tc>
        <w:tc>
          <w:tcPr>
            <w:tcW w:w="737" w:type="dxa"/>
          </w:tcPr>
          <w:p w14:paraId="6FF51E0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98D6D1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19E41D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F511AC5" w14:textId="77777777" w:rsidR="00E32F9D" w:rsidRDefault="00E32F9D" w:rsidP="0005214C">
            <w:pPr>
              <w:overflowPunct/>
              <w:autoSpaceDE/>
              <w:autoSpaceDN/>
              <w:adjustRightInd/>
              <w:textAlignment w:val="auto"/>
              <w:rPr>
                <w:rFonts w:ascii="Times" w:hAnsi="Times"/>
              </w:rPr>
            </w:pPr>
            <w:r>
              <w:rPr>
                <w:rFonts w:ascii="Times" w:hAnsi="Times"/>
              </w:rPr>
              <w:t>0</w:t>
            </w:r>
          </w:p>
        </w:tc>
      </w:tr>
      <w:tr w:rsidR="00E32F9D" w14:paraId="79AB198C" w14:textId="77777777" w:rsidTr="00E32F9D">
        <w:trPr>
          <w:trHeight w:val="270"/>
        </w:trPr>
        <w:tc>
          <w:tcPr>
            <w:tcW w:w="737" w:type="dxa"/>
          </w:tcPr>
          <w:p w14:paraId="1BB1CB8C" w14:textId="77777777" w:rsidR="00E32F9D" w:rsidRDefault="00E32F9D">
            <w:r w:rsidRPr="0021347A">
              <w:rPr>
                <w:rFonts w:ascii="Times" w:hAnsi="Times"/>
              </w:rPr>
              <w:t>1</w:t>
            </w:r>
          </w:p>
        </w:tc>
        <w:tc>
          <w:tcPr>
            <w:tcW w:w="737" w:type="dxa"/>
          </w:tcPr>
          <w:p w14:paraId="0EDA8A1C"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0F11C4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CD5B96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E36DC37" w14:textId="77777777" w:rsidR="00E32F9D" w:rsidRDefault="00E32F9D" w:rsidP="0005214C">
            <w:pPr>
              <w:overflowPunct/>
              <w:autoSpaceDE/>
              <w:autoSpaceDN/>
              <w:adjustRightInd/>
              <w:textAlignment w:val="auto"/>
              <w:rPr>
                <w:rFonts w:ascii="Times" w:hAnsi="Times"/>
              </w:rPr>
            </w:pPr>
            <w:r>
              <w:rPr>
                <w:rFonts w:ascii="Times" w:hAnsi="Times"/>
              </w:rPr>
              <w:t>1</w:t>
            </w:r>
          </w:p>
        </w:tc>
      </w:tr>
      <w:tr w:rsidR="00E32F9D" w14:paraId="1EC98854" w14:textId="77777777" w:rsidTr="00E32F9D">
        <w:trPr>
          <w:trHeight w:val="270"/>
        </w:trPr>
        <w:tc>
          <w:tcPr>
            <w:tcW w:w="737" w:type="dxa"/>
          </w:tcPr>
          <w:p w14:paraId="33FFFB75" w14:textId="77777777" w:rsidR="00E32F9D" w:rsidRDefault="00E32F9D">
            <w:r w:rsidRPr="0021347A">
              <w:rPr>
                <w:rFonts w:ascii="Times" w:hAnsi="Times"/>
              </w:rPr>
              <w:t>1</w:t>
            </w:r>
          </w:p>
        </w:tc>
        <w:tc>
          <w:tcPr>
            <w:tcW w:w="737" w:type="dxa"/>
          </w:tcPr>
          <w:p w14:paraId="7E5E8B0C"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C09398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8EFE44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6164108" w14:textId="77777777" w:rsidR="00E32F9D" w:rsidRDefault="00E32F9D" w:rsidP="0005214C">
            <w:pPr>
              <w:overflowPunct/>
              <w:autoSpaceDE/>
              <w:autoSpaceDN/>
              <w:adjustRightInd/>
              <w:textAlignment w:val="auto"/>
              <w:rPr>
                <w:rFonts w:ascii="Times" w:hAnsi="Times"/>
              </w:rPr>
            </w:pPr>
            <w:r>
              <w:rPr>
                <w:rFonts w:ascii="Times" w:hAnsi="Times"/>
              </w:rPr>
              <w:t>1</w:t>
            </w:r>
          </w:p>
        </w:tc>
      </w:tr>
      <w:tr w:rsidR="00E32F9D" w14:paraId="7D840702" w14:textId="77777777" w:rsidTr="00E32F9D">
        <w:trPr>
          <w:trHeight w:val="270"/>
        </w:trPr>
        <w:tc>
          <w:tcPr>
            <w:tcW w:w="737" w:type="dxa"/>
          </w:tcPr>
          <w:p w14:paraId="347FCFBD" w14:textId="77777777" w:rsidR="00E32F9D" w:rsidRDefault="00E32F9D">
            <w:r w:rsidRPr="0021347A">
              <w:rPr>
                <w:rFonts w:ascii="Times" w:hAnsi="Times"/>
              </w:rPr>
              <w:t>1</w:t>
            </w:r>
          </w:p>
        </w:tc>
        <w:tc>
          <w:tcPr>
            <w:tcW w:w="737" w:type="dxa"/>
          </w:tcPr>
          <w:p w14:paraId="26515B9B"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A3409E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96C860F"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35FCE8F" w14:textId="77777777" w:rsidR="00E32F9D" w:rsidRDefault="00E32F9D" w:rsidP="0005214C">
            <w:pPr>
              <w:overflowPunct/>
              <w:autoSpaceDE/>
              <w:autoSpaceDN/>
              <w:adjustRightInd/>
              <w:textAlignment w:val="auto"/>
              <w:rPr>
                <w:rFonts w:ascii="Times" w:hAnsi="Times"/>
              </w:rPr>
            </w:pPr>
            <w:r>
              <w:rPr>
                <w:rFonts w:ascii="Times" w:hAnsi="Times"/>
              </w:rPr>
              <w:t>1</w:t>
            </w:r>
          </w:p>
        </w:tc>
      </w:tr>
      <w:tr w:rsidR="00E32F9D" w14:paraId="1C7D90C2" w14:textId="77777777" w:rsidTr="00E32F9D">
        <w:trPr>
          <w:trHeight w:val="270"/>
        </w:trPr>
        <w:tc>
          <w:tcPr>
            <w:tcW w:w="737" w:type="dxa"/>
          </w:tcPr>
          <w:p w14:paraId="4D0DC75F" w14:textId="77777777" w:rsidR="00E32F9D" w:rsidRDefault="00E32F9D">
            <w:r w:rsidRPr="0021347A">
              <w:rPr>
                <w:rFonts w:ascii="Times" w:hAnsi="Times"/>
              </w:rPr>
              <w:t>1</w:t>
            </w:r>
          </w:p>
        </w:tc>
        <w:tc>
          <w:tcPr>
            <w:tcW w:w="737" w:type="dxa"/>
          </w:tcPr>
          <w:p w14:paraId="24A653DE"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BEC22A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CF9FA38"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D010DDD" w14:textId="77777777" w:rsidR="00E32F9D" w:rsidRDefault="00E32F9D" w:rsidP="0005214C">
            <w:pPr>
              <w:overflowPunct/>
              <w:autoSpaceDE/>
              <w:autoSpaceDN/>
              <w:adjustRightInd/>
              <w:textAlignment w:val="auto"/>
              <w:rPr>
                <w:rFonts w:ascii="Times" w:hAnsi="Times"/>
              </w:rPr>
            </w:pPr>
            <w:r>
              <w:rPr>
                <w:rFonts w:ascii="Times" w:hAnsi="Times"/>
              </w:rPr>
              <w:t>0</w:t>
            </w:r>
          </w:p>
        </w:tc>
      </w:tr>
      <w:tr w:rsidR="00E32F9D" w14:paraId="669F11CB" w14:textId="77777777" w:rsidTr="00E32F9D">
        <w:trPr>
          <w:trHeight w:val="270"/>
        </w:trPr>
        <w:tc>
          <w:tcPr>
            <w:tcW w:w="737" w:type="dxa"/>
          </w:tcPr>
          <w:p w14:paraId="1827222B" w14:textId="77777777" w:rsidR="00E32F9D" w:rsidRDefault="00E32F9D">
            <w:r w:rsidRPr="0021347A">
              <w:rPr>
                <w:rFonts w:ascii="Times" w:hAnsi="Times"/>
              </w:rPr>
              <w:t>1</w:t>
            </w:r>
          </w:p>
        </w:tc>
        <w:tc>
          <w:tcPr>
            <w:tcW w:w="737" w:type="dxa"/>
          </w:tcPr>
          <w:p w14:paraId="30568E3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39B59A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9CA5A6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2FB880C" w14:textId="77777777" w:rsidR="00E32F9D" w:rsidRDefault="00E32F9D" w:rsidP="0005214C">
            <w:pPr>
              <w:overflowPunct/>
              <w:autoSpaceDE/>
              <w:autoSpaceDN/>
              <w:adjustRightInd/>
              <w:textAlignment w:val="auto"/>
              <w:rPr>
                <w:rFonts w:ascii="Times" w:hAnsi="Times"/>
              </w:rPr>
            </w:pPr>
            <w:r>
              <w:rPr>
                <w:rFonts w:ascii="Times" w:hAnsi="Times"/>
              </w:rPr>
              <w:t>1</w:t>
            </w:r>
          </w:p>
        </w:tc>
      </w:tr>
      <w:tr w:rsidR="00E32F9D" w14:paraId="089432D9" w14:textId="77777777" w:rsidTr="00E32F9D">
        <w:trPr>
          <w:trHeight w:val="270"/>
        </w:trPr>
        <w:tc>
          <w:tcPr>
            <w:tcW w:w="737" w:type="dxa"/>
          </w:tcPr>
          <w:p w14:paraId="7F7A85FD" w14:textId="77777777" w:rsidR="00E32F9D" w:rsidRDefault="00E32F9D">
            <w:r w:rsidRPr="0021347A">
              <w:rPr>
                <w:rFonts w:ascii="Times" w:hAnsi="Times"/>
              </w:rPr>
              <w:t>1</w:t>
            </w:r>
          </w:p>
        </w:tc>
        <w:tc>
          <w:tcPr>
            <w:tcW w:w="737" w:type="dxa"/>
          </w:tcPr>
          <w:p w14:paraId="1A7334A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0B86467"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CF0ACEB"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826839E" w14:textId="77777777" w:rsidR="00E32F9D" w:rsidRDefault="00E32F9D" w:rsidP="0005214C">
            <w:pPr>
              <w:overflowPunct/>
              <w:autoSpaceDE/>
              <w:autoSpaceDN/>
              <w:adjustRightInd/>
              <w:textAlignment w:val="auto"/>
              <w:rPr>
                <w:rFonts w:ascii="Times" w:hAnsi="Times"/>
              </w:rPr>
            </w:pPr>
            <w:r>
              <w:rPr>
                <w:rFonts w:ascii="Times" w:hAnsi="Times"/>
              </w:rPr>
              <w:t>0</w:t>
            </w:r>
          </w:p>
        </w:tc>
      </w:tr>
    </w:tbl>
    <w:p w14:paraId="386F5845" w14:textId="77777777" w:rsidR="0005214C" w:rsidRPr="0005214C" w:rsidRDefault="0005214C" w:rsidP="0005214C">
      <w:pPr>
        <w:overflowPunct/>
        <w:autoSpaceDE/>
        <w:autoSpaceDN/>
        <w:adjustRightInd/>
        <w:textAlignment w:val="auto"/>
        <w:rPr>
          <w:rFonts w:ascii="Times" w:hAnsi="Times"/>
        </w:rPr>
      </w:pPr>
    </w:p>
    <w:p w14:paraId="229A13B4" w14:textId="77777777" w:rsidR="0005214C" w:rsidRDefault="0005214C" w:rsidP="0005214C">
      <w:pPr>
        <w:overflowPunct/>
        <w:autoSpaceDE/>
        <w:autoSpaceDN/>
        <w:adjustRightInd/>
        <w:textAlignment w:val="auto"/>
        <w:rPr>
          <w:rFonts w:ascii="Times" w:hAnsi="Times"/>
        </w:rPr>
      </w:pPr>
      <w:r w:rsidRPr="0005214C">
        <w:rPr>
          <w:rFonts w:ascii="Times" w:hAnsi="Times"/>
        </w:rPr>
        <w:t xml:space="preserve">2. </w:t>
      </w:r>
      <w:proofErr w:type="gramStart"/>
      <w:r w:rsidRPr="0005214C">
        <w:rPr>
          <w:rFonts w:ascii="Times" w:hAnsi="Times"/>
        </w:rPr>
        <w:t>f</w:t>
      </w:r>
      <w:proofErr w:type="gramEnd"/>
      <w:r w:rsidRPr="0005214C">
        <w:rPr>
          <w:rFonts w:ascii="Times" w:hAnsi="Times"/>
        </w:rPr>
        <w:t xml:space="preserve"> = n3'n2' + n2[n1 ' n0 ' + n0(n3 </w:t>
      </w:r>
      <w:proofErr w:type="spellStart"/>
      <w:r w:rsidRPr="0005214C">
        <w:rPr>
          <w:rFonts w:ascii="Times" w:hAnsi="Times"/>
        </w:rPr>
        <w:t>xor</w:t>
      </w:r>
      <w:proofErr w:type="spellEnd"/>
      <w:r w:rsidRPr="0005214C">
        <w:rPr>
          <w:rFonts w:ascii="Times" w:hAnsi="Times"/>
        </w:rPr>
        <w:t xml:space="preserve"> n1)] </w:t>
      </w:r>
    </w:p>
    <w:p w14:paraId="0BF2A28E" w14:textId="77777777" w:rsidR="00E32F9D" w:rsidRDefault="00E32F9D" w:rsidP="0005214C">
      <w:pPr>
        <w:overflowPunct/>
        <w:autoSpaceDE/>
        <w:autoSpaceDN/>
        <w:adjustRightInd/>
        <w:textAlignment w:val="auto"/>
        <w:rPr>
          <w:rFonts w:ascii="Times" w:hAnsi="Times"/>
        </w:rPr>
      </w:pPr>
    </w:p>
    <w:tbl>
      <w:tblPr>
        <w:tblStyle w:val="TableGrid"/>
        <w:tblW w:w="0" w:type="auto"/>
        <w:tblLook w:val="04A0" w:firstRow="1" w:lastRow="0" w:firstColumn="1" w:lastColumn="0" w:noHBand="0" w:noVBand="1"/>
      </w:tblPr>
      <w:tblGrid>
        <w:gridCol w:w="737"/>
        <w:gridCol w:w="737"/>
        <w:gridCol w:w="737"/>
        <w:gridCol w:w="737"/>
        <w:gridCol w:w="737"/>
      </w:tblGrid>
      <w:tr w:rsidR="00E32F9D" w14:paraId="682D4766" w14:textId="77777777" w:rsidTr="00E32F9D">
        <w:trPr>
          <w:trHeight w:val="270"/>
        </w:trPr>
        <w:tc>
          <w:tcPr>
            <w:tcW w:w="737" w:type="dxa"/>
          </w:tcPr>
          <w:p w14:paraId="7652E3F8" w14:textId="77777777" w:rsidR="00E32F9D" w:rsidRDefault="00E32F9D" w:rsidP="00E32F9D">
            <w:pPr>
              <w:overflowPunct/>
              <w:autoSpaceDE/>
              <w:autoSpaceDN/>
              <w:adjustRightInd/>
              <w:textAlignment w:val="auto"/>
              <w:rPr>
                <w:rFonts w:ascii="Times" w:hAnsi="Times"/>
              </w:rPr>
            </w:pPr>
            <w:r>
              <w:rPr>
                <w:rFonts w:ascii="Times" w:hAnsi="Times"/>
              </w:rPr>
              <w:t>n3</w:t>
            </w:r>
          </w:p>
        </w:tc>
        <w:tc>
          <w:tcPr>
            <w:tcW w:w="737" w:type="dxa"/>
          </w:tcPr>
          <w:p w14:paraId="65009EBF" w14:textId="77777777" w:rsidR="00E32F9D" w:rsidRDefault="00E32F9D" w:rsidP="00E32F9D">
            <w:pPr>
              <w:overflowPunct/>
              <w:autoSpaceDE/>
              <w:autoSpaceDN/>
              <w:adjustRightInd/>
              <w:textAlignment w:val="auto"/>
              <w:rPr>
                <w:rFonts w:ascii="Times" w:hAnsi="Times"/>
              </w:rPr>
            </w:pPr>
            <w:r>
              <w:rPr>
                <w:rFonts w:ascii="Times" w:hAnsi="Times"/>
              </w:rPr>
              <w:t>n2</w:t>
            </w:r>
          </w:p>
        </w:tc>
        <w:tc>
          <w:tcPr>
            <w:tcW w:w="737" w:type="dxa"/>
          </w:tcPr>
          <w:p w14:paraId="63D6F6C0" w14:textId="77777777" w:rsidR="00E32F9D" w:rsidRDefault="00E32F9D" w:rsidP="00E32F9D">
            <w:pPr>
              <w:overflowPunct/>
              <w:autoSpaceDE/>
              <w:autoSpaceDN/>
              <w:adjustRightInd/>
              <w:textAlignment w:val="auto"/>
              <w:rPr>
                <w:rFonts w:ascii="Times" w:hAnsi="Times"/>
              </w:rPr>
            </w:pPr>
            <w:r>
              <w:rPr>
                <w:rFonts w:ascii="Times" w:hAnsi="Times"/>
              </w:rPr>
              <w:t>n1</w:t>
            </w:r>
          </w:p>
        </w:tc>
        <w:tc>
          <w:tcPr>
            <w:tcW w:w="737" w:type="dxa"/>
          </w:tcPr>
          <w:p w14:paraId="48C51D22" w14:textId="77777777" w:rsidR="00E32F9D" w:rsidRDefault="00E32F9D" w:rsidP="00E32F9D">
            <w:pPr>
              <w:overflowPunct/>
              <w:autoSpaceDE/>
              <w:autoSpaceDN/>
              <w:adjustRightInd/>
              <w:textAlignment w:val="auto"/>
              <w:rPr>
                <w:rFonts w:ascii="Times" w:hAnsi="Times"/>
              </w:rPr>
            </w:pPr>
            <w:r>
              <w:rPr>
                <w:rFonts w:ascii="Times" w:hAnsi="Times"/>
              </w:rPr>
              <w:t>n0</w:t>
            </w:r>
          </w:p>
        </w:tc>
        <w:tc>
          <w:tcPr>
            <w:tcW w:w="737" w:type="dxa"/>
          </w:tcPr>
          <w:p w14:paraId="4CFB8515" w14:textId="77777777" w:rsidR="00E32F9D" w:rsidRDefault="00E32F9D" w:rsidP="00E32F9D">
            <w:pPr>
              <w:overflowPunct/>
              <w:autoSpaceDE/>
              <w:autoSpaceDN/>
              <w:adjustRightInd/>
              <w:textAlignment w:val="auto"/>
              <w:rPr>
                <w:rFonts w:ascii="Times" w:hAnsi="Times"/>
              </w:rPr>
            </w:pPr>
            <w:r>
              <w:rPr>
                <w:rFonts w:ascii="Times" w:hAnsi="Times"/>
              </w:rPr>
              <w:t>F</w:t>
            </w:r>
          </w:p>
        </w:tc>
      </w:tr>
      <w:tr w:rsidR="00E32F9D" w14:paraId="6B2A9146" w14:textId="77777777" w:rsidTr="00E32F9D">
        <w:trPr>
          <w:trHeight w:val="270"/>
        </w:trPr>
        <w:tc>
          <w:tcPr>
            <w:tcW w:w="737" w:type="dxa"/>
          </w:tcPr>
          <w:p w14:paraId="2C190CEA" w14:textId="77777777" w:rsidR="00E32F9D" w:rsidRDefault="00E32F9D" w:rsidP="00E32F9D">
            <w:r w:rsidRPr="003674B9">
              <w:rPr>
                <w:rFonts w:ascii="Times" w:hAnsi="Times"/>
              </w:rPr>
              <w:t>0</w:t>
            </w:r>
          </w:p>
        </w:tc>
        <w:tc>
          <w:tcPr>
            <w:tcW w:w="737" w:type="dxa"/>
          </w:tcPr>
          <w:p w14:paraId="58114652"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9C3A56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1AD7D0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7A1F46C"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060ABD2C" w14:textId="77777777" w:rsidTr="00E32F9D">
        <w:trPr>
          <w:trHeight w:val="270"/>
        </w:trPr>
        <w:tc>
          <w:tcPr>
            <w:tcW w:w="737" w:type="dxa"/>
          </w:tcPr>
          <w:p w14:paraId="5B14138E" w14:textId="77777777" w:rsidR="00E32F9D" w:rsidRDefault="00E32F9D" w:rsidP="00E32F9D">
            <w:r w:rsidRPr="003674B9">
              <w:rPr>
                <w:rFonts w:ascii="Times" w:hAnsi="Times"/>
              </w:rPr>
              <w:t>0</w:t>
            </w:r>
          </w:p>
        </w:tc>
        <w:tc>
          <w:tcPr>
            <w:tcW w:w="737" w:type="dxa"/>
          </w:tcPr>
          <w:p w14:paraId="2C3F026F"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84D199F"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0DC8C35"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7FB7D81"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39D612DA" w14:textId="77777777" w:rsidTr="00E32F9D">
        <w:trPr>
          <w:trHeight w:val="270"/>
        </w:trPr>
        <w:tc>
          <w:tcPr>
            <w:tcW w:w="737" w:type="dxa"/>
          </w:tcPr>
          <w:p w14:paraId="6507E579" w14:textId="77777777" w:rsidR="00E32F9D" w:rsidRDefault="00E32F9D" w:rsidP="00E32F9D">
            <w:r w:rsidRPr="003674B9">
              <w:rPr>
                <w:rFonts w:ascii="Times" w:hAnsi="Times"/>
              </w:rPr>
              <w:t>0</w:t>
            </w:r>
          </w:p>
        </w:tc>
        <w:tc>
          <w:tcPr>
            <w:tcW w:w="737" w:type="dxa"/>
          </w:tcPr>
          <w:p w14:paraId="7AFB3E6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395E165"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7F4896C"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B48FB1A" w14:textId="77777777" w:rsidR="00E32F9D" w:rsidRDefault="00213BD3" w:rsidP="00E32F9D">
            <w:pPr>
              <w:overflowPunct/>
              <w:autoSpaceDE/>
              <w:autoSpaceDN/>
              <w:adjustRightInd/>
              <w:textAlignment w:val="auto"/>
              <w:rPr>
                <w:rFonts w:ascii="Times" w:hAnsi="Times"/>
              </w:rPr>
            </w:pPr>
            <w:r>
              <w:rPr>
                <w:rFonts w:ascii="Times" w:hAnsi="Times"/>
              </w:rPr>
              <w:t>1</w:t>
            </w:r>
          </w:p>
        </w:tc>
      </w:tr>
      <w:tr w:rsidR="00E32F9D" w14:paraId="03342BA9" w14:textId="77777777" w:rsidTr="00E32F9D">
        <w:trPr>
          <w:trHeight w:val="270"/>
        </w:trPr>
        <w:tc>
          <w:tcPr>
            <w:tcW w:w="737" w:type="dxa"/>
          </w:tcPr>
          <w:p w14:paraId="649DF927" w14:textId="77777777" w:rsidR="00E32F9D" w:rsidRDefault="00E32F9D" w:rsidP="00E32F9D">
            <w:r w:rsidRPr="003674B9">
              <w:rPr>
                <w:rFonts w:ascii="Times" w:hAnsi="Times"/>
              </w:rPr>
              <w:t>0</w:t>
            </w:r>
          </w:p>
        </w:tc>
        <w:tc>
          <w:tcPr>
            <w:tcW w:w="737" w:type="dxa"/>
          </w:tcPr>
          <w:p w14:paraId="1B6C43B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36E37DE"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662139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B958C4D"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CC89685" w14:textId="77777777" w:rsidTr="00E32F9D">
        <w:trPr>
          <w:trHeight w:val="270"/>
        </w:trPr>
        <w:tc>
          <w:tcPr>
            <w:tcW w:w="737" w:type="dxa"/>
          </w:tcPr>
          <w:p w14:paraId="037BA307" w14:textId="77777777" w:rsidR="00E32F9D" w:rsidRDefault="00E32F9D" w:rsidP="00E32F9D">
            <w:r w:rsidRPr="003674B9">
              <w:rPr>
                <w:rFonts w:ascii="Times" w:hAnsi="Times"/>
              </w:rPr>
              <w:t>0</w:t>
            </w:r>
          </w:p>
        </w:tc>
        <w:tc>
          <w:tcPr>
            <w:tcW w:w="737" w:type="dxa"/>
          </w:tcPr>
          <w:p w14:paraId="3929F29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94CCB1D"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218E58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02A95FC"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50F44BD" w14:textId="77777777" w:rsidTr="00E32F9D">
        <w:trPr>
          <w:trHeight w:val="270"/>
        </w:trPr>
        <w:tc>
          <w:tcPr>
            <w:tcW w:w="737" w:type="dxa"/>
          </w:tcPr>
          <w:p w14:paraId="36437271" w14:textId="77777777" w:rsidR="00E32F9D" w:rsidRDefault="00E32F9D" w:rsidP="00E32F9D">
            <w:r w:rsidRPr="003674B9">
              <w:rPr>
                <w:rFonts w:ascii="Times" w:hAnsi="Times"/>
              </w:rPr>
              <w:t>0</w:t>
            </w:r>
          </w:p>
        </w:tc>
        <w:tc>
          <w:tcPr>
            <w:tcW w:w="737" w:type="dxa"/>
          </w:tcPr>
          <w:p w14:paraId="548A2028"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20086D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9416D38"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E08075C"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28001604" w14:textId="77777777" w:rsidTr="00E32F9D">
        <w:trPr>
          <w:trHeight w:val="270"/>
        </w:trPr>
        <w:tc>
          <w:tcPr>
            <w:tcW w:w="737" w:type="dxa"/>
          </w:tcPr>
          <w:p w14:paraId="65CCEB36" w14:textId="77777777" w:rsidR="00E32F9D" w:rsidRDefault="00E32F9D" w:rsidP="00E32F9D">
            <w:r w:rsidRPr="003674B9">
              <w:rPr>
                <w:rFonts w:ascii="Times" w:hAnsi="Times"/>
              </w:rPr>
              <w:t>0</w:t>
            </w:r>
          </w:p>
        </w:tc>
        <w:tc>
          <w:tcPr>
            <w:tcW w:w="737" w:type="dxa"/>
          </w:tcPr>
          <w:p w14:paraId="01686DD5"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E4A377B"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03F3EE1"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55C10DF" w14:textId="77777777" w:rsidR="00E32F9D" w:rsidRDefault="00213BD3" w:rsidP="00E32F9D">
            <w:pPr>
              <w:overflowPunct/>
              <w:autoSpaceDE/>
              <w:autoSpaceDN/>
              <w:adjustRightInd/>
              <w:textAlignment w:val="auto"/>
              <w:rPr>
                <w:rFonts w:ascii="Times" w:hAnsi="Times"/>
              </w:rPr>
            </w:pPr>
            <w:r>
              <w:rPr>
                <w:rFonts w:ascii="Times" w:hAnsi="Times"/>
              </w:rPr>
              <w:t>0</w:t>
            </w:r>
          </w:p>
        </w:tc>
      </w:tr>
      <w:tr w:rsidR="00E32F9D" w14:paraId="6EA69EFB" w14:textId="77777777" w:rsidTr="00E32F9D">
        <w:trPr>
          <w:trHeight w:val="270"/>
        </w:trPr>
        <w:tc>
          <w:tcPr>
            <w:tcW w:w="737" w:type="dxa"/>
          </w:tcPr>
          <w:p w14:paraId="26594EDD" w14:textId="77777777" w:rsidR="00E32F9D" w:rsidRDefault="00E32F9D" w:rsidP="00E32F9D">
            <w:r w:rsidRPr="003674B9">
              <w:rPr>
                <w:rFonts w:ascii="Times" w:hAnsi="Times"/>
              </w:rPr>
              <w:t>0</w:t>
            </w:r>
          </w:p>
        </w:tc>
        <w:tc>
          <w:tcPr>
            <w:tcW w:w="737" w:type="dxa"/>
          </w:tcPr>
          <w:p w14:paraId="4B334758"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944CF0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FC614D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D1AF7F0"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49A22360" w14:textId="77777777" w:rsidTr="00E32F9D">
        <w:trPr>
          <w:trHeight w:val="270"/>
        </w:trPr>
        <w:tc>
          <w:tcPr>
            <w:tcW w:w="737" w:type="dxa"/>
          </w:tcPr>
          <w:p w14:paraId="092DF98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3C94FC8"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D0692E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03EB3A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07F2B05" w14:textId="77777777" w:rsidR="00E32F9D" w:rsidRDefault="00213BD3" w:rsidP="00E32F9D">
            <w:pPr>
              <w:overflowPunct/>
              <w:autoSpaceDE/>
              <w:autoSpaceDN/>
              <w:adjustRightInd/>
              <w:textAlignment w:val="auto"/>
              <w:rPr>
                <w:rFonts w:ascii="Times" w:hAnsi="Times"/>
              </w:rPr>
            </w:pPr>
            <w:r>
              <w:rPr>
                <w:rFonts w:ascii="Times" w:hAnsi="Times"/>
              </w:rPr>
              <w:t>1</w:t>
            </w:r>
          </w:p>
        </w:tc>
      </w:tr>
      <w:tr w:rsidR="00E32F9D" w14:paraId="724234FC" w14:textId="77777777" w:rsidTr="00E32F9D">
        <w:trPr>
          <w:trHeight w:val="253"/>
        </w:trPr>
        <w:tc>
          <w:tcPr>
            <w:tcW w:w="737" w:type="dxa"/>
          </w:tcPr>
          <w:p w14:paraId="6C33FB6E" w14:textId="77777777" w:rsidR="00E32F9D" w:rsidRDefault="00E32F9D" w:rsidP="00E32F9D">
            <w:r w:rsidRPr="0021347A">
              <w:rPr>
                <w:rFonts w:ascii="Times" w:hAnsi="Times"/>
              </w:rPr>
              <w:t>1</w:t>
            </w:r>
          </w:p>
        </w:tc>
        <w:tc>
          <w:tcPr>
            <w:tcW w:w="737" w:type="dxa"/>
          </w:tcPr>
          <w:p w14:paraId="214197D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C6A9D5E"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1241AEE"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129F8FF"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39D12357" w14:textId="77777777" w:rsidTr="00E32F9D">
        <w:trPr>
          <w:trHeight w:val="270"/>
        </w:trPr>
        <w:tc>
          <w:tcPr>
            <w:tcW w:w="737" w:type="dxa"/>
          </w:tcPr>
          <w:p w14:paraId="70F7AC8B" w14:textId="77777777" w:rsidR="00E32F9D" w:rsidRDefault="00E32F9D" w:rsidP="00E32F9D">
            <w:r w:rsidRPr="0021347A">
              <w:rPr>
                <w:rFonts w:ascii="Times" w:hAnsi="Times"/>
              </w:rPr>
              <w:t>1</w:t>
            </w:r>
          </w:p>
        </w:tc>
        <w:tc>
          <w:tcPr>
            <w:tcW w:w="737" w:type="dxa"/>
          </w:tcPr>
          <w:p w14:paraId="68A33A38"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8FD5B9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AAED918"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0CB1428" w14:textId="77777777" w:rsidR="00E32F9D" w:rsidRDefault="00213BD3" w:rsidP="00E32F9D">
            <w:pPr>
              <w:overflowPunct/>
              <w:autoSpaceDE/>
              <w:autoSpaceDN/>
              <w:adjustRightInd/>
              <w:textAlignment w:val="auto"/>
              <w:rPr>
                <w:rFonts w:ascii="Times" w:hAnsi="Times"/>
              </w:rPr>
            </w:pPr>
            <w:r>
              <w:rPr>
                <w:rFonts w:ascii="Times" w:hAnsi="Times"/>
              </w:rPr>
              <w:t>0</w:t>
            </w:r>
          </w:p>
        </w:tc>
      </w:tr>
      <w:tr w:rsidR="00E32F9D" w14:paraId="6030CBE3" w14:textId="77777777" w:rsidTr="00E32F9D">
        <w:trPr>
          <w:trHeight w:val="270"/>
        </w:trPr>
        <w:tc>
          <w:tcPr>
            <w:tcW w:w="737" w:type="dxa"/>
          </w:tcPr>
          <w:p w14:paraId="27458E28" w14:textId="77777777" w:rsidR="00E32F9D" w:rsidRDefault="00E32F9D" w:rsidP="00E32F9D">
            <w:r w:rsidRPr="0021347A">
              <w:rPr>
                <w:rFonts w:ascii="Times" w:hAnsi="Times"/>
              </w:rPr>
              <w:t>1</w:t>
            </w:r>
          </w:p>
        </w:tc>
        <w:tc>
          <w:tcPr>
            <w:tcW w:w="737" w:type="dxa"/>
          </w:tcPr>
          <w:p w14:paraId="326B6E4C"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E73245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244EE94"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9814B41"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DDE53B9" w14:textId="77777777" w:rsidTr="00E32F9D">
        <w:trPr>
          <w:trHeight w:val="270"/>
        </w:trPr>
        <w:tc>
          <w:tcPr>
            <w:tcW w:w="737" w:type="dxa"/>
          </w:tcPr>
          <w:p w14:paraId="4B0ABB0D" w14:textId="77777777" w:rsidR="00E32F9D" w:rsidRDefault="00E32F9D" w:rsidP="00E32F9D">
            <w:r w:rsidRPr="0021347A">
              <w:rPr>
                <w:rFonts w:ascii="Times" w:hAnsi="Times"/>
              </w:rPr>
              <w:t>1</w:t>
            </w:r>
          </w:p>
        </w:tc>
        <w:tc>
          <w:tcPr>
            <w:tcW w:w="737" w:type="dxa"/>
          </w:tcPr>
          <w:p w14:paraId="75B6B7A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DB0DBB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4E99EC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17CDAB0"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21C2478" w14:textId="77777777" w:rsidTr="00E32F9D">
        <w:trPr>
          <w:trHeight w:val="270"/>
        </w:trPr>
        <w:tc>
          <w:tcPr>
            <w:tcW w:w="737" w:type="dxa"/>
          </w:tcPr>
          <w:p w14:paraId="553ECC7A" w14:textId="77777777" w:rsidR="00E32F9D" w:rsidRDefault="00E32F9D" w:rsidP="00E32F9D">
            <w:r w:rsidRPr="0021347A">
              <w:rPr>
                <w:rFonts w:ascii="Times" w:hAnsi="Times"/>
              </w:rPr>
              <w:t>1</w:t>
            </w:r>
          </w:p>
        </w:tc>
        <w:tc>
          <w:tcPr>
            <w:tcW w:w="737" w:type="dxa"/>
          </w:tcPr>
          <w:p w14:paraId="6537504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6101D4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33FB99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EC04B79"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6F71EBC8" w14:textId="77777777" w:rsidTr="00E32F9D">
        <w:trPr>
          <w:trHeight w:val="270"/>
        </w:trPr>
        <w:tc>
          <w:tcPr>
            <w:tcW w:w="737" w:type="dxa"/>
          </w:tcPr>
          <w:p w14:paraId="3CAFF353" w14:textId="77777777" w:rsidR="00E32F9D" w:rsidRDefault="00E32F9D" w:rsidP="00E32F9D">
            <w:r w:rsidRPr="0021347A">
              <w:rPr>
                <w:rFonts w:ascii="Times" w:hAnsi="Times"/>
              </w:rPr>
              <w:t>1</w:t>
            </w:r>
          </w:p>
        </w:tc>
        <w:tc>
          <w:tcPr>
            <w:tcW w:w="737" w:type="dxa"/>
          </w:tcPr>
          <w:p w14:paraId="4516880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C6C4178"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018476D"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E78E83B"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5CA0DC07" w14:textId="77777777" w:rsidTr="00E32F9D">
        <w:trPr>
          <w:trHeight w:val="270"/>
        </w:trPr>
        <w:tc>
          <w:tcPr>
            <w:tcW w:w="737" w:type="dxa"/>
          </w:tcPr>
          <w:p w14:paraId="006F5B62" w14:textId="77777777" w:rsidR="00E32F9D" w:rsidRDefault="00E32F9D" w:rsidP="00E32F9D">
            <w:r w:rsidRPr="0021347A">
              <w:rPr>
                <w:rFonts w:ascii="Times" w:hAnsi="Times"/>
              </w:rPr>
              <w:t>1</w:t>
            </w:r>
          </w:p>
        </w:tc>
        <w:tc>
          <w:tcPr>
            <w:tcW w:w="737" w:type="dxa"/>
          </w:tcPr>
          <w:p w14:paraId="4B117EA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9352535"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6E16BA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0EC846C" w14:textId="77777777" w:rsidR="00E32F9D" w:rsidRDefault="00E32F9D" w:rsidP="00E32F9D">
            <w:pPr>
              <w:overflowPunct/>
              <w:autoSpaceDE/>
              <w:autoSpaceDN/>
              <w:adjustRightInd/>
              <w:textAlignment w:val="auto"/>
              <w:rPr>
                <w:rFonts w:ascii="Times" w:hAnsi="Times"/>
              </w:rPr>
            </w:pPr>
            <w:r>
              <w:rPr>
                <w:rFonts w:ascii="Times" w:hAnsi="Times"/>
              </w:rPr>
              <w:t>0</w:t>
            </w:r>
          </w:p>
        </w:tc>
      </w:tr>
    </w:tbl>
    <w:p w14:paraId="2225EC9C" w14:textId="77777777" w:rsidR="0005214C" w:rsidRDefault="0005214C" w:rsidP="0005214C">
      <w:pPr>
        <w:overflowPunct/>
        <w:autoSpaceDE/>
        <w:autoSpaceDN/>
        <w:adjustRightInd/>
        <w:textAlignment w:val="auto"/>
        <w:rPr>
          <w:rFonts w:ascii="Times" w:hAnsi="Times"/>
        </w:rPr>
      </w:pPr>
    </w:p>
    <w:p w14:paraId="23F2DE03" w14:textId="77777777" w:rsidR="0005214C" w:rsidRDefault="0005214C" w:rsidP="0005214C">
      <w:pPr>
        <w:overflowPunct/>
        <w:autoSpaceDE/>
        <w:autoSpaceDN/>
        <w:adjustRightInd/>
        <w:textAlignment w:val="auto"/>
        <w:rPr>
          <w:rFonts w:ascii="Times" w:hAnsi="Times"/>
        </w:rPr>
      </w:pPr>
    </w:p>
    <w:p w14:paraId="373BDB8D" w14:textId="77777777" w:rsidR="0005214C" w:rsidRDefault="0005214C" w:rsidP="0005214C">
      <w:pPr>
        <w:overflowPunct/>
        <w:autoSpaceDE/>
        <w:autoSpaceDN/>
        <w:adjustRightInd/>
        <w:textAlignment w:val="auto"/>
        <w:rPr>
          <w:rFonts w:ascii="Times" w:hAnsi="Times"/>
        </w:rPr>
      </w:pPr>
      <w:r w:rsidRPr="0005214C">
        <w:rPr>
          <w:rFonts w:ascii="Times" w:hAnsi="Times"/>
        </w:rPr>
        <w:t xml:space="preserve">3. </w:t>
      </w:r>
      <w:proofErr w:type="gramStart"/>
      <w:r w:rsidRPr="0005214C">
        <w:rPr>
          <w:rFonts w:ascii="Times" w:hAnsi="Times"/>
        </w:rPr>
        <w:t>f</w:t>
      </w:r>
      <w:proofErr w:type="gramEnd"/>
      <w:r w:rsidRPr="0005214C">
        <w:rPr>
          <w:rFonts w:ascii="Times" w:hAnsi="Times"/>
        </w:rPr>
        <w:t xml:space="preserve"> = n3’(n1' + n0) + n2(n1' + n3) </w:t>
      </w:r>
    </w:p>
    <w:p w14:paraId="0E628E7C" w14:textId="77777777" w:rsidR="00E32F9D" w:rsidRDefault="00E32F9D" w:rsidP="0005214C">
      <w:pPr>
        <w:overflowPunct/>
        <w:autoSpaceDE/>
        <w:autoSpaceDN/>
        <w:adjustRightInd/>
        <w:textAlignment w:val="auto"/>
        <w:rPr>
          <w:rFonts w:ascii="Times" w:hAnsi="Times"/>
        </w:rPr>
      </w:pPr>
    </w:p>
    <w:tbl>
      <w:tblPr>
        <w:tblStyle w:val="TableGrid"/>
        <w:tblW w:w="0" w:type="auto"/>
        <w:tblLook w:val="04A0" w:firstRow="1" w:lastRow="0" w:firstColumn="1" w:lastColumn="0" w:noHBand="0" w:noVBand="1"/>
      </w:tblPr>
      <w:tblGrid>
        <w:gridCol w:w="737"/>
        <w:gridCol w:w="737"/>
        <w:gridCol w:w="737"/>
        <w:gridCol w:w="737"/>
        <w:gridCol w:w="737"/>
      </w:tblGrid>
      <w:tr w:rsidR="00E32F9D" w14:paraId="7BB7CCEB" w14:textId="77777777" w:rsidTr="00E32F9D">
        <w:trPr>
          <w:trHeight w:val="270"/>
        </w:trPr>
        <w:tc>
          <w:tcPr>
            <w:tcW w:w="737" w:type="dxa"/>
          </w:tcPr>
          <w:p w14:paraId="7600F1DA" w14:textId="77777777" w:rsidR="00E32F9D" w:rsidRDefault="00E32F9D" w:rsidP="00E32F9D">
            <w:pPr>
              <w:overflowPunct/>
              <w:autoSpaceDE/>
              <w:autoSpaceDN/>
              <w:adjustRightInd/>
              <w:textAlignment w:val="auto"/>
              <w:rPr>
                <w:rFonts w:ascii="Times" w:hAnsi="Times"/>
              </w:rPr>
            </w:pPr>
            <w:r>
              <w:rPr>
                <w:rFonts w:ascii="Times" w:hAnsi="Times"/>
              </w:rPr>
              <w:t>n3</w:t>
            </w:r>
          </w:p>
        </w:tc>
        <w:tc>
          <w:tcPr>
            <w:tcW w:w="737" w:type="dxa"/>
          </w:tcPr>
          <w:p w14:paraId="1D4B2AFD" w14:textId="77777777" w:rsidR="00E32F9D" w:rsidRDefault="00E32F9D" w:rsidP="00E32F9D">
            <w:pPr>
              <w:overflowPunct/>
              <w:autoSpaceDE/>
              <w:autoSpaceDN/>
              <w:adjustRightInd/>
              <w:textAlignment w:val="auto"/>
              <w:rPr>
                <w:rFonts w:ascii="Times" w:hAnsi="Times"/>
              </w:rPr>
            </w:pPr>
            <w:r>
              <w:rPr>
                <w:rFonts w:ascii="Times" w:hAnsi="Times"/>
              </w:rPr>
              <w:t>n2</w:t>
            </w:r>
          </w:p>
        </w:tc>
        <w:tc>
          <w:tcPr>
            <w:tcW w:w="737" w:type="dxa"/>
          </w:tcPr>
          <w:p w14:paraId="67BCE9E0" w14:textId="77777777" w:rsidR="00E32F9D" w:rsidRDefault="00E32F9D" w:rsidP="00E32F9D">
            <w:pPr>
              <w:overflowPunct/>
              <w:autoSpaceDE/>
              <w:autoSpaceDN/>
              <w:adjustRightInd/>
              <w:textAlignment w:val="auto"/>
              <w:rPr>
                <w:rFonts w:ascii="Times" w:hAnsi="Times"/>
              </w:rPr>
            </w:pPr>
            <w:r>
              <w:rPr>
                <w:rFonts w:ascii="Times" w:hAnsi="Times"/>
              </w:rPr>
              <w:t>n1</w:t>
            </w:r>
          </w:p>
        </w:tc>
        <w:tc>
          <w:tcPr>
            <w:tcW w:w="737" w:type="dxa"/>
          </w:tcPr>
          <w:p w14:paraId="55651888" w14:textId="77777777" w:rsidR="00E32F9D" w:rsidRDefault="00E32F9D" w:rsidP="00E32F9D">
            <w:pPr>
              <w:overflowPunct/>
              <w:autoSpaceDE/>
              <w:autoSpaceDN/>
              <w:adjustRightInd/>
              <w:textAlignment w:val="auto"/>
              <w:rPr>
                <w:rFonts w:ascii="Times" w:hAnsi="Times"/>
              </w:rPr>
            </w:pPr>
            <w:r>
              <w:rPr>
                <w:rFonts w:ascii="Times" w:hAnsi="Times"/>
              </w:rPr>
              <w:t>n0</w:t>
            </w:r>
          </w:p>
        </w:tc>
        <w:tc>
          <w:tcPr>
            <w:tcW w:w="737" w:type="dxa"/>
          </w:tcPr>
          <w:p w14:paraId="226AF14D" w14:textId="77777777" w:rsidR="00E32F9D" w:rsidRDefault="00E32F9D" w:rsidP="00E32F9D">
            <w:pPr>
              <w:overflowPunct/>
              <w:autoSpaceDE/>
              <w:autoSpaceDN/>
              <w:adjustRightInd/>
              <w:textAlignment w:val="auto"/>
              <w:rPr>
                <w:rFonts w:ascii="Times" w:hAnsi="Times"/>
              </w:rPr>
            </w:pPr>
            <w:r>
              <w:rPr>
                <w:rFonts w:ascii="Times" w:hAnsi="Times"/>
              </w:rPr>
              <w:t>F</w:t>
            </w:r>
          </w:p>
        </w:tc>
      </w:tr>
      <w:tr w:rsidR="00E32F9D" w14:paraId="4B4FD9F1" w14:textId="77777777" w:rsidTr="00E32F9D">
        <w:trPr>
          <w:trHeight w:val="270"/>
        </w:trPr>
        <w:tc>
          <w:tcPr>
            <w:tcW w:w="737" w:type="dxa"/>
          </w:tcPr>
          <w:p w14:paraId="553D4B2E" w14:textId="77777777" w:rsidR="00E32F9D" w:rsidRDefault="00E32F9D" w:rsidP="00E32F9D">
            <w:r w:rsidRPr="003674B9">
              <w:rPr>
                <w:rFonts w:ascii="Times" w:hAnsi="Times"/>
              </w:rPr>
              <w:t>0</w:t>
            </w:r>
          </w:p>
        </w:tc>
        <w:tc>
          <w:tcPr>
            <w:tcW w:w="737" w:type="dxa"/>
          </w:tcPr>
          <w:p w14:paraId="2B7A0EA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4903E6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CB708A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4D3C597"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3DCC6612" w14:textId="77777777" w:rsidTr="00E32F9D">
        <w:trPr>
          <w:trHeight w:val="270"/>
        </w:trPr>
        <w:tc>
          <w:tcPr>
            <w:tcW w:w="737" w:type="dxa"/>
          </w:tcPr>
          <w:p w14:paraId="5168D335" w14:textId="77777777" w:rsidR="00E32F9D" w:rsidRDefault="00E32F9D" w:rsidP="00E32F9D">
            <w:r w:rsidRPr="003674B9">
              <w:rPr>
                <w:rFonts w:ascii="Times" w:hAnsi="Times"/>
              </w:rPr>
              <w:t>0</w:t>
            </w:r>
          </w:p>
        </w:tc>
        <w:tc>
          <w:tcPr>
            <w:tcW w:w="737" w:type="dxa"/>
          </w:tcPr>
          <w:p w14:paraId="3D7B7E3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5A67F71"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F73DC0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ACBF6EB"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765031AC" w14:textId="77777777" w:rsidTr="00E32F9D">
        <w:trPr>
          <w:trHeight w:val="270"/>
        </w:trPr>
        <w:tc>
          <w:tcPr>
            <w:tcW w:w="737" w:type="dxa"/>
          </w:tcPr>
          <w:p w14:paraId="65748C11" w14:textId="77777777" w:rsidR="00E32F9D" w:rsidRDefault="00E32F9D" w:rsidP="00E32F9D">
            <w:r w:rsidRPr="003674B9">
              <w:rPr>
                <w:rFonts w:ascii="Times" w:hAnsi="Times"/>
              </w:rPr>
              <w:t>0</w:t>
            </w:r>
          </w:p>
        </w:tc>
        <w:tc>
          <w:tcPr>
            <w:tcW w:w="737" w:type="dxa"/>
          </w:tcPr>
          <w:p w14:paraId="432E459D"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1315EE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E1330C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142AF6A" w14:textId="77777777" w:rsidR="00E32F9D" w:rsidRDefault="00213BD3" w:rsidP="00E32F9D">
            <w:pPr>
              <w:overflowPunct/>
              <w:autoSpaceDE/>
              <w:autoSpaceDN/>
              <w:adjustRightInd/>
              <w:textAlignment w:val="auto"/>
              <w:rPr>
                <w:rFonts w:ascii="Times" w:hAnsi="Times"/>
              </w:rPr>
            </w:pPr>
            <w:r>
              <w:rPr>
                <w:rFonts w:ascii="Times" w:hAnsi="Times"/>
              </w:rPr>
              <w:t>1</w:t>
            </w:r>
          </w:p>
        </w:tc>
      </w:tr>
      <w:tr w:rsidR="00E32F9D" w14:paraId="3B54B9CD" w14:textId="77777777" w:rsidTr="00E32F9D">
        <w:trPr>
          <w:trHeight w:val="270"/>
        </w:trPr>
        <w:tc>
          <w:tcPr>
            <w:tcW w:w="737" w:type="dxa"/>
          </w:tcPr>
          <w:p w14:paraId="7D8E8E37" w14:textId="77777777" w:rsidR="00E32F9D" w:rsidRDefault="00E32F9D" w:rsidP="00E32F9D">
            <w:r w:rsidRPr="003674B9">
              <w:rPr>
                <w:rFonts w:ascii="Times" w:hAnsi="Times"/>
              </w:rPr>
              <w:t>0</w:t>
            </w:r>
          </w:p>
        </w:tc>
        <w:tc>
          <w:tcPr>
            <w:tcW w:w="737" w:type="dxa"/>
          </w:tcPr>
          <w:p w14:paraId="60F2CD9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DC5EC33"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D035246"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377F091"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5EC2230C" w14:textId="77777777" w:rsidTr="00E32F9D">
        <w:trPr>
          <w:trHeight w:val="270"/>
        </w:trPr>
        <w:tc>
          <w:tcPr>
            <w:tcW w:w="737" w:type="dxa"/>
          </w:tcPr>
          <w:p w14:paraId="3C68C01E" w14:textId="77777777" w:rsidR="00E32F9D" w:rsidRDefault="00E32F9D" w:rsidP="00E32F9D">
            <w:r w:rsidRPr="003674B9">
              <w:rPr>
                <w:rFonts w:ascii="Times" w:hAnsi="Times"/>
              </w:rPr>
              <w:t>0</w:t>
            </w:r>
          </w:p>
        </w:tc>
        <w:tc>
          <w:tcPr>
            <w:tcW w:w="737" w:type="dxa"/>
          </w:tcPr>
          <w:p w14:paraId="199F2627"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9876530"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A418CB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FBF7397" w14:textId="77777777" w:rsidR="00E32F9D" w:rsidRDefault="00213BD3" w:rsidP="00E32F9D">
            <w:pPr>
              <w:overflowPunct/>
              <w:autoSpaceDE/>
              <w:autoSpaceDN/>
              <w:adjustRightInd/>
              <w:textAlignment w:val="auto"/>
              <w:rPr>
                <w:rFonts w:ascii="Times" w:hAnsi="Times"/>
              </w:rPr>
            </w:pPr>
            <w:r>
              <w:rPr>
                <w:rFonts w:ascii="Times" w:hAnsi="Times"/>
              </w:rPr>
              <w:t>0</w:t>
            </w:r>
          </w:p>
        </w:tc>
      </w:tr>
      <w:tr w:rsidR="00E32F9D" w14:paraId="05C57D5A" w14:textId="77777777" w:rsidTr="00E32F9D">
        <w:trPr>
          <w:trHeight w:val="270"/>
        </w:trPr>
        <w:tc>
          <w:tcPr>
            <w:tcW w:w="737" w:type="dxa"/>
          </w:tcPr>
          <w:p w14:paraId="58C7703B" w14:textId="77777777" w:rsidR="00E32F9D" w:rsidRDefault="00E32F9D" w:rsidP="00E32F9D">
            <w:r w:rsidRPr="003674B9">
              <w:rPr>
                <w:rFonts w:ascii="Times" w:hAnsi="Times"/>
              </w:rPr>
              <w:t>0</w:t>
            </w:r>
          </w:p>
        </w:tc>
        <w:tc>
          <w:tcPr>
            <w:tcW w:w="737" w:type="dxa"/>
          </w:tcPr>
          <w:p w14:paraId="76295E59"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C15712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DA2792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D0F79ED"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3CBB85C6" w14:textId="77777777" w:rsidTr="00E32F9D">
        <w:trPr>
          <w:trHeight w:val="270"/>
        </w:trPr>
        <w:tc>
          <w:tcPr>
            <w:tcW w:w="737" w:type="dxa"/>
          </w:tcPr>
          <w:p w14:paraId="046689BD" w14:textId="77777777" w:rsidR="00E32F9D" w:rsidRDefault="00E32F9D" w:rsidP="00E32F9D">
            <w:r w:rsidRPr="003674B9">
              <w:rPr>
                <w:rFonts w:ascii="Times" w:hAnsi="Times"/>
              </w:rPr>
              <w:t>0</w:t>
            </w:r>
          </w:p>
        </w:tc>
        <w:tc>
          <w:tcPr>
            <w:tcW w:w="737" w:type="dxa"/>
          </w:tcPr>
          <w:p w14:paraId="6CBED94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0A316F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BB40FC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5CDA18E" w14:textId="77777777" w:rsidR="00E32F9D" w:rsidRDefault="00213BD3" w:rsidP="00E32F9D">
            <w:pPr>
              <w:overflowPunct/>
              <w:autoSpaceDE/>
              <w:autoSpaceDN/>
              <w:adjustRightInd/>
              <w:textAlignment w:val="auto"/>
              <w:rPr>
                <w:rFonts w:ascii="Times" w:hAnsi="Times"/>
              </w:rPr>
            </w:pPr>
            <w:r>
              <w:rPr>
                <w:rFonts w:ascii="Times" w:hAnsi="Times"/>
              </w:rPr>
              <w:t>0</w:t>
            </w:r>
          </w:p>
        </w:tc>
      </w:tr>
      <w:tr w:rsidR="00E32F9D" w14:paraId="270C9C54" w14:textId="77777777" w:rsidTr="00E32F9D">
        <w:trPr>
          <w:trHeight w:val="270"/>
        </w:trPr>
        <w:tc>
          <w:tcPr>
            <w:tcW w:w="737" w:type="dxa"/>
          </w:tcPr>
          <w:p w14:paraId="0107D7D2" w14:textId="77777777" w:rsidR="00E32F9D" w:rsidRDefault="00E32F9D" w:rsidP="00E32F9D">
            <w:r w:rsidRPr="003674B9">
              <w:rPr>
                <w:rFonts w:ascii="Times" w:hAnsi="Times"/>
              </w:rPr>
              <w:t>0</w:t>
            </w:r>
          </w:p>
        </w:tc>
        <w:tc>
          <w:tcPr>
            <w:tcW w:w="737" w:type="dxa"/>
          </w:tcPr>
          <w:p w14:paraId="24EF536E"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C606906"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9A9C3C9"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0C8EBD8" w14:textId="77777777" w:rsidR="00E32F9D" w:rsidRDefault="00213BD3" w:rsidP="00E32F9D">
            <w:pPr>
              <w:overflowPunct/>
              <w:autoSpaceDE/>
              <w:autoSpaceDN/>
              <w:adjustRightInd/>
              <w:textAlignment w:val="auto"/>
              <w:rPr>
                <w:rFonts w:ascii="Times" w:hAnsi="Times"/>
              </w:rPr>
            </w:pPr>
            <w:r>
              <w:rPr>
                <w:rFonts w:ascii="Times" w:hAnsi="Times"/>
              </w:rPr>
              <w:t>1</w:t>
            </w:r>
          </w:p>
        </w:tc>
      </w:tr>
      <w:tr w:rsidR="00E32F9D" w14:paraId="7D77494E" w14:textId="77777777" w:rsidTr="00E32F9D">
        <w:trPr>
          <w:trHeight w:val="270"/>
        </w:trPr>
        <w:tc>
          <w:tcPr>
            <w:tcW w:w="737" w:type="dxa"/>
          </w:tcPr>
          <w:p w14:paraId="29D61AB5"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5CB639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6B7E5B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7F4FCE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C978FE0" w14:textId="77777777" w:rsidR="00E32F9D" w:rsidRDefault="00213BD3" w:rsidP="00E32F9D">
            <w:pPr>
              <w:overflowPunct/>
              <w:autoSpaceDE/>
              <w:autoSpaceDN/>
              <w:adjustRightInd/>
              <w:textAlignment w:val="auto"/>
              <w:rPr>
                <w:rFonts w:ascii="Times" w:hAnsi="Times"/>
              </w:rPr>
            </w:pPr>
            <w:r>
              <w:rPr>
                <w:rFonts w:ascii="Times" w:hAnsi="Times"/>
              </w:rPr>
              <w:t>1</w:t>
            </w:r>
          </w:p>
        </w:tc>
      </w:tr>
      <w:tr w:rsidR="00E32F9D" w14:paraId="129E57E5" w14:textId="77777777" w:rsidTr="00E32F9D">
        <w:trPr>
          <w:trHeight w:val="253"/>
        </w:trPr>
        <w:tc>
          <w:tcPr>
            <w:tcW w:w="737" w:type="dxa"/>
          </w:tcPr>
          <w:p w14:paraId="644439BB" w14:textId="77777777" w:rsidR="00E32F9D" w:rsidRDefault="00E32F9D" w:rsidP="00E32F9D">
            <w:r w:rsidRPr="0021347A">
              <w:rPr>
                <w:rFonts w:ascii="Times" w:hAnsi="Times"/>
              </w:rPr>
              <w:t>1</w:t>
            </w:r>
          </w:p>
        </w:tc>
        <w:tc>
          <w:tcPr>
            <w:tcW w:w="737" w:type="dxa"/>
          </w:tcPr>
          <w:p w14:paraId="2867B9A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E4981F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50C0C8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A49F73A"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779930F0" w14:textId="77777777" w:rsidTr="00E32F9D">
        <w:trPr>
          <w:trHeight w:val="270"/>
        </w:trPr>
        <w:tc>
          <w:tcPr>
            <w:tcW w:w="737" w:type="dxa"/>
          </w:tcPr>
          <w:p w14:paraId="5F9EAE47" w14:textId="77777777" w:rsidR="00E32F9D" w:rsidRDefault="00E32F9D" w:rsidP="00E32F9D">
            <w:r w:rsidRPr="0021347A">
              <w:rPr>
                <w:rFonts w:ascii="Times" w:hAnsi="Times"/>
              </w:rPr>
              <w:t>1</w:t>
            </w:r>
          </w:p>
        </w:tc>
        <w:tc>
          <w:tcPr>
            <w:tcW w:w="737" w:type="dxa"/>
          </w:tcPr>
          <w:p w14:paraId="6590BB9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C78D1D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216097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2768355"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62A31D39" w14:textId="77777777" w:rsidTr="00E32F9D">
        <w:trPr>
          <w:trHeight w:val="270"/>
        </w:trPr>
        <w:tc>
          <w:tcPr>
            <w:tcW w:w="737" w:type="dxa"/>
          </w:tcPr>
          <w:p w14:paraId="4AF757F4" w14:textId="77777777" w:rsidR="00E32F9D" w:rsidRDefault="00E32F9D" w:rsidP="00E32F9D">
            <w:r w:rsidRPr="0021347A">
              <w:rPr>
                <w:rFonts w:ascii="Times" w:hAnsi="Times"/>
              </w:rPr>
              <w:t>1</w:t>
            </w:r>
          </w:p>
        </w:tc>
        <w:tc>
          <w:tcPr>
            <w:tcW w:w="737" w:type="dxa"/>
          </w:tcPr>
          <w:p w14:paraId="0DF613B8"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45F38C9"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41240A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B47F588"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63E35A73" w14:textId="77777777" w:rsidTr="00E32F9D">
        <w:trPr>
          <w:trHeight w:val="270"/>
        </w:trPr>
        <w:tc>
          <w:tcPr>
            <w:tcW w:w="737" w:type="dxa"/>
          </w:tcPr>
          <w:p w14:paraId="26A5041A" w14:textId="77777777" w:rsidR="00E32F9D" w:rsidRDefault="00E32F9D" w:rsidP="00E32F9D">
            <w:r w:rsidRPr="0021347A">
              <w:rPr>
                <w:rFonts w:ascii="Times" w:hAnsi="Times"/>
              </w:rPr>
              <w:t>1</w:t>
            </w:r>
          </w:p>
        </w:tc>
        <w:tc>
          <w:tcPr>
            <w:tcW w:w="737" w:type="dxa"/>
          </w:tcPr>
          <w:p w14:paraId="239B1E9B"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0F1ECE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C198C5E"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B2ACC0F"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05BF77D" w14:textId="77777777" w:rsidTr="00E32F9D">
        <w:trPr>
          <w:trHeight w:val="270"/>
        </w:trPr>
        <w:tc>
          <w:tcPr>
            <w:tcW w:w="737" w:type="dxa"/>
          </w:tcPr>
          <w:p w14:paraId="2411E97C" w14:textId="77777777" w:rsidR="00E32F9D" w:rsidRDefault="00E32F9D" w:rsidP="00E32F9D">
            <w:r w:rsidRPr="0021347A">
              <w:rPr>
                <w:rFonts w:ascii="Times" w:hAnsi="Times"/>
              </w:rPr>
              <w:t>1</w:t>
            </w:r>
          </w:p>
        </w:tc>
        <w:tc>
          <w:tcPr>
            <w:tcW w:w="737" w:type="dxa"/>
          </w:tcPr>
          <w:p w14:paraId="5E370F9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15EE48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0712D56"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0E51B7B"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68D67571" w14:textId="77777777" w:rsidTr="00E32F9D">
        <w:trPr>
          <w:trHeight w:val="270"/>
        </w:trPr>
        <w:tc>
          <w:tcPr>
            <w:tcW w:w="737" w:type="dxa"/>
          </w:tcPr>
          <w:p w14:paraId="133268A4" w14:textId="77777777" w:rsidR="00E32F9D" w:rsidRDefault="00E32F9D" w:rsidP="00E32F9D">
            <w:r w:rsidRPr="0021347A">
              <w:rPr>
                <w:rFonts w:ascii="Times" w:hAnsi="Times"/>
              </w:rPr>
              <w:t>1</w:t>
            </w:r>
          </w:p>
        </w:tc>
        <w:tc>
          <w:tcPr>
            <w:tcW w:w="737" w:type="dxa"/>
          </w:tcPr>
          <w:p w14:paraId="0FE52A55"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595AEAE"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A5B4511"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A7580AE"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E334FD0" w14:textId="77777777" w:rsidTr="00E32F9D">
        <w:trPr>
          <w:trHeight w:val="270"/>
        </w:trPr>
        <w:tc>
          <w:tcPr>
            <w:tcW w:w="737" w:type="dxa"/>
          </w:tcPr>
          <w:p w14:paraId="06644EEA" w14:textId="77777777" w:rsidR="00E32F9D" w:rsidRDefault="00E32F9D" w:rsidP="00E32F9D">
            <w:r w:rsidRPr="0021347A">
              <w:rPr>
                <w:rFonts w:ascii="Times" w:hAnsi="Times"/>
              </w:rPr>
              <w:t>1</w:t>
            </w:r>
          </w:p>
        </w:tc>
        <w:tc>
          <w:tcPr>
            <w:tcW w:w="737" w:type="dxa"/>
          </w:tcPr>
          <w:p w14:paraId="513418D6"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6A99B9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3C1CAA4"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C87BB8F" w14:textId="77777777" w:rsidR="00E32F9D" w:rsidRDefault="00213BD3" w:rsidP="00E32F9D">
            <w:pPr>
              <w:overflowPunct/>
              <w:autoSpaceDE/>
              <w:autoSpaceDN/>
              <w:adjustRightInd/>
              <w:textAlignment w:val="auto"/>
              <w:rPr>
                <w:rFonts w:ascii="Times" w:hAnsi="Times"/>
              </w:rPr>
            </w:pPr>
            <w:r>
              <w:rPr>
                <w:rFonts w:ascii="Times" w:hAnsi="Times"/>
              </w:rPr>
              <w:t>1</w:t>
            </w:r>
          </w:p>
        </w:tc>
      </w:tr>
    </w:tbl>
    <w:p w14:paraId="1189C9F0" w14:textId="77777777" w:rsidR="0005214C" w:rsidRDefault="0005214C" w:rsidP="0005214C">
      <w:pPr>
        <w:overflowPunct/>
        <w:autoSpaceDE/>
        <w:autoSpaceDN/>
        <w:adjustRightInd/>
        <w:textAlignment w:val="auto"/>
        <w:rPr>
          <w:rFonts w:ascii="Times" w:hAnsi="Times"/>
        </w:rPr>
      </w:pPr>
    </w:p>
    <w:p w14:paraId="6E14BAE6" w14:textId="77777777" w:rsidR="0005214C" w:rsidRDefault="0005214C" w:rsidP="0005214C">
      <w:pPr>
        <w:overflowPunct/>
        <w:autoSpaceDE/>
        <w:autoSpaceDN/>
        <w:adjustRightInd/>
        <w:textAlignment w:val="auto"/>
        <w:rPr>
          <w:rFonts w:ascii="Times" w:hAnsi="Times"/>
        </w:rPr>
      </w:pPr>
    </w:p>
    <w:p w14:paraId="2C530B08" w14:textId="77777777" w:rsidR="00E32F9D" w:rsidRDefault="00E32F9D" w:rsidP="0005214C">
      <w:pPr>
        <w:overflowPunct/>
        <w:autoSpaceDE/>
        <w:autoSpaceDN/>
        <w:adjustRightInd/>
        <w:textAlignment w:val="auto"/>
        <w:rPr>
          <w:rFonts w:ascii="Times" w:hAnsi="Times"/>
        </w:rPr>
      </w:pPr>
    </w:p>
    <w:p w14:paraId="08DB06F4" w14:textId="77777777" w:rsidR="00E32F9D" w:rsidRDefault="00E32F9D" w:rsidP="0005214C">
      <w:pPr>
        <w:overflowPunct/>
        <w:autoSpaceDE/>
        <w:autoSpaceDN/>
        <w:adjustRightInd/>
        <w:textAlignment w:val="auto"/>
        <w:rPr>
          <w:rFonts w:ascii="Times" w:hAnsi="Times"/>
        </w:rPr>
      </w:pPr>
    </w:p>
    <w:p w14:paraId="55A67856" w14:textId="77777777" w:rsidR="00E32F9D" w:rsidRDefault="00E32F9D" w:rsidP="0005214C">
      <w:pPr>
        <w:overflowPunct/>
        <w:autoSpaceDE/>
        <w:autoSpaceDN/>
        <w:adjustRightInd/>
        <w:textAlignment w:val="auto"/>
        <w:rPr>
          <w:rFonts w:ascii="Times" w:hAnsi="Times"/>
        </w:rPr>
      </w:pPr>
    </w:p>
    <w:p w14:paraId="6E634FD5" w14:textId="77777777" w:rsidR="0005214C" w:rsidRDefault="0005214C" w:rsidP="0005214C">
      <w:pPr>
        <w:overflowPunct/>
        <w:autoSpaceDE/>
        <w:autoSpaceDN/>
        <w:adjustRightInd/>
        <w:textAlignment w:val="auto"/>
        <w:rPr>
          <w:rFonts w:ascii="Times" w:hAnsi="Times"/>
        </w:rPr>
      </w:pPr>
      <w:r w:rsidRPr="0005214C">
        <w:rPr>
          <w:rFonts w:ascii="Times" w:hAnsi="Times"/>
        </w:rPr>
        <w:t xml:space="preserve">4. </w:t>
      </w:r>
      <w:proofErr w:type="gramStart"/>
      <w:r w:rsidRPr="0005214C">
        <w:rPr>
          <w:rFonts w:ascii="Times" w:hAnsi="Times"/>
        </w:rPr>
        <w:t>f</w:t>
      </w:r>
      <w:proofErr w:type="gramEnd"/>
      <w:r w:rsidRPr="0005214C">
        <w:rPr>
          <w:rFonts w:ascii="Times" w:hAnsi="Times"/>
        </w:rPr>
        <w:t xml:space="preserve"> = (n3 </w:t>
      </w:r>
      <w:proofErr w:type="spellStart"/>
      <w:r w:rsidRPr="0005214C">
        <w:rPr>
          <w:rFonts w:ascii="Times" w:hAnsi="Times"/>
        </w:rPr>
        <w:t>xor</w:t>
      </w:r>
      <w:proofErr w:type="spellEnd"/>
      <w:r w:rsidRPr="0005214C">
        <w:rPr>
          <w:rFonts w:ascii="Times" w:hAnsi="Times"/>
        </w:rPr>
        <w:t xml:space="preserve"> n0) + n3 ' [n2 ' (n1 + n0') + n1n0'] </w:t>
      </w:r>
    </w:p>
    <w:p w14:paraId="72FAA15A" w14:textId="77777777" w:rsidR="00E32F9D" w:rsidRDefault="00E32F9D" w:rsidP="0005214C">
      <w:pPr>
        <w:overflowPunct/>
        <w:autoSpaceDE/>
        <w:autoSpaceDN/>
        <w:adjustRightInd/>
        <w:textAlignment w:val="auto"/>
        <w:rPr>
          <w:rFonts w:ascii="Times" w:hAnsi="Times"/>
        </w:rPr>
      </w:pPr>
    </w:p>
    <w:tbl>
      <w:tblPr>
        <w:tblStyle w:val="TableGrid"/>
        <w:tblW w:w="0" w:type="auto"/>
        <w:tblLook w:val="04A0" w:firstRow="1" w:lastRow="0" w:firstColumn="1" w:lastColumn="0" w:noHBand="0" w:noVBand="1"/>
      </w:tblPr>
      <w:tblGrid>
        <w:gridCol w:w="737"/>
        <w:gridCol w:w="737"/>
        <w:gridCol w:w="737"/>
        <w:gridCol w:w="737"/>
        <w:gridCol w:w="737"/>
      </w:tblGrid>
      <w:tr w:rsidR="00E32F9D" w14:paraId="772F31E1" w14:textId="77777777" w:rsidTr="00E32F9D">
        <w:trPr>
          <w:trHeight w:val="270"/>
        </w:trPr>
        <w:tc>
          <w:tcPr>
            <w:tcW w:w="737" w:type="dxa"/>
          </w:tcPr>
          <w:p w14:paraId="140CE705" w14:textId="77777777" w:rsidR="00E32F9D" w:rsidRDefault="00E32F9D" w:rsidP="00E32F9D">
            <w:pPr>
              <w:overflowPunct/>
              <w:autoSpaceDE/>
              <w:autoSpaceDN/>
              <w:adjustRightInd/>
              <w:textAlignment w:val="auto"/>
              <w:rPr>
                <w:rFonts w:ascii="Times" w:hAnsi="Times"/>
              </w:rPr>
            </w:pPr>
            <w:r>
              <w:rPr>
                <w:rFonts w:ascii="Times" w:hAnsi="Times"/>
              </w:rPr>
              <w:t>n3</w:t>
            </w:r>
          </w:p>
        </w:tc>
        <w:tc>
          <w:tcPr>
            <w:tcW w:w="737" w:type="dxa"/>
          </w:tcPr>
          <w:p w14:paraId="4E075EE4" w14:textId="77777777" w:rsidR="00E32F9D" w:rsidRDefault="00E32F9D" w:rsidP="00E32F9D">
            <w:pPr>
              <w:overflowPunct/>
              <w:autoSpaceDE/>
              <w:autoSpaceDN/>
              <w:adjustRightInd/>
              <w:textAlignment w:val="auto"/>
              <w:rPr>
                <w:rFonts w:ascii="Times" w:hAnsi="Times"/>
              </w:rPr>
            </w:pPr>
            <w:r>
              <w:rPr>
                <w:rFonts w:ascii="Times" w:hAnsi="Times"/>
              </w:rPr>
              <w:t>n2</w:t>
            </w:r>
          </w:p>
        </w:tc>
        <w:tc>
          <w:tcPr>
            <w:tcW w:w="737" w:type="dxa"/>
          </w:tcPr>
          <w:p w14:paraId="0BD033E3" w14:textId="77777777" w:rsidR="00E32F9D" w:rsidRDefault="00E32F9D" w:rsidP="00E32F9D">
            <w:pPr>
              <w:overflowPunct/>
              <w:autoSpaceDE/>
              <w:autoSpaceDN/>
              <w:adjustRightInd/>
              <w:textAlignment w:val="auto"/>
              <w:rPr>
                <w:rFonts w:ascii="Times" w:hAnsi="Times"/>
              </w:rPr>
            </w:pPr>
            <w:r>
              <w:rPr>
                <w:rFonts w:ascii="Times" w:hAnsi="Times"/>
              </w:rPr>
              <w:t>n1</w:t>
            </w:r>
          </w:p>
        </w:tc>
        <w:tc>
          <w:tcPr>
            <w:tcW w:w="737" w:type="dxa"/>
          </w:tcPr>
          <w:p w14:paraId="4D6343E3" w14:textId="77777777" w:rsidR="00E32F9D" w:rsidRDefault="00E32F9D" w:rsidP="00E32F9D">
            <w:pPr>
              <w:overflowPunct/>
              <w:autoSpaceDE/>
              <w:autoSpaceDN/>
              <w:adjustRightInd/>
              <w:textAlignment w:val="auto"/>
              <w:rPr>
                <w:rFonts w:ascii="Times" w:hAnsi="Times"/>
              </w:rPr>
            </w:pPr>
            <w:r>
              <w:rPr>
                <w:rFonts w:ascii="Times" w:hAnsi="Times"/>
              </w:rPr>
              <w:t>n0</w:t>
            </w:r>
          </w:p>
        </w:tc>
        <w:tc>
          <w:tcPr>
            <w:tcW w:w="737" w:type="dxa"/>
          </w:tcPr>
          <w:p w14:paraId="74302CAF" w14:textId="77777777" w:rsidR="00E32F9D" w:rsidRDefault="00E32F9D" w:rsidP="00E32F9D">
            <w:pPr>
              <w:overflowPunct/>
              <w:autoSpaceDE/>
              <w:autoSpaceDN/>
              <w:adjustRightInd/>
              <w:textAlignment w:val="auto"/>
              <w:rPr>
                <w:rFonts w:ascii="Times" w:hAnsi="Times"/>
              </w:rPr>
            </w:pPr>
            <w:r>
              <w:rPr>
                <w:rFonts w:ascii="Times" w:hAnsi="Times"/>
              </w:rPr>
              <w:t>F</w:t>
            </w:r>
          </w:p>
        </w:tc>
      </w:tr>
      <w:tr w:rsidR="00E32F9D" w14:paraId="7E56EACA" w14:textId="77777777" w:rsidTr="00E32F9D">
        <w:trPr>
          <w:trHeight w:val="270"/>
        </w:trPr>
        <w:tc>
          <w:tcPr>
            <w:tcW w:w="737" w:type="dxa"/>
          </w:tcPr>
          <w:p w14:paraId="68996BC3" w14:textId="77777777" w:rsidR="00E32F9D" w:rsidRDefault="00E32F9D" w:rsidP="00E32F9D">
            <w:r w:rsidRPr="003674B9">
              <w:rPr>
                <w:rFonts w:ascii="Times" w:hAnsi="Times"/>
              </w:rPr>
              <w:t>0</w:t>
            </w:r>
          </w:p>
        </w:tc>
        <w:tc>
          <w:tcPr>
            <w:tcW w:w="737" w:type="dxa"/>
          </w:tcPr>
          <w:p w14:paraId="60C80EC0"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5EABFB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9C94211"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8F872BF"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5E3DFBF" w14:textId="77777777" w:rsidTr="00E32F9D">
        <w:trPr>
          <w:trHeight w:val="270"/>
        </w:trPr>
        <w:tc>
          <w:tcPr>
            <w:tcW w:w="737" w:type="dxa"/>
          </w:tcPr>
          <w:p w14:paraId="677A4CAE" w14:textId="77777777" w:rsidR="00E32F9D" w:rsidRDefault="00E32F9D" w:rsidP="00E32F9D">
            <w:r w:rsidRPr="003674B9">
              <w:rPr>
                <w:rFonts w:ascii="Times" w:hAnsi="Times"/>
              </w:rPr>
              <w:t>0</w:t>
            </w:r>
          </w:p>
        </w:tc>
        <w:tc>
          <w:tcPr>
            <w:tcW w:w="737" w:type="dxa"/>
          </w:tcPr>
          <w:p w14:paraId="59DC8E72"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D51801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AAB8936"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1BB9F87"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110864E8" w14:textId="77777777" w:rsidTr="00E32F9D">
        <w:trPr>
          <w:trHeight w:val="270"/>
        </w:trPr>
        <w:tc>
          <w:tcPr>
            <w:tcW w:w="737" w:type="dxa"/>
          </w:tcPr>
          <w:p w14:paraId="420B9D32" w14:textId="77777777" w:rsidR="00E32F9D" w:rsidRDefault="00E32F9D" w:rsidP="00E32F9D">
            <w:r w:rsidRPr="003674B9">
              <w:rPr>
                <w:rFonts w:ascii="Times" w:hAnsi="Times"/>
              </w:rPr>
              <w:t>0</w:t>
            </w:r>
          </w:p>
        </w:tc>
        <w:tc>
          <w:tcPr>
            <w:tcW w:w="737" w:type="dxa"/>
          </w:tcPr>
          <w:p w14:paraId="529A55E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5DEC82E"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EB23BD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6AE8A9D"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6DF19256" w14:textId="77777777" w:rsidTr="00E32F9D">
        <w:trPr>
          <w:trHeight w:val="270"/>
        </w:trPr>
        <w:tc>
          <w:tcPr>
            <w:tcW w:w="737" w:type="dxa"/>
          </w:tcPr>
          <w:p w14:paraId="0A13D0C8" w14:textId="77777777" w:rsidR="00E32F9D" w:rsidRDefault="00E32F9D" w:rsidP="00E32F9D">
            <w:r w:rsidRPr="003674B9">
              <w:rPr>
                <w:rFonts w:ascii="Times" w:hAnsi="Times"/>
              </w:rPr>
              <w:t>0</w:t>
            </w:r>
          </w:p>
        </w:tc>
        <w:tc>
          <w:tcPr>
            <w:tcW w:w="737" w:type="dxa"/>
          </w:tcPr>
          <w:p w14:paraId="353D3A7C"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8F978DF"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59EC3F9"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6D113CE"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69B94A5" w14:textId="77777777" w:rsidTr="00E32F9D">
        <w:trPr>
          <w:trHeight w:val="270"/>
        </w:trPr>
        <w:tc>
          <w:tcPr>
            <w:tcW w:w="737" w:type="dxa"/>
          </w:tcPr>
          <w:p w14:paraId="6787D88A" w14:textId="77777777" w:rsidR="00E32F9D" w:rsidRDefault="00E32F9D" w:rsidP="00E32F9D">
            <w:r w:rsidRPr="003674B9">
              <w:rPr>
                <w:rFonts w:ascii="Times" w:hAnsi="Times"/>
              </w:rPr>
              <w:t>0</w:t>
            </w:r>
          </w:p>
        </w:tc>
        <w:tc>
          <w:tcPr>
            <w:tcW w:w="737" w:type="dxa"/>
          </w:tcPr>
          <w:p w14:paraId="618B042B"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D2BBDE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2208642"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4CB4ED2"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36F62EF5" w14:textId="77777777" w:rsidTr="00E32F9D">
        <w:trPr>
          <w:trHeight w:val="270"/>
        </w:trPr>
        <w:tc>
          <w:tcPr>
            <w:tcW w:w="737" w:type="dxa"/>
          </w:tcPr>
          <w:p w14:paraId="49A2844A" w14:textId="77777777" w:rsidR="00E32F9D" w:rsidRDefault="00E32F9D" w:rsidP="00E32F9D">
            <w:r w:rsidRPr="003674B9">
              <w:rPr>
                <w:rFonts w:ascii="Times" w:hAnsi="Times"/>
              </w:rPr>
              <w:t>0</w:t>
            </w:r>
          </w:p>
        </w:tc>
        <w:tc>
          <w:tcPr>
            <w:tcW w:w="737" w:type="dxa"/>
          </w:tcPr>
          <w:p w14:paraId="7AB9D895"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6B6B3D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A1DB4D7"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0AF7A5E"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655762B8" w14:textId="77777777" w:rsidTr="00E32F9D">
        <w:trPr>
          <w:trHeight w:val="270"/>
        </w:trPr>
        <w:tc>
          <w:tcPr>
            <w:tcW w:w="737" w:type="dxa"/>
          </w:tcPr>
          <w:p w14:paraId="1D74396F" w14:textId="77777777" w:rsidR="00E32F9D" w:rsidRDefault="00E32F9D" w:rsidP="00E32F9D">
            <w:r w:rsidRPr="003674B9">
              <w:rPr>
                <w:rFonts w:ascii="Times" w:hAnsi="Times"/>
              </w:rPr>
              <w:t>0</w:t>
            </w:r>
          </w:p>
        </w:tc>
        <w:tc>
          <w:tcPr>
            <w:tcW w:w="737" w:type="dxa"/>
          </w:tcPr>
          <w:p w14:paraId="0ECC154B"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6599A0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677498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94C75FD"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0160FCC8" w14:textId="77777777" w:rsidTr="00E32F9D">
        <w:trPr>
          <w:trHeight w:val="270"/>
        </w:trPr>
        <w:tc>
          <w:tcPr>
            <w:tcW w:w="737" w:type="dxa"/>
          </w:tcPr>
          <w:p w14:paraId="647317B1" w14:textId="77777777" w:rsidR="00E32F9D" w:rsidRDefault="00E32F9D" w:rsidP="00E32F9D">
            <w:r w:rsidRPr="003674B9">
              <w:rPr>
                <w:rFonts w:ascii="Times" w:hAnsi="Times"/>
              </w:rPr>
              <w:t>0</w:t>
            </w:r>
          </w:p>
        </w:tc>
        <w:tc>
          <w:tcPr>
            <w:tcW w:w="737" w:type="dxa"/>
          </w:tcPr>
          <w:p w14:paraId="2E60BBE4"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014E475"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C8D330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FEC2554"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1EEE3E9C" w14:textId="77777777" w:rsidTr="00E32F9D">
        <w:trPr>
          <w:trHeight w:val="270"/>
        </w:trPr>
        <w:tc>
          <w:tcPr>
            <w:tcW w:w="737" w:type="dxa"/>
          </w:tcPr>
          <w:p w14:paraId="00CE4267"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3D61050"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63C701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7A4F53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E5F73E7"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00B548E3" w14:textId="77777777" w:rsidTr="00E32F9D">
        <w:trPr>
          <w:trHeight w:val="253"/>
        </w:trPr>
        <w:tc>
          <w:tcPr>
            <w:tcW w:w="737" w:type="dxa"/>
          </w:tcPr>
          <w:p w14:paraId="34E4AA68" w14:textId="77777777" w:rsidR="00E32F9D" w:rsidRDefault="00E32F9D" w:rsidP="00E32F9D">
            <w:r w:rsidRPr="0021347A">
              <w:rPr>
                <w:rFonts w:ascii="Times" w:hAnsi="Times"/>
              </w:rPr>
              <w:t>1</w:t>
            </w:r>
          </w:p>
        </w:tc>
        <w:tc>
          <w:tcPr>
            <w:tcW w:w="737" w:type="dxa"/>
          </w:tcPr>
          <w:p w14:paraId="436A396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D2964F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813EA58"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F1200CB"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552BA9B6" w14:textId="77777777" w:rsidTr="00E32F9D">
        <w:trPr>
          <w:trHeight w:val="270"/>
        </w:trPr>
        <w:tc>
          <w:tcPr>
            <w:tcW w:w="737" w:type="dxa"/>
          </w:tcPr>
          <w:p w14:paraId="45B9D779" w14:textId="77777777" w:rsidR="00E32F9D" w:rsidRDefault="00E32F9D" w:rsidP="00E32F9D">
            <w:r w:rsidRPr="0021347A">
              <w:rPr>
                <w:rFonts w:ascii="Times" w:hAnsi="Times"/>
              </w:rPr>
              <w:t>1</w:t>
            </w:r>
          </w:p>
        </w:tc>
        <w:tc>
          <w:tcPr>
            <w:tcW w:w="737" w:type="dxa"/>
          </w:tcPr>
          <w:p w14:paraId="058C20D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BD49BEA"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66E489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FE45206"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6D1FD3CF" w14:textId="77777777" w:rsidTr="00E32F9D">
        <w:trPr>
          <w:trHeight w:val="270"/>
        </w:trPr>
        <w:tc>
          <w:tcPr>
            <w:tcW w:w="737" w:type="dxa"/>
          </w:tcPr>
          <w:p w14:paraId="071A9CCA" w14:textId="77777777" w:rsidR="00E32F9D" w:rsidRDefault="00E32F9D" w:rsidP="00E32F9D">
            <w:r w:rsidRPr="0021347A">
              <w:rPr>
                <w:rFonts w:ascii="Times" w:hAnsi="Times"/>
              </w:rPr>
              <w:t>1</w:t>
            </w:r>
          </w:p>
        </w:tc>
        <w:tc>
          <w:tcPr>
            <w:tcW w:w="737" w:type="dxa"/>
          </w:tcPr>
          <w:p w14:paraId="22FD938D"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5125B77"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C4BDCD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564F535"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617FEE12" w14:textId="77777777" w:rsidTr="00E32F9D">
        <w:trPr>
          <w:trHeight w:val="270"/>
        </w:trPr>
        <w:tc>
          <w:tcPr>
            <w:tcW w:w="737" w:type="dxa"/>
          </w:tcPr>
          <w:p w14:paraId="790D9911" w14:textId="77777777" w:rsidR="00E32F9D" w:rsidRDefault="00E32F9D" w:rsidP="00E32F9D">
            <w:r w:rsidRPr="0021347A">
              <w:rPr>
                <w:rFonts w:ascii="Times" w:hAnsi="Times"/>
              </w:rPr>
              <w:t>1</w:t>
            </w:r>
          </w:p>
        </w:tc>
        <w:tc>
          <w:tcPr>
            <w:tcW w:w="737" w:type="dxa"/>
          </w:tcPr>
          <w:p w14:paraId="19B61E89"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ABE1CE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A67870F"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0B52CAF"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44DAA4DD" w14:textId="77777777" w:rsidTr="00E32F9D">
        <w:trPr>
          <w:trHeight w:val="270"/>
        </w:trPr>
        <w:tc>
          <w:tcPr>
            <w:tcW w:w="737" w:type="dxa"/>
          </w:tcPr>
          <w:p w14:paraId="03DD00BC" w14:textId="77777777" w:rsidR="00E32F9D" w:rsidRDefault="00E32F9D" w:rsidP="00E32F9D">
            <w:r w:rsidRPr="0021347A">
              <w:rPr>
                <w:rFonts w:ascii="Times" w:hAnsi="Times"/>
              </w:rPr>
              <w:t>1</w:t>
            </w:r>
          </w:p>
        </w:tc>
        <w:tc>
          <w:tcPr>
            <w:tcW w:w="737" w:type="dxa"/>
          </w:tcPr>
          <w:p w14:paraId="5071D7C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A6EEE71"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CBE2B09"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685C4C6"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77DAD163" w14:textId="77777777" w:rsidTr="00E32F9D">
        <w:trPr>
          <w:trHeight w:val="270"/>
        </w:trPr>
        <w:tc>
          <w:tcPr>
            <w:tcW w:w="737" w:type="dxa"/>
          </w:tcPr>
          <w:p w14:paraId="12F39053" w14:textId="77777777" w:rsidR="00E32F9D" w:rsidRDefault="00E32F9D" w:rsidP="00E32F9D">
            <w:r w:rsidRPr="0021347A">
              <w:rPr>
                <w:rFonts w:ascii="Times" w:hAnsi="Times"/>
              </w:rPr>
              <w:t>1</w:t>
            </w:r>
          </w:p>
        </w:tc>
        <w:tc>
          <w:tcPr>
            <w:tcW w:w="737" w:type="dxa"/>
          </w:tcPr>
          <w:p w14:paraId="24F4720E"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0C85BE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179839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DB9B17D"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1CAB151D" w14:textId="77777777" w:rsidTr="00E32F9D">
        <w:trPr>
          <w:trHeight w:val="270"/>
        </w:trPr>
        <w:tc>
          <w:tcPr>
            <w:tcW w:w="737" w:type="dxa"/>
          </w:tcPr>
          <w:p w14:paraId="209FC006" w14:textId="77777777" w:rsidR="00E32F9D" w:rsidRDefault="00E32F9D" w:rsidP="00E32F9D">
            <w:r w:rsidRPr="0021347A">
              <w:rPr>
                <w:rFonts w:ascii="Times" w:hAnsi="Times"/>
              </w:rPr>
              <w:t>1</w:t>
            </w:r>
          </w:p>
        </w:tc>
        <w:tc>
          <w:tcPr>
            <w:tcW w:w="737" w:type="dxa"/>
          </w:tcPr>
          <w:p w14:paraId="2B965FC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2E60919"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DF7E4D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A11EC81" w14:textId="77777777" w:rsidR="00E32F9D" w:rsidRDefault="00E32F9D" w:rsidP="00E32F9D">
            <w:pPr>
              <w:overflowPunct/>
              <w:autoSpaceDE/>
              <w:autoSpaceDN/>
              <w:adjustRightInd/>
              <w:textAlignment w:val="auto"/>
              <w:rPr>
                <w:rFonts w:ascii="Times" w:hAnsi="Times"/>
              </w:rPr>
            </w:pPr>
            <w:r>
              <w:rPr>
                <w:rFonts w:ascii="Times" w:hAnsi="Times"/>
              </w:rPr>
              <w:t>0</w:t>
            </w:r>
          </w:p>
        </w:tc>
      </w:tr>
    </w:tbl>
    <w:p w14:paraId="6A55C3F0" w14:textId="77777777" w:rsidR="00E32F9D" w:rsidRDefault="00E32F9D" w:rsidP="0005214C">
      <w:pPr>
        <w:overflowPunct/>
        <w:autoSpaceDE/>
        <w:autoSpaceDN/>
        <w:adjustRightInd/>
        <w:textAlignment w:val="auto"/>
        <w:rPr>
          <w:rFonts w:ascii="Times" w:hAnsi="Times"/>
        </w:rPr>
      </w:pPr>
    </w:p>
    <w:p w14:paraId="774AB62F" w14:textId="77777777" w:rsidR="0005214C" w:rsidRDefault="0005214C" w:rsidP="0005214C">
      <w:pPr>
        <w:overflowPunct/>
        <w:autoSpaceDE/>
        <w:autoSpaceDN/>
        <w:adjustRightInd/>
        <w:textAlignment w:val="auto"/>
        <w:rPr>
          <w:rFonts w:ascii="Times" w:hAnsi="Times"/>
        </w:rPr>
      </w:pPr>
      <w:r w:rsidRPr="0005214C">
        <w:rPr>
          <w:rFonts w:ascii="Times" w:hAnsi="Times"/>
        </w:rPr>
        <w:t xml:space="preserve">5. </w:t>
      </w:r>
      <w:proofErr w:type="gramStart"/>
      <w:r w:rsidRPr="0005214C">
        <w:rPr>
          <w:rFonts w:ascii="Times" w:hAnsi="Times"/>
        </w:rPr>
        <w:t>f</w:t>
      </w:r>
      <w:proofErr w:type="gramEnd"/>
      <w:r w:rsidRPr="0005214C">
        <w:rPr>
          <w:rFonts w:ascii="Times" w:hAnsi="Times"/>
        </w:rPr>
        <w:t xml:space="preserve"> = n0(n3 </w:t>
      </w:r>
      <w:proofErr w:type="spellStart"/>
      <w:r w:rsidRPr="0005214C">
        <w:rPr>
          <w:rFonts w:ascii="Times" w:hAnsi="Times"/>
        </w:rPr>
        <w:t>xor</w:t>
      </w:r>
      <w:proofErr w:type="spellEnd"/>
      <w:r w:rsidRPr="0005214C">
        <w:rPr>
          <w:rFonts w:ascii="Times" w:hAnsi="Times"/>
        </w:rPr>
        <w:t xml:space="preserve"> n2n1') </w:t>
      </w:r>
    </w:p>
    <w:p w14:paraId="083C2DC7" w14:textId="77777777" w:rsidR="00E32F9D" w:rsidRDefault="00E32F9D" w:rsidP="0005214C">
      <w:pPr>
        <w:overflowPunct/>
        <w:autoSpaceDE/>
        <w:autoSpaceDN/>
        <w:adjustRightInd/>
        <w:textAlignment w:val="auto"/>
        <w:rPr>
          <w:rFonts w:ascii="Times" w:hAnsi="Times"/>
        </w:rPr>
      </w:pPr>
    </w:p>
    <w:tbl>
      <w:tblPr>
        <w:tblStyle w:val="TableGrid"/>
        <w:tblW w:w="0" w:type="auto"/>
        <w:tblLook w:val="04A0" w:firstRow="1" w:lastRow="0" w:firstColumn="1" w:lastColumn="0" w:noHBand="0" w:noVBand="1"/>
      </w:tblPr>
      <w:tblGrid>
        <w:gridCol w:w="737"/>
        <w:gridCol w:w="737"/>
        <w:gridCol w:w="737"/>
        <w:gridCol w:w="737"/>
        <w:gridCol w:w="737"/>
      </w:tblGrid>
      <w:tr w:rsidR="00E32F9D" w14:paraId="02630C5B" w14:textId="77777777" w:rsidTr="00E32F9D">
        <w:trPr>
          <w:trHeight w:val="270"/>
        </w:trPr>
        <w:tc>
          <w:tcPr>
            <w:tcW w:w="737" w:type="dxa"/>
          </w:tcPr>
          <w:p w14:paraId="07B4D2C9" w14:textId="77777777" w:rsidR="00E32F9D" w:rsidRDefault="00E32F9D" w:rsidP="00E32F9D">
            <w:pPr>
              <w:overflowPunct/>
              <w:autoSpaceDE/>
              <w:autoSpaceDN/>
              <w:adjustRightInd/>
              <w:textAlignment w:val="auto"/>
              <w:rPr>
                <w:rFonts w:ascii="Times" w:hAnsi="Times"/>
              </w:rPr>
            </w:pPr>
            <w:r>
              <w:rPr>
                <w:rFonts w:ascii="Times" w:hAnsi="Times"/>
              </w:rPr>
              <w:t>n3</w:t>
            </w:r>
          </w:p>
        </w:tc>
        <w:tc>
          <w:tcPr>
            <w:tcW w:w="737" w:type="dxa"/>
          </w:tcPr>
          <w:p w14:paraId="3F0711EE" w14:textId="77777777" w:rsidR="00E32F9D" w:rsidRDefault="00E32F9D" w:rsidP="00E32F9D">
            <w:pPr>
              <w:overflowPunct/>
              <w:autoSpaceDE/>
              <w:autoSpaceDN/>
              <w:adjustRightInd/>
              <w:textAlignment w:val="auto"/>
              <w:rPr>
                <w:rFonts w:ascii="Times" w:hAnsi="Times"/>
              </w:rPr>
            </w:pPr>
            <w:r>
              <w:rPr>
                <w:rFonts w:ascii="Times" w:hAnsi="Times"/>
              </w:rPr>
              <w:t>n2</w:t>
            </w:r>
          </w:p>
        </w:tc>
        <w:tc>
          <w:tcPr>
            <w:tcW w:w="737" w:type="dxa"/>
          </w:tcPr>
          <w:p w14:paraId="0D47B80C" w14:textId="77777777" w:rsidR="00E32F9D" w:rsidRDefault="00E32F9D" w:rsidP="00E32F9D">
            <w:pPr>
              <w:overflowPunct/>
              <w:autoSpaceDE/>
              <w:autoSpaceDN/>
              <w:adjustRightInd/>
              <w:textAlignment w:val="auto"/>
              <w:rPr>
                <w:rFonts w:ascii="Times" w:hAnsi="Times"/>
              </w:rPr>
            </w:pPr>
            <w:r>
              <w:rPr>
                <w:rFonts w:ascii="Times" w:hAnsi="Times"/>
              </w:rPr>
              <w:t>n1</w:t>
            </w:r>
          </w:p>
        </w:tc>
        <w:tc>
          <w:tcPr>
            <w:tcW w:w="737" w:type="dxa"/>
          </w:tcPr>
          <w:p w14:paraId="136C5D02" w14:textId="77777777" w:rsidR="00E32F9D" w:rsidRDefault="00E32F9D" w:rsidP="00E32F9D">
            <w:pPr>
              <w:overflowPunct/>
              <w:autoSpaceDE/>
              <w:autoSpaceDN/>
              <w:adjustRightInd/>
              <w:textAlignment w:val="auto"/>
              <w:rPr>
                <w:rFonts w:ascii="Times" w:hAnsi="Times"/>
              </w:rPr>
            </w:pPr>
            <w:r>
              <w:rPr>
                <w:rFonts w:ascii="Times" w:hAnsi="Times"/>
              </w:rPr>
              <w:t>n0</w:t>
            </w:r>
          </w:p>
        </w:tc>
        <w:tc>
          <w:tcPr>
            <w:tcW w:w="737" w:type="dxa"/>
          </w:tcPr>
          <w:p w14:paraId="3F38D57E" w14:textId="77777777" w:rsidR="00E32F9D" w:rsidRDefault="00E32F9D" w:rsidP="00E32F9D">
            <w:pPr>
              <w:overflowPunct/>
              <w:autoSpaceDE/>
              <w:autoSpaceDN/>
              <w:adjustRightInd/>
              <w:textAlignment w:val="auto"/>
              <w:rPr>
                <w:rFonts w:ascii="Times" w:hAnsi="Times"/>
              </w:rPr>
            </w:pPr>
            <w:r>
              <w:rPr>
                <w:rFonts w:ascii="Times" w:hAnsi="Times"/>
              </w:rPr>
              <w:t>F</w:t>
            </w:r>
          </w:p>
        </w:tc>
      </w:tr>
      <w:tr w:rsidR="00E32F9D" w14:paraId="08419042" w14:textId="77777777" w:rsidTr="00E32F9D">
        <w:trPr>
          <w:trHeight w:val="270"/>
        </w:trPr>
        <w:tc>
          <w:tcPr>
            <w:tcW w:w="737" w:type="dxa"/>
          </w:tcPr>
          <w:p w14:paraId="2CDDC0C6" w14:textId="77777777" w:rsidR="00E32F9D" w:rsidRDefault="00E32F9D" w:rsidP="00E32F9D">
            <w:r w:rsidRPr="003674B9">
              <w:rPr>
                <w:rFonts w:ascii="Times" w:hAnsi="Times"/>
              </w:rPr>
              <w:t>0</w:t>
            </w:r>
          </w:p>
        </w:tc>
        <w:tc>
          <w:tcPr>
            <w:tcW w:w="737" w:type="dxa"/>
          </w:tcPr>
          <w:p w14:paraId="52392ADF"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62E8DA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2FDBF1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B99042B" w14:textId="575CC038" w:rsidR="00E32F9D" w:rsidRDefault="00DF69F9" w:rsidP="00E32F9D">
            <w:pPr>
              <w:overflowPunct/>
              <w:autoSpaceDE/>
              <w:autoSpaceDN/>
              <w:adjustRightInd/>
              <w:textAlignment w:val="auto"/>
              <w:rPr>
                <w:rFonts w:ascii="Times" w:hAnsi="Times"/>
              </w:rPr>
            </w:pPr>
            <w:r>
              <w:rPr>
                <w:rFonts w:ascii="Times" w:hAnsi="Times"/>
              </w:rPr>
              <w:t>0</w:t>
            </w:r>
          </w:p>
        </w:tc>
      </w:tr>
      <w:tr w:rsidR="00E32F9D" w14:paraId="010BB977" w14:textId="77777777" w:rsidTr="00E32F9D">
        <w:trPr>
          <w:trHeight w:val="270"/>
        </w:trPr>
        <w:tc>
          <w:tcPr>
            <w:tcW w:w="737" w:type="dxa"/>
          </w:tcPr>
          <w:p w14:paraId="5647F503" w14:textId="77777777" w:rsidR="00E32F9D" w:rsidRDefault="00E32F9D" w:rsidP="00E32F9D">
            <w:r w:rsidRPr="003674B9">
              <w:rPr>
                <w:rFonts w:ascii="Times" w:hAnsi="Times"/>
              </w:rPr>
              <w:t>0</w:t>
            </w:r>
          </w:p>
        </w:tc>
        <w:tc>
          <w:tcPr>
            <w:tcW w:w="737" w:type="dxa"/>
          </w:tcPr>
          <w:p w14:paraId="218F6768"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57EC92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BF8159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7603631" w14:textId="3F46BE56" w:rsidR="00E32F9D" w:rsidRDefault="00DF69F9" w:rsidP="00E32F9D">
            <w:pPr>
              <w:overflowPunct/>
              <w:autoSpaceDE/>
              <w:autoSpaceDN/>
              <w:adjustRightInd/>
              <w:textAlignment w:val="auto"/>
              <w:rPr>
                <w:rFonts w:ascii="Times" w:hAnsi="Times"/>
              </w:rPr>
            </w:pPr>
            <w:r>
              <w:rPr>
                <w:rFonts w:ascii="Times" w:hAnsi="Times"/>
              </w:rPr>
              <w:t>1</w:t>
            </w:r>
          </w:p>
        </w:tc>
      </w:tr>
      <w:tr w:rsidR="00E32F9D" w14:paraId="05C7BA76" w14:textId="77777777" w:rsidTr="00E32F9D">
        <w:trPr>
          <w:trHeight w:val="270"/>
        </w:trPr>
        <w:tc>
          <w:tcPr>
            <w:tcW w:w="737" w:type="dxa"/>
          </w:tcPr>
          <w:p w14:paraId="39D6BE88" w14:textId="77777777" w:rsidR="00E32F9D" w:rsidRDefault="00E32F9D" w:rsidP="00E32F9D">
            <w:r w:rsidRPr="003674B9">
              <w:rPr>
                <w:rFonts w:ascii="Times" w:hAnsi="Times"/>
              </w:rPr>
              <w:t>0</w:t>
            </w:r>
          </w:p>
        </w:tc>
        <w:tc>
          <w:tcPr>
            <w:tcW w:w="737" w:type="dxa"/>
          </w:tcPr>
          <w:p w14:paraId="7E583900"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98FB94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9C296A8"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91A6CAA" w14:textId="726815DB" w:rsidR="00E32F9D" w:rsidRDefault="00DF69F9" w:rsidP="00E32F9D">
            <w:pPr>
              <w:overflowPunct/>
              <w:autoSpaceDE/>
              <w:autoSpaceDN/>
              <w:adjustRightInd/>
              <w:textAlignment w:val="auto"/>
              <w:rPr>
                <w:rFonts w:ascii="Times" w:hAnsi="Times"/>
              </w:rPr>
            </w:pPr>
            <w:r>
              <w:rPr>
                <w:rFonts w:ascii="Times" w:hAnsi="Times"/>
              </w:rPr>
              <w:t>1</w:t>
            </w:r>
          </w:p>
        </w:tc>
      </w:tr>
      <w:tr w:rsidR="00E32F9D" w14:paraId="323CF972" w14:textId="77777777" w:rsidTr="00E32F9D">
        <w:trPr>
          <w:trHeight w:val="270"/>
        </w:trPr>
        <w:tc>
          <w:tcPr>
            <w:tcW w:w="737" w:type="dxa"/>
          </w:tcPr>
          <w:p w14:paraId="5A48E85A" w14:textId="77777777" w:rsidR="00E32F9D" w:rsidRDefault="00E32F9D" w:rsidP="00E32F9D">
            <w:r w:rsidRPr="003674B9">
              <w:rPr>
                <w:rFonts w:ascii="Times" w:hAnsi="Times"/>
              </w:rPr>
              <w:t>0</w:t>
            </w:r>
          </w:p>
        </w:tc>
        <w:tc>
          <w:tcPr>
            <w:tcW w:w="737" w:type="dxa"/>
          </w:tcPr>
          <w:p w14:paraId="3A06BA5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F272F76"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D54A0E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2AC9782" w14:textId="1C3FA97C" w:rsidR="00E32F9D" w:rsidRDefault="00DF69F9" w:rsidP="00E32F9D">
            <w:pPr>
              <w:overflowPunct/>
              <w:autoSpaceDE/>
              <w:autoSpaceDN/>
              <w:adjustRightInd/>
              <w:textAlignment w:val="auto"/>
              <w:rPr>
                <w:rFonts w:ascii="Times" w:hAnsi="Times"/>
              </w:rPr>
            </w:pPr>
            <w:r>
              <w:rPr>
                <w:rFonts w:ascii="Times" w:hAnsi="Times"/>
              </w:rPr>
              <w:t>0</w:t>
            </w:r>
          </w:p>
        </w:tc>
      </w:tr>
      <w:tr w:rsidR="00E32F9D" w14:paraId="447A9F97" w14:textId="77777777" w:rsidTr="00E32F9D">
        <w:trPr>
          <w:trHeight w:val="270"/>
        </w:trPr>
        <w:tc>
          <w:tcPr>
            <w:tcW w:w="737" w:type="dxa"/>
          </w:tcPr>
          <w:p w14:paraId="683A4C20" w14:textId="77777777" w:rsidR="00E32F9D" w:rsidRDefault="00E32F9D" w:rsidP="00E32F9D">
            <w:r w:rsidRPr="003674B9">
              <w:rPr>
                <w:rFonts w:ascii="Times" w:hAnsi="Times"/>
              </w:rPr>
              <w:t>0</w:t>
            </w:r>
          </w:p>
        </w:tc>
        <w:tc>
          <w:tcPr>
            <w:tcW w:w="737" w:type="dxa"/>
          </w:tcPr>
          <w:p w14:paraId="1F8763EF"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811886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3AB140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52B9833" w14:textId="62A6348B" w:rsidR="00E32F9D" w:rsidRDefault="00DF69F9" w:rsidP="00E32F9D">
            <w:pPr>
              <w:overflowPunct/>
              <w:autoSpaceDE/>
              <w:autoSpaceDN/>
              <w:adjustRightInd/>
              <w:textAlignment w:val="auto"/>
              <w:rPr>
                <w:rFonts w:ascii="Times" w:hAnsi="Times"/>
              </w:rPr>
            </w:pPr>
            <w:r>
              <w:rPr>
                <w:rFonts w:ascii="Times" w:hAnsi="Times"/>
              </w:rPr>
              <w:t>0</w:t>
            </w:r>
          </w:p>
        </w:tc>
      </w:tr>
      <w:tr w:rsidR="00E32F9D" w14:paraId="0E2D0879" w14:textId="77777777" w:rsidTr="00E32F9D">
        <w:trPr>
          <w:trHeight w:val="270"/>
        </w:trPr>
        <w:tc>
          <w:tcPr>
            <w:tcW w:w="737" w:type="dxa"/>
          </w:tcPr>
          <w:p w14:paraId="2F492D23" w14:textId="77777777" w:rsidR="00E32F9D" w:rsidRDefault="00E32F9D" w:rsidP="00E32F9D">
            <w:r w:rsidRPr="003674B9">
              <w:rPr>
                <w:rFonts w:ascii="Times" w:hAnsi="Times"/>
              </w:rPr>
              <w:t>0</w:t>
            </w:r>
          </w:p>
        </w:tc>
        <w:tc>
          <w:tcPr>
            <w:tcW w:w="737" w:type="dxa"/>
          </w:tcPr>
          <w:p w14:paraId="255563EB"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7E6FDC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3A34344"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9585E79" w14:textId="6D880255" w:rsidR="00E32F9D" w:rsidRDefault="00DF69F9" w:rsidP="00E32F9D">
            <w:pPr>
              <w:overflowPunct/>
              <w:autoSpaceDE/>
              <w:autoSpaceDN/>
              <w:adjustRightInd/>
              <w:textAlignment w:val="auto"/>
              <w:rPr>
                <w:rFonts w:ascii="Times" w:hAnsi="Times"/>
              </w:rPr>
            </w:pPr>
            <w:r>
              <w:rPr>
                <w:rFonts w:ascii="Times" w:hAnsi="Times"/>
              </w:rPr>
              <w:t>1</w:t>
            </w:r>
          </w:p>
        </w:tc>
      </w:tr>
      <w:tr w:rsidR="00E32F9D" w14:paraId="5A9970E7" w14:textId="77777777" w:rsidTr="00E32F9D">
        <w:trPr>
          <w:trHeight w:val="270"/>
        </w:trPr>
        <w:tc>
          <w:tcPr>
            <w:tcW w:w="737" w:type="dxa"/>
          </w:tcPr>
          <w:p w14:paraId="70AACC7E" w14:textId="77777777" w:rsidR="00E32F9D" w:rsidRDefault="00E32F9D" w:rsidP="00E32F9D">
            <w:r w:rsidRPr="003674B9">
              <w:rPr>
                <w:rFonts w:ascii="Times" w:hAnsi="Times"/>
              </w:rPr>
              <w:t>0</w:t>
            </w:r>
          </w:p>
        </w:tc>
        <w:tc>
          <w:tcPr>
            <w:tcW w:w="737" w:type="dxa"/>
          </w:tcPr>
          <w:p w14:paraId="6373E30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FD8601F"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AEC7F6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DE02287" w14:textId="2868843E" w:rsidR="00E32F9D" w:rsidRDefault="00DF69F9" w:rsidP="00E32F9D">
            <w:pPr>
              <w:overflowPunct/>
              <w:autoSpaceDE/>
              <w:autoSpaceDN/>
              <w:adjustRightInd/>
              <w:textAlignment w:val="auto"/>
              <w:rPr>
                <w:rFonts w:ascii="Times" w:hAnsi="Times"/>
              </w:rPr>
            </w:pPr>
            <w:r>
              <w:rPr>
                <w:rFonts w:ascii="Times" w:hAnsi="Times"/>
              </w:rPr>
              <w:t>0</w:t>
            </w:r>
          </w:p>
        </w:tc>
      </w:tr>
      <w:tr w:rsidR="00E32F9D" w14:paraId="5D80C07C" w14:textId="77777777" w:rsidTr="00E32F9D">
        <w:trPr>
          <w:trHeight w:val="270"/>
        </w:trPr>
        <w:tc>
          <w:tcPr>
            <w:tcW w:w="737" w:type="dxa"/>
          </w:tcPr>
          <w:p w14:paraId="4B8D4248" w14:textId="77777777" w:rsidR="00E32F9D" w:rsidRDefault="00E32F9D" w:rsidP="00E32F9D">
            <w:r w:rsidRPr="003674B9">
              <w:rPr>
                <w:rFonts w:ascii="Times" w:hAnsi="Times"/>
              </w:rPr>
              <w:t>0</w:t>
            </w:r>
          </w:p>
        </w:tc>
        <w:tc>
          <w:tcPr>
            <w:tcW w:w="737" w:type="dxa"/>
          </w:tcPr>
          <w:p w14:paraId="0534A15F"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F1F6B7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36B7A2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D3AA2B4" w14:textId="19552CBB" w:rsidR="00E32F9D" w:rsidRDefault="00DF69F9" w:rsidP="00E32F9D">
            <w:pPr>
              <w:overflowPunct/>
              <w:autoSpaceDE/>
              <w:autoSpaceDN/>
              <w:adjustRightInd/>
              <w:textAlignment w:val="auto"/>
              <w:rPr>
                <w:rFonts w:ascii="Times" w:hAnsi="Times"/>
              </w:rPr>
            </w:pPr>
            <w:r>
              <w:rPr>
                <w:rFonts w:ascii="Times" w:hAnsi="Times"/>
              </w:rPr>
              <w:t>1</w:t>
            </w:r>
          </w:p>
        </w:tc>
      </w:tr>
      <w:tr w:rsidR="00E32F9D" w14:paraId="6D9FCAB3" w14:textId="77777777" w:rsidTr="00E32F9D">
        <w:trPr>
          <w:trHeight w:val="270"/>
        </w:trPr>
        <w:tc>
          <w:tcPr>
            <w:tcW w:w="737" w:type="dxa"/>
          </w:tcPr>
          <w:p w14:paraId="2F6540DF"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A766D1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C4439DE"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06CAEB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476D394"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2AD656AD" w14:textId="77777777" w:rsidTr="00E32F9D">
        <w:trPr>
          <w:trHeight w:val="253"/>
        </w:trPr>
        <w:tc>
          <w:tcPr>
            <w:tcW w:w="737" w:type="dxa"/>
          </w:tcPr>
          <w:p w14:paraId="2630317C" w14:textId="77777777" w:rsidR="00E32F9D" w:rsidRDefault="00E32F9D" w:rsidP="00E32F9D">
            <w:r w:rsidRPr="0021347A">
              <w:rPr>
                <w:rFonts w:ascii="Times" w:hAnsi="Times"/>
              </w:rPr>
              <w:t>1</w:t>
            </w:r>
          </w:p>
        </w:tc>
        <w:tc>
          <w:tcPr>
            <w:tcW w:w="737" w:type="dxa"/>
          </w:tcPr>
          <w:p w14:paraId="21E730A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D42188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BB41D8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7DCC09F"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21517D3A" w14:textId="77777777" w:rsidTr="00E32F9D">
        <w:trPr>
          <w:trHeight w:val="270"/>
        </w:trPr>
        <w:tc>
          <w:tcPr>
            <w:tcW w:w="737" w:type="dxa"/>
          </w:tcPr>
          <w:p w14:paraId="7BC7E630" w14:textId="77777777" w:rsidR="00E32F9D" w:rsidRDefault="00E32F9D" w:rsidP="00E32F9D">
            <w:r w:rsidRPr="0021347A">
              <w:rPr>
                <w:rFonts w:ascii="Times" w:hAnsi="Times"/>
              </w:rPr>
              <w:t>1</w:t>
            </w:r>
          </w:p>
        </w:tc>
        <w:tc>
          <w:tcPr>
            <w:tcW w:w="737" w:type="dxa"/>
          </w:tcPr>
          <w:p w14:paraId="3ED6BA3F"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EB3D1A3"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37E3061"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B12F517" w14:textId="6C21B0C4" w:rsidR="00E32F9D" w:rsidRDefault="00DF69F9" w:rsidP="00E32F9D">
            <w:pPr>
              <w:overflowPunct/>
              <w:autoSpaceDE/>
              <w:autoSpaceDN/>
              <w:adjustRightInd/>
              <w:textAlignment w:val="auto"/>
              <w:rPr>
                <w:rFonts w:ascii="Times" w:hAnsi="Times"/>
              </w:rPr>
            </w:pPr>
            <w:r>
              <w:rPr>
                <w:rFonts w:ascii="Times" w:hAnsi="Times"/>
              </w:rPr>
              <w:t>0</w:t>
            </w:r>
          </w:p>
        </w:tc>
      </w:tr>
      <w:tr w:rsidR="00E32F9D" w14:paraId="1D6B5523" w14:textId="77777777" w:rsidTr="00E32F9D">
        <w:trPr>
          <w:trHeight w:val="270"/>
        </w:trPr>
        <w:tc>
          <w:tcPr>
            <w:tcW w:w="737" w:type="dxa"/>
          </w:tcPr>
          <w:p w14:paraId="4E3DD5F0" w14:textId="77777777" w:rsidR="00E32F9D" w:rsidRDefault="00E32F9D" w:rsidP="00E32F9D">
            <w:r w:rsidRPr="0021347A">
              <w:rPr>
                <w:rFonts w:ascii="Times" w:hAnsi="Times"/>
              </w:rPr>
              <w:t>1</w:t>
            </w:r>
          </w:p>
        </w:tc>
        <w:tc>
          <w:tcPr>
            <w:tcW w:w="737" w:type="dxa"/>
          </w:tcPr>
          <w:p w14:paraId="3545370C"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B5D9F8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1BEB60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C5AAB52" w14:textId="595176B4" w:rsidR="00E32F9D" w:rsidRDefault="00DF69F9" w:rsidP="00E32F9D">
            <w:pPr>
              <w:overflowPunct/>
              <w:autoSpaceDE/>
              <w:autoSpaceDN/>
              <w:adjustRightInd/>
              <w:textAlignment w:val="auto"/>
              <w:rPr>
                <w:rFonts w:ascii="Times" w:hAnsi="Times"/>
              </w:rPr>
            </w:pPr>
            <w:r>
              <w:rPr>
                <w:rFonts w:ascii="Times" w:hAnsi="Times"/>
              </w:rPr>
              <w:t>0</w:t>
            </w:r>
          </w:p>
        </w:tc>
      </w:tr>
      <w:tr w:rsidR="00E32F9D" w14:paraId="5C19C031" w14:textId="77777777" w:rsidTr="00E32F9D">
        <w:trPr>
          <w:trHeight w:val="270"/>
        </w:trPr>
        <w:tc>
          <w:tcPr>
            <w:tcW w:w="737" w:type="dxa"/>
          </w:tcPr>
          <w:p w14:paraId="39ADEC38" w14:textId="77777777" w:rsidR="00E32F9D" w:rsidRDefault="00E32F9D" w:rsidP="00E32F9D">
            <w:r w:rsidRPr="0021347A">
              <w:rPr>
                <w:rFonts w:ascii="Times" w:hAnsi="Times"/>
              </w:rPr>
              <w:t>1</w:t>
            </w:r>
          </w:p>
        </w:tc>
        <w:tc>
          <w:tcPr>
            <w:tcW w:w="737" w:type="dxa"/>
          </w:tcPr>
          <w:p w14:paraId="604BE547"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AA7B2D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E84474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3AF6DF2" w14:textId="30381E83" w:rsidR="00E32F9D" w:rsidRDefault="00DF69F9" w:rsidP="00E32F9D">
            <w:pPr>
              <w:overflowPunct/>
              <w:autoSpaceDE/>
              <w:autoSpaceDN/>
              <w:adjustRightInd/>
              <w:textAlignment w:val="auto"/>
              <w:rPr>
                <w:rFonts w:ascii="Times" w:hAnsi="Times"/>
              </w:rPr>
            </w:pPr>
            <w:r>
              <w:rPr>
                <w:rFonts w:ascii="Times" w:hAnsi="Times"/>
              </w:rPr>
              <w:t>0</w:t>
            </w:r>
          </w:p>
        </w:tc>
      </w:tr>
      <w:tr w:rsidR="00E32F9D" w14:paraId="614E448E" w14:textId="77777777" w:rsidTr="00E32F9D">
        <w:trPr>
          <w:trHeight w:val="270"/>
        </w:trPr>
        <w:tc>
          <w:tcPr>
            <w:tcW w:w="737" w:type="dxa"/>
          </w:tcPr>
          <w:p w14:paraId="62EF0B7D" w14:textId="77777777" w:rsidR="00E32F9D" w:rsidRDefault="00E32F9D" w:rsidP="00E32F9D">
            <w:r w:rsidRPr="0021347A">
              <w:rPr>
                <w:rFonts w:ascii="Times" w:hAnsi="Times"/>
              </w:rPr>
              <w:t>1</w:t>
            </w:r>
          </w:p>
        </w:tc>
        <w:tc>
          <w:tcPr>
            <w:tcW w:w="737" w:type="dxa"/>
          </w:tcPr>
          <w:p w14:paraId="0798A5A3"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6170EEC"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DA429C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DE2CFE4" w14:textId="74366C92" w:rsidR="00E32F9D" w:rsidRDefault="00DF69F9" w:rsidP="00E32F9D">
            <w:pPr>
              <w:overflowPunct/>
              <w:autoSpaceDE/>
              <w:autoSpaceDN/>
              <w:adjustRightInd/>
              <w:textAlignment w:val="auto"/>
              <w:rPr>
                <w:rFonts w:ascii="Times" w:hAnsi="Times"/>
              </w:rPr>
            </w:pPr>
            <w:r>
              <w:rPr>
                <w:rFonts w:ascii="Times" w:hAnsi="Times"/>
              </w:rPr>
              <w:t>0</w:t>
            </w:r>
          </w:p>
        </w:tc>
      </w:tr>
      <w:tr w:rsidR="00E32F9D" w14:paraId="1B7C6262" w14:textId="77777777" w:rsidTr="00E32F9D">
        <w:trPr>
          <w:trHeight w:val="270"/>
        </w:trPr>
        <w:tc>
          <w:tcPr>
            <w:tcW w:w="737" w:type="dxa"/>
          </w:tcPr>
          <w:p w14:paraId="12A8D68D" w14:textId="77777777" w:rsidR="00E32F9D" w:rsidRDefault="00E32F9D" w:rsidP="00E32F9D">
            <w:r w:rsidRPr="0021347A">
              <w:rPr>
                <w:rFonts w:ascii="Times" w:hAnsi="Times"/>
              </w:rPr>
              <w:t>1</w:t>
            </w:r>
          </w:p>
        </w:tc>
        <w:tc>
          <w:tcPr>
            <w:tcW w:w="737" w:type="dxa"/>
          </w:tcPr>
          <w:p w14:paraId="723BA654"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568CCD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08641C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996064C" w14:textId="22543FA8" w:rsidR="00E32F9D" w:rsidRDefault="00DF69F9" w:rsidP="00E32F9D">
            <w:pPr>
              <w:overflowPunct/>
              <w:autoSpaceDE/>
              <w:autoSpaceDN/>
              <w:adjustRightInd/>
              <w:textAlignment w:val="auto"/>
              <w:rPr>
                <w:rFonts w:ascii="Times" w:hAnsi="Times"/>
              </w:rPr>
            </w:pPr>
            <w:r>
              <w:rPr>
                <w:rFonts w:ascii="Times" w:hAnsi="Times"/>
              </w:rPr>
              <w:t>0</w:t>
            </w:r>
          </w:p>
        </w:tc>
      </w:tr>
      <w:tr w:rsidR="00E32F9D" w14:paraId="3C3CE39B" w14:textId="77777777" w:rsidTr="00E32F9D">
        <w:trPr>
          <w:trHeight w:val="270"/>
        </w:trPr>
        <w:tc>
          <w:tcPr>
            <w:tcW w:w="737" w:type="dxa"/>
          </w:tcPr>
          <w:p w14:paraId="0DD71C1A" w14:textId="77777777" w:rsidR="00E32F9D" w:rsidRDefault="00E32F9D" w:rsidP="00E32F9D">
            <w:r w:rsidRPr="0021347A">
              <w:rPr>
                <w:rFonts w:ascii="Times" w:hAnsi="Times"/>
              </w:rPr>
              <w:t>1</w:t>
            </w:r>
          </w:p>
        </w:tc>
        <w:tc>
          <w:tcPr>
            <w:tcW w:w="737" w:type="dxa"/>
          </w:tcPr>
          <w:p w14:paraId="105DC466"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844444F"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DFD80EF"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314842F1" w14:textId="77777777" w:rsidR="00E32F9D" w:rsidRDefault="00E32F9D" w:rsidP="00E32F9D">
            <w:pPr>
              <w:overflowPunct/>
              <w:autoSpaceDE/>
              <w:autoSpaceDN/>
              <w:adjustRightInd/>
              <w:textAlignment w:val="auto"/>
              <w:rPr>
                <w:rFonts w:ascii="Times" w:hAnsi="Times"/>
              </w:rPr>
            </w:pPr>
            <w:r>
              <w:rPr>
                <w:rFonts w:ascii="Times" w:hAnsi="Times"/>
              </w:rPr>
              <w:t>0</w:t>
            </w:r>
          </w:p>
        </w:tc>
      </w:tr>
    </w:tbl>
    <w:p w14:paraId="06F472CD" w14:textId="010D3FE7" w:rsidR="0005214C" w:rsidRDefault="0005214C" w:rsidP="0005214C">
      <w:pPr>
        <w:overflowPunct/>
        <w:autoSpaceDE/>
        <w:autoSpaceDN/>
        <w:adjustRightInd/>
        <w:textAlignment w:val="auto"/>
        <w:rPr>
          <w:rFonts w:ascii="Times" w:hAnsi="Times"/>
        </w:rPr>
      </w:pPr>
    </w:p>
    <w:p w14:paraId="6AE4CC81" w14:textId="77777777" w:rsidR="0005214C" w:rsidRDefault="0005214C" w:rsidP="0005214C">
      <w:pPr>
        <w:overflowPunct/>
        <w:autoSpaceDE/>
        <w:autoSpaceDN/>
        <w:adjustRightInd/>
        <w:textAlignment w:val="auto"/>
        <w:rPr>
          <w:rFonts w:ascii="Times" w:hAnsi="Times"/>
        </w:rPr>
      </w:pPr>
      <w:r w:rsidRPr="0005214C">
        <w:rPr>
          <w:rFonts w:ascii="Times" w:hAnsi="Times"/>
        </w:rPr>
        <w:t xml:space="preserve">6. </w:t>
      </w:r>
      <w:proofErr w:type="gramStart"/>
      <w:r w:rsidRPr="0005214C">
        <w:rPr>
          <w:rFonts w:ascii="Times" w:hAnsi="Times"/>
        </w:rPr>
        <w:t>f</w:t>
      </w:r>
      <w:proofErr w:type="gramEnd"/>
      <w:r w:rsidRPr="0005214C">
        <w:rPr>
          <w:rFonts w:ascii="Times" w:hAnsi="Times"/>
        </w:rPr>
        <w:t xml:space="preserve"> = n2(n1' + n2 ' n0 ' ) + n2 ' n1 ' n0 ' </w:t>
      </w:r>
    </w:p>
    <w:p w14:paraId="66866D3E" w14:textId="662453BC" w:rsidR="00E32F9D" w:rsidRDefault="00E32F9D" w:rsidP="0005214C">
      <w:pPr>
        <w:overflowPunct/>
        <w:autoSpaceDE/>
        <w:autoSpaceDN/>
        <w:adjustRightInd/>
        <w:textAlignment w:val="auto"/>
        <w:rPr>
          <w:rFonts w:ascii="Times" w:hAnsi="Times"/>
        </w:rPr>
      </w:pPr>
    </w:p>
    <w:tbl>
      <w:tblPr>
        <w:tblStyle w:val="TableGrid"/>
        <w:tblW w:w="0" w:type="auto"/>
        <w:tblLook w:val="04A0" w:firstRow="1" w:lastRow="0" w:firstColumn="1" w:lastColumn="0" w:noHBand="0" w:noVBand="1"/>
      </w:tblPr>
      <w:tblGrid>
        <w:gridCol w:w="737"/>
        <w:gridCol w:w="737"/>
        <w:gridCol w:w="737"/>
        <w:gridCol w:w="737"/>
      </w:tblGrid>
      <w:tr w:rsidR="00DF69F9" w14:paraId="2F849B08" w14:textId="77777777" w:rsidTr="00E32F9D">
        <w:trPr>
          <w:trHeight w:val="270"/>
        </w:trPr>
        <w:tc>
          <w:tcPr>
            <w:tcW w:w="737" w:type="dxa"/>
          </w:tcPr>
          <w:p w14:paraId="4F84C7CC" w14:textId="77777777" w:rsidR="00DF69F9" w:rsidRDefault="00DF69F9" w:rsidP="00E32F9D">
            <w:pPr>
              <w:overflowPunct/>
              <w:autoSpaceDE/>
              <w:autoSpaceDN/>
              <w:adjustRightInd/>
              <w:textAlignment w:val="auto"/>
              <w:rPr>
                <w:rFonts w:ascii="Times" w:hAnsi="Times"/>
              </w:rPr>
            </w:pPr>
            <w:r>
              <w:rPr>
                <w:rFonts w:ascii="Times" w:hAnsi="Times"/>
              </w:rPr>
              <w:t>n2</w:t>
            </w:r>
          </w:p>
        </w:tc>
        <w:tc>
          <w:tcPr>
            <w:tcW w:w="737" w:type="dxa"/>
          </w:tcPr>
          <w:p w14:paraId="33F1BE98" w14:textId="77777777" w:rsidR="00DF69F9" w:rsidRDefault="00DF69F9" w:rsidP="00E32F9D">
            <w:pPr>
              <w:overflowPunct/>
              <w:autoSpaceDE/>
              <w:autoSpaceDN/>
              <w:adjustRightInd/>
              <w:textAlignment w:val="auto"/>
              <w:rPr>
                <w:rFonts w:ascii="Times" w:hAnsi="Times"/>
              </w:rPr>
            </w:pPr>
            <w:r>
              <w:rPr>
                <w:rFonts w:ascii="Times" w:hAnsi="Times"/>
              </w:rPr>
              <w:t>n1</w:t>
            </w:r>
          </w:p>
        </w:tc>
        <w:tc>
          <w:tcPr>
            <w:tcW w:w="737" w:type="dxa"/>
          </w:tcPr>
          <w:p w14:paraId="5C298CC2" w14:textId="77777777" w:rsidR="00DF69F9" w:rsidRDefault="00DF69F9" w:rsidP="00E32F9D">
            <w:pPr>
              <w:overflowPunct/>
              <w:autoSpaceDE/>
              <w:autoSpaceDN/>
              <w:adjustRightInd/>
              <w:textAlignment w:val="auto"/>
              <w:rPr>
                <w:rFonts w:ascii="Times" w:hAnsi="Times"/>
              </w:rPr>
            </w:pPr>
            <w:r>
              <w:rPr>
                <w:rFonts w:ascii="Times" w:hAnsi="Times"/>
              </w:rPr>
              <w:t>n0</w:t>
            </w:r>
          </w:p>
        </w:tc>
        <w:tc>
          <w:tcPr>
            <w:tcW w:w="737" w:type="dxa"/>
          </w:tcPr>
          <w:p w14:paraId="4109C984" w14:textId="77777777" w:rsidR="00DF69F9" w:rsidRDefault="00DF69F9" w:rsidP="00E32F9D">
            <w:pPr>
              <w:overflowPunct/>
              <w:autoSpaceDE/>
              <w:autoSpaceDN/>
              <w:adjustRightInd/>
              <w:textAlignment w:val="auto"/>
              <w:rPr>
                <w:rFonts w:ascii="Times" w:hAnsi="Times"/>
              </w:rPr>
            </w:pPr>
            <w:r>
              <w:rPr>
                <w:rFonts w:ascii="Times" w:hAnsi="Times"/>
              </w:rPr>
              <w:t>F</w:t>
            </w:r>
          </w:p>
        </w:tc>
      </w:tr>
      <w:tr w:rsidR="00DF69F9" w14:paraId="070969D3" w14:textId="77777777" w:rsidTr="00E32F9D">
        <w:trPr>
          <w:trHeight w:val="270"/>
        </w:trPr>
        <w:tc>
          <w:tcPr>
            <w:tcW w:w="737" w:type="dxa"/>
          </w:tcPr>
          <w:p w14:paraId="5B65706D"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5D96E5BB"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00F81280"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47EA6AA0" w14:textId="77777777" w:rsidR="00DF69F9" w:rsidRDefault="00DF69F9" w:rsidP="00E32F9D">
            <w:pPr>
              <w:overflowPunct/>
              <w:autoSpaceDE/>
              <w:autoSpaceDN/>
              <w:adjustRightInd/>
              <w:textAlignment w:val="auto"/>
              <w:rPr>
                <w:rFonts w:ascii="Times" w:hAnsi="Times"/>
              </w:rPr>
            </w:pPr>
            <w:r>
              <w:rPr>
                <w:rFonts w:ascii="Times" w:hAnsi="Times"/>
              </w:rPr>
              <w:t>1</w:t>
            </w:r>
          </w:p>
        </w:tc>
      </w:tr>
      <w:tr w:rsidR="00DF69F9" w14:paraId="1C8102FC" w14:textId="77777777" w:rsidTr="00E32F9D">
        <w:trPr>
          <w:trHeight w:val="270"/>
        </w:trPr>
        <w:tc>
          <w:tcPr>
            <w:tcW w:w="737" w:type="dxa"/>
          </w:tcPr>
          <w:p w14:paraId="5F84D00B"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052E306F"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5804BE28"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48FFE856" w14:textId="4BC18AB2" w:rsidR="00DF69F9" w:rsidRDefault="00DF69F9" w:rsidP="00E32F9D">
            <w:pPr>
              <w:overflowPunct/>
              <w:autoSpaceDE/>
              <w:autoSpaceDN/>
              <w:adjustRightInd/>
              <w:textAlignment w:val="auto"/>
              <w:rPr>
                <w:rFonts w:ascii="Times" w:hAnsi="Times"/>
              </w:rPr>
            </w:pPr>
            <w:r>
              <w:rPr>
                <w:rFonts w:ascii="Times" w:hAnsi="Times"/>
              </w:rPr>
              <w:t>1</w:t>
            </w:r>
          </w:p>
        </w:tc>
      </w:tr>
      <w:tr w:rsidR="00DF69F9" w14:paraId="32319E70" w14:textId="77777777" w:rsidTr="00E32F9D">
        <w:trPr>
          <w:trHeight w:val="270"/>
        </w:trPr>
        <w:tc>
          <w:tcPr>
            <w:tcW w:w="737" w:type="dxa"/>
          </w:tcPr>
          <w:p w14:paraId="1BD9766D"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00A0F756"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3A3D5983"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5E9FC411" w14:textId="77777777" w:rsidR="00DF69F9" w:rsidRDefault="00DF69F9" w:rsidP="00E32F9D">
            <w:pPr>
              <w:overflowPunct/>
              <w:autoSpaceDE/>
              <w:autoSpaceDN/>
              <w:adjustRightInd/>
              <w:textAlignment w:val="auto"/>
              <w:rPr>
                <w:rFonts w:ascii="Times" w:hAnsi="Times"/>
              </w:rPr>
            </w:pPr>
            <w:r>
              <w:rPr>
                <w:rFonts w:ascii="Times" w:hAnsi="Times"/>
              </w:rPr>
              <w:t>0</w:t>
            </w:r>
          </w:p>
        </w:tc>
      </w:tr>
      <w:tr w:rsidR="00DF69F9" w14:paraId="71B05B7D" w14:textId="77777777" w:rsidTr="00E32F9D">
        <w:trPr>
          <w:trHeight w:val="270"/>
        </w:trPr>
        <w:tc>
          <w:tcPr>
            <w:tcW w:w="737" w:type="dxa"/>
          </w:tcPr>
          <w:p w14:paraId="44B1D590"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755AD9A3"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395C4ABC"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24ABE657" w14:textId="29E6B228" w:rsidR="00DF69F9" w:rsidRDefault="00DF69F9" w:rsidP="00E32F9D">
            <w:pPr>
              <w:overflowPunct/>
              <w:autoSpaceDE/>
              <w:autoSpaceDN/>
              <w:adjustRightInd/>
              <w:textAlignment w:val="auto"/>
              <w:rPr>
                <w:rFonts w:ascii="Times" w:hAnsi="Times"/>
              </w:rPr>
            </w:pPr>
            <w:r>
              <w:rPr>
                <w:rFonts w:ascii="Times" w:hAnsi="Times"/>
              </w:rPr>
              <w:t>0</w:t>
            </w:r>
          </w:p>
        </w:tc>
      </w:tr>
      <w:tr w:rsidR="00DF69F9" w14:paraId="1258865D" w14:textId="77777777" w:rsidTr="00E32F9D">
        <w:trPr>
          <w:trHeight w:val="270"/>
        </w:trPr>
        <w:tc>
          <w:tcPr>
            <w:tcW w:w="737" w:type="dxa"/>
          </w:tcPr>
          <w:p w14:paraId="0495977F"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79E19749"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5E75B58B"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64C2703B" w14:textId="42898871" w:rsidR="00DF69F9" w:rsidRDefault="00DF69F9" w:rsidP="00E32F9D">
            <w:pPr>
              <w:overflowPunct/>
              <w:autoSpaceDE/>
              <w:autoSpaceDN/>
              <w:adjustRightInd/>
              <w:textAlignment w:val="auto"/>
              <w:rPr>
                <w:rFonts w:ascii="Times" w:hAnsi="Times"/>
              </w:rPr>
            </w:pPr>
            <w:r>
              <w:rPr>
                <w:rFonts w:ascii="Times" w:hAnsi="Times"/>
              </w:rPr>
              <w:t>0</w:t>
            </w:r>
          </w:p>
        </w:tc>
      </w:tr>
      <w:tr w:rsidR="00DF69F9" w14:paraId="13FAF48A" w14:textId="77777777" w:rsidTr="00E32F9D">
        <w:trPr>
          <w:trHeight w:val="270"/>
        </w:trPr>
        <w:tc>
          <w:tcPr>
            <w:tcW w:w="737" w:type="dxa"/>
          </w:tcPr>
          <w:p w14:paraId="286A5AB7"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1326E657"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565F5280"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21ECC980" w14:textId="213F5F0D" w:rsidR="00DF69F9" w:rsidRDefault="00DF69F9" w:rsidP="00E32F9D">
            <w:pPr>
              <w:overflowPunct/>
              <w:autoSpaceDE/>
              <w:autoSpaceDN/>
              <w:adjustRightInd/>
              <w:textAlignment w:val="auto"/>
              <w:rPr>
                <w:rFonts w:ascii="Times" w:hAnsi="Times"/>
              </w:rPr>
            </w:pPr>
            <w:r>
              <w:rPr>
                <w:rFonts w:ascii="Times" w:hAnsi="Times"/>
              </w:rPr>
              <w:t>1</w:t>
            </w:r>
          </w:p>
        </w:tc>
      </w:tr>
      <w:tr w:rsidR="00DF69F9" w14:paraId="26D2FC82" w14:textId="77777777" w:rsidTr="00E32F9D">
        <w:trPr>
          <w:trHeight w:val="270"/>
        </w:trPr>
        <w:tc>
          <w:tcPr>
            <w:tcW w:w="737" w:type="dxa"/>
          </w:tcPr>
          <w:p w14:paraId="70A9575F" w14:textId="77777777" w:rsidR="00DF69F9" w:rsidRDefault="00DF69F9" w:rsidP="00E32F9D">
            <w:pPr>
              <w:overflowPunct/>
              <w:autoSpaceDE/>
              <w:autoSpaceDN/>
              <w:adjustRightInd/>
              <w:textAlignment w:val="auto"/>
              <w:rPr>
                <w:rFonts w:ascii="Times" w:hAnsi="Times"/>
              </w:rPr>
            </w:pPr>
            <w:r>
              <w:rPr>
                <w:rFonts w:ascii="Times" w:hAnsi="Times"/>
              </w:rPr>
              <w:lastRenderedPageBreak/>
              <w:t>1</w:t>
            </w:r>
          </w:p>
        </w:tc>
        <w:tc>
          <w:tcPr>
            <w:tcW w:w="737" w:type="dxa"/>
          </w:tcPr>
          <w:p w14:paraId="2B89C32F"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5F11BCA9" w14:textId="77777777" w:rsidR="00DF69F9" w:rsidRDefault="00DF69F9" w:rsidP="00E32F9D">
            <w:pPr>
              <w:overflowPunct/>
              <w:autoSpaceDE/>
              <w:autoSpaceDN/>
              <w:adjustRightInd/>
              <w:textAlignment w:val="auto"/>
              <w:rPr>
                <w:rFonts w:ascii="Times" w:hAnsi="Times"/>
              </w:rPr>
            </w:pPr>
            <w:r>
              <w:rPr>
                <w:rFonts w:ascii="Times" w:hAnsi="Times"/>
              </w:rPr>
              <w:t>0</w:t>
            </w:r>
          </w:p>
        </w:tc>
        <w:tc>
          <w:tcPr>
            <w:tcW w:w="737" w:type="dxa"/>
          </w:tcPr>
          <w:p w14:paraId="467F9063" w14:textId="65A0E524" w:rsidR="00DF69F9" w:rsidRDefault="00DF69F9" w:rsidP="00E32F9D">
            <w:pPr>
              <w:overflowPunct/>
              <w:autoSpaceDE/>
              <w:autoSpaceDN/>
              <w:adjustRightInd/>
              <w:textAlignment w:val="auto"/>
              <w:rPr>
                <w:rFonts w:ascii="Times" w:hAnsi="Times"/>
              </w:rPr>
            </w:pPr>
            <w:r>
              <w:rPr>
                <w:rFonts w:ascii="Times" w:hAnsi="Times"/>
              </w:rPr>
              <w:t>0</w:t>
            </w:r>
          </w:p>
        </w:tc>
      </w:tr>
      <w:tr w:rsidR="00DF69F9" w14:paraId="4CBA5C91" w14:textId="77777777" w:rsidTr="00E32F9D">
        <w:trPr>
          <w:trHeight w:val="270"/>
        </w:trPr>
        <w:tc>
          <w:tcPr>
            <w:tcW w:w="737" w:type="dxa"/>
          </w:tcPr>
          <w:p w14:paraId="04F2486E"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5DD161B3"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449E03A4" w14:textId="77777777" w:rsidR="00DF69F9" w:rsidRDefault="00DF69F9" w:rsidP="00E32F9D">
            <w:pPr>
              <w:overflowPunct/>
              <w:autoSpaceDE/>
              <w:autoSpaceDN/>
              <w:adjustRightInd/>
              <w:textAlignment w:val="auto"/>
              <w:rPr>
                <w:rFonts w:ascii="Times" w:hAnsi="Times"/>
              </w:rPr>
            </w:pPr>
            <w:r>
              <w:rPr>
                <w:rFonts w:ascii="Times" w:hAnsi="Times"/>
              </w:rPr>
              <w:t>1</w:t>
            </w:r>
          </w:p>
        </w:tc>
        <w:tc>
          <w:tcPr>
            <w:tcW w:w="737" w:type="dxa"/>
          </w:tcPr>
          <w:p w14:paraId="7CFE8ED4" w14:textId="77777777" w:rsidR="00DF69F9" w:rsidRDefault="00DF69F9" w:rsidP="00E32F9D">
            <w:pPr>
              <w:overflowPunct/>
              <w:autoSpaceDE/>
              <w:autoSpaceDN/>
              <w:adjustRightInd/>
              <w:textAlignment w:val="auto"/>
              <w:rPr>
                <w:rFonts w:ascii="Times" w:hAnsi="Times"/>
              </w:rPr>
            </w:pPr>
            <w:r>
              <w:rPr>
                <w:rFonts w:ascii="Times" w:hAnsi="Times"/>
              </w:rPr>
              <w:t>0</w:t>
            </w:r>
          </w:p>
        </w:tc>
      </w:tr>
    </w:tbl>
    <w:p w14:paraId="6741CA6C" w14:textId="77777777" w:rsidR="0005214C" w:rsidRDefault="0005214C" w:rsidP="0005214C">
      <w:pPr>
        <w:overflowPunct/>
        <w:autoSpaceDE/>
        <w:autoSpaceDN/>
        <w:adjustRightInd/>
        <w:textAlignment w:val="auto"/>
        <w:rPr>
          <w:rFonts w:ascii="Times" w:hAnsi="Times"/>
        </w:rPr>
      </w:pPr>
    </w:p>
    <w:p w14:paraId="61FF7D81" w14:textId="77777777" w:rsidR="0005214C" w:rsidRDefault="0005214C" w:rsidP="0005214C">
      <w:pPr>
        <w:overflowPunct/>
        <w:autoSpaceDE/>
        <w:autoSpaceDN/>
        <w:adjustRightInd/>
        <w:textAlignment w:val="auto"/>
        <w:rPr>
          <w:rFonts w:ascii="Times" w:hAnsi="Times"/>
        </w:rPr>
      </w:pPr>
      <w:r w:rsidRPr="0005214C">
        <w:rPr>
          <w:rFonts w:ascii="Times" w:hAnsi="Times"/>
        </w:rPr>
        <w:t xml:space="preserve">7. </w:t>
      </w:r>
      <w:proofErr w:type="gramStart"/>
      <w:r w:rsidRPr="0005214C">
        <w:rPr>
          <w:rFonts w:ascii="Times" w:hAnsi="Times"/>
        </w:rPr>
        <w:t>f</w:t>
      </w:r>
      <w:proofErr w:type="gramEnd"/>
      <w:r w:rsidRPr="0005214C">
        <w:rPr>
          <w:rFonts w:ascii="Times" w:hAnsi="Times"/>
        </w:rPr>
        <w:t xml:space="preserve"> = n2n1' + n3 ' n1(n0 ' + n2 ' )</w:t>
      </w:r>
    </w:p>
    <w:p w14:paraId="217EA9C3" w14:textId="77777777" w:rsidR="00E32F9D" w:rsidRPr="0005214C" w:rsidRDefault="00E32F9D" w:rsidP="0005214C">
      <w:pPr>
        <w:overflowPunct/>
        <w:autoSpaceDE/>
        <w:autoSpaceDN/>
        <w:adjustRightInd/>
        <w:textAlignment w:val="auto"/>
        <w:rPr>
          <w:rFonts w:ascii="Times" w:hAnsi="Times"/>
        </w:rPr>
      </w:pPr>
    </w:p>
    <w:tbl>
      <w:tblPr>
        <w:tblStyle w:val="TableGrid"/>
        <w:tblW w:w="0" w:type="auto"/>
        <w:tblLook w:val="04A0" w:firstRow="1" w:lastRow="0" w:firstColumn="1" w:lastColumn="0" w:noHBand="0" w:noVBand="1"/>
      </w:tblPr>
      <w:tblGrid>
        <w:gridCol w:w="737"/>
        <w:gridCol w:w="737"/>
        <w:gridCol w:w="737"/>
        <w:gridCol w:w="737"/>
        <w:gridCol w:w="737"/>
      </w:tblGrid>
      <w:tr w:rsidR="00E32F9D" w14:paraId="6B7EFE0C" w14:textId="77777777" w:rsidTr="00E32F9D">
        <w:trPr>
          <w:trHeight w:val="270"/>
        </w:trPr>
        <w:tc>
          <w:tcPr>
            <w:tcW w:w="737" w:type="dxa"/>
          </w:tcPr>
          <w:p w14:paraId="134366E6" w14:textId="77777777" w:rsidR="00E32F9D" w:rsidRDefault="00E32F9D" w:rsidP="00E32F9D">
            <w:pPr>
              <w:overflowPunct/>
              <w:autoSpaceDE/>
              <w:autoSpaceDN/>
              <w:adjustRightInd/>
              <w:textAlignment w:val="auto"/>
              <w:rPr>
                <w:rFonts w:ascii="Times" w:hAnsi="Times"/>
              </w:rPr>
            </w:pPr>
            <w:r>
              <w:rPr>
                <w:rFonts w:ascii="Times" w:hAnsi="Times"/>
              </w:rPr>
              <w:t>n3</w:t>
            </w:r>
          </w:p>
        </w:tc>
        <w:tc>
          <w:tcPr>
            <w:tcW w:w="737" w:type="dxa"/>
          </w:tcPr>
          <w:p w14:paraId="1BCF3CDB" w14:textId="77777777" w:rsidR="00E32F9D" w:rsidRDefault="00E32F9D" w:rsidP="00E32F9D">
            <w:pPr>
              <w:overflowPunct/>
              <w:autoSpaceDE/>
              <w:autoSpaceDN/>
              <w:adjustRightInd/>
              <w:textAlignment w:val="auto"/>
              <w:rPr>
                <w:rFonts w:ascii="Times" w:hAnsi="Times"/>
              </w:rPr>
            </w:pPr>
            <w:r>
              <w:rPr>
                <w:rFonts w:ascii="Times" w:hAnsi="Times"/>
              </w:rPr>
              <w:t>n2</w:t>
            </w:r>
          </w:p>
        </w:tc>
        <w:tc>
          <w:tcPr>
            <w:tcW w:w="737" w:type="dxa"/>
          </w:tcPr>
          <w:p w14:paraId="785E52FB" w14:textId="77777777" w:rsidR="00E32F9D" w:rsidRDefault="00E32F9D" w:rsidP="00E32F9D">
            <w:pPr>
              <w:overflowPunct/>
              <w:autoSpaceDE/>
              <w:autoSpaceDN/>
              <w:adjustRightInd/>
              <w:textAlignment w:val="auto"/>
              <w:rPr>
                <w:rFonts w:ascii="Times" w:hAnsi="Times"/>
              </w:rPr>
            </w:pPr>
            <w:r>
              <w:rPr>
                <w:rFonts w:ascii="Times" w:hAnsi="Times"/>
              </w:rPr>
              <w:t>n1</w:t>
            </w:r>
          </w:p>
        </w:tc>
        <w:tc>
          <w:tcPr>
            <w:tcW w:w="737" w:type="dxa"/>
          </w:tcPr>
          <w:p w14:paraId="55A25494" w14:textId="77777777" w:rsidR="00E32F9D" w:rsidRDefault="00E32F9D" w:rsidP="00E32F9D">
            <w:pPr>
              <w:overflowPunct/>
              <w:autoSpaceDE/>
              <w:autoSpaceDN/>
              <w:adjustRightInd/>
              <w:textAlignment w:val="auto"/>
              <w:rPr>
                <w:rFonts w:ascii="Times" w:hAnsi="Times"/>
              </w:rPr>
            </w:pPr>
            <w:r>
              <w:rPr>
                <w:rFonts w:ascii="Times" w:hAnsi="Times"/>
              </w:rPr>
              <w:t>n0</w:t>
            </w:r>
          </w:p>
        </w:tc>
        <w:tc>
          <w:tcPr>
            <w:tcW w:w="737" w:type="dxa"/>
          </w:tcPr>
          <w:p w14:paraId="4F939319" w14:textId="77777777" w:rsidR="00E32F9D" w:rsidRDefault="00E32F9D" w:rsidP="00E32F9D">
            <w:pPr>
              <w:overflowPunct/>
              <w:autoSpaceDE/>
              <w:autoSpaceDN/>
              <w:adjustRightInd/>
              <w:textAlignment w:val="auto"/>
              <w:rPr>
                <w:rFonts w:ascii="Times" w:hAnsi="Times"/>
              </w:rPr>
            </w:pPr>
            <w:r>
              <w:rPr>
                <w:rFonts w:ascii="Times" w:hAnsi="Times"/>
              </w:rPr>
              <w:t>F</w:t>
            </w:r>
          </w:p>
        </w:tc>
      </w:tr>
      <w:tr w:rsidR="00E32F9D" w14:paraId="20D0D63C" w14:textId="77777777" w:rsidTr="00E32F9D">
        <w:trPr>
          <w:trHeight w:val="270"/>
        </w:trPr>
        <w:tc>
          <w:tcPr>
            <w:tcW w:w="737" w:type="dxa"/>
          </w:tcPr>
          <w:p w14:paraId="01E4F5A5" w14:textId="77777777" w:rsidR="00E32F9D" w:rsidRDefault="00E32F9D" w:rsidP="00E32F9D">
            <w:r w:rsidRPr="003674B9">
              <w:rPr>
                <w:rFonts w:ascii="Times" w:hAnsi="Times"/>
              </w:rPr>
              <w:t>0</w:t>
            </w:r>
          </w:p>
        </w:tc>
        <w:tc>
          <w:tcPr>
            <w:tcW w:w="737" w:type="dxa"/>
          </w:tcPr>
          <w:p w14:paraId="47B061FB"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4ABA60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80CAB0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90A7253" w14:textId="15E7D65B" w:rsidR="00E32F9D" w:rsidRDefault="00DF69F9" w:rsidP="00E32F9D">
            <w:pPr>
              <w:overflowPunct/>
              <w:autoSpaceDE/>
              <w:autoSpaceDN/>
              <w:adjustRightInd/>
              <w:textAlignment w:val="auto"/>
              <w:rPr>
                <w:rFonts w:ascii="Times" w:hAnsi="Times"/>
              </w:rPr>
            </w:pPr>
            <w:r>
              <w:rPr>
                <w:rFonts w:ascii="Times" w:hAnsi="Times"/>
              </w:rPr>
              <w:t>0</w:t>
            </w:r>
          </w:p>
        </w:tc>
      </w:tr>
      <w:tr w:rsidR="00E32F9D" w14:paraId="157402A4" w14:textId="77777777" w:rsidTr="00E32F9D">
        <w:trPr>
          <w:trHeight w:val="270"/>
        </w:trPr>
        <w:tc>
          <w:tcPr>
            <w:tcW w:w="737" w:type="dxa"/>
          </w:tcPr>
          <w:p w14:paraId="06B78DD9" w14:textId="77777777" w:rsidR="00E32F9D" w:rsidRDefault="00E32F9D" w:rsidP="00E32F9D">
            <w:r w:rsidRPr="003674B9">
              <w:rPr>
                <w:rFonts w:ascii="Times" w:hAnsi="Times"/>
              </w:rPr>
              <w:t>0</w:t>
            </w:r>
          </w:p>
        </w:tc>
        <w:tc>
          <w:tcPr>
            <w:tcW w:w="737" w:type="dxa"/>
          </w:tcPr>
          <w:p w14:paraId="4AC96D5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C745C3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702EAB3"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5F28F66"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505DBDCE" w14:textId="77777777" w:rsidTr="00E32F9D">
        <w:trPr>
          <w:trHeight w:val="270"/>
        </w:trPr>
        <w:tc>
          <w:tcPr>
            <w:tcW w:w="737" w:type="dxa"/>
          </w:tcPr>
          <w:p w14:paraId="1E96051A" w14:textId="77777777" w:rsidR="00E32F9D" w:rsidRDefault="00E32F9D" w:rsidP="00E32F9D">
            <w:r w:rsidRPr="003674B9">
              <w:rPr>
                <w:rFonts w:ascii="Times" w:hAnsi="Times"/>
              </w:rPr>
              <w:t>0</w:t>
            </w:r>
          </w:p>
        </w:tc>
        <w:tc>
          <w:tcPr>
            <w:tcW w:w="737" w:type="dxa"/>
          </w:tcPr>
          <w:p w14:paraId="7C4E80C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AAF0CF6"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8911BE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1E81AEC" w14:textId="63FCCC1C" w:rsidR="00E32F9D" w:rsidRDefault="00DF69F9" w:rsidP="00E32F9D">
            <w:pPr>
              <w:overflowPunct/>
              <w:autoSpaceDE/>
              <w:autoSpaceDN/>
              <w:adjustRightInd/>
              <w:textAlignment w:val="auto"/>
              <w:rPr>
                <w:rFonts w:ascii="Times" w:hAnsi="Times"/>
              </w:rPr>
            </w:pPr>
            <w:r>
              <w:rPr>
                <w:rFonts w:ascii="Times" w:hAnsi="Times"/>
              </w:rPr>
              <w:t>1</w:t>
            </w:r>
          </w:p>
        </w:tc>
      </w:tr>
      <w:tr w:rsidR="00E32F9D" w14:paraId="2C01B14E" w14:textId="77777777" w:rsidTr="00E32F9D">
        <w:trPr>
          <w:trHeight w:val="270"/>
        </w:trPr>
        <w:tc>
          <w:tcPr>
            <w:tcW w:w="737" w:type="dxa"/>
          </w:tcPr>
          <w:p w14:paraId="37475B28" w14:textId="77777777" w:rsidR="00E32F9D" w:rsidRDefault="00E32F9D" w:rsidP="00E32F9D">
            <w:r w:rsidRPr="003674B9">
              <w:rPr>
                <w:rFonts w:ascii="Times" w:hAnsi="Times"/>
              </w:rPr>
              <w:t>0</w:t>
            </w:r>
          </w:p>
        </w:tc>
        <w:tc>
          <w:tcPr>
            <w:tcW w:w="737" w:type="dxa"/>
          </w:tcPr>
          <w:p w14:paraId="4780E6C5"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721FA38"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D890A57"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D5E76D4"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529E226B" w14:textId="77777777" w:rsidTr="00E32F9D">
        <w:trPr>
          <w:trHeight w:val="270"/>
        </w:trPr>
        <w:tc>
          <w:tcPr>
            <w:tcW w:w="737" w:type="dxa"/>
          </w:tcPr>
          <w:p w14:paraId="57FBD4C7" w14:textId="77777777" w:rsidR="00E32F9D" w:rsidRDefault="00E32F9D" w:rsidP="00E32F9D">
            <w:r w:rsidRPr="003674B9">
              <w:rPr>
                <w:rFonts w:ascii="Times" w:hAnsi="Times"/>
              </w:rPr>
              <w:t>0</w:t>
            </w:r>
          </w:p>
        </w:tc>
        <w:tc>
          <w:tcPr>
            <w:tcW w:w="737" w:type="dxa"/>
          </w:tcPr>
          <w:p w14:paraId="731EAF28"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B327BB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5AC09110"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88A0993"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7D6ADC6B" w14:textId="77777777" w:rsidTr="00E32F9D">
        <w:trPr>
          <w:trHeight w:val="270"/>
        </w:trPr>
        <w:tc>
          <w:tcPr>
            <w:tcW w:w="737" w:type="dxa"/>
          </w:tcPr>
          <w:p w14:paraId="179B50CB" w14:textId="77777777" w:rsidR="00E32F9D" w:rsidRDefault="00E32F9D" w:rsidP="00E32F9D">
            <w:r w:rsidRPr="003674B9">
              <w:rPr>
                <w:rFonts w:ascii="Times" w:hAnsi="Times"/>
              </w:rPr>
              <w:t>0</w:t>
            </w:r>
          </w:p>
        </w:tc>
        <w:tc>
          <w:tcPr>
            <w:tcW w:w="737" w:type="dxa"/>
          </w:tcPr>
          <w:p w14:paraId="3C77412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60A7078"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9899180"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D9F902D"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33C1B40E" w14:textId="77777777" w:rsidTr="00E32F9D">
        <w:trPr>
          <w:trHeight w:val="270"/>
        </w:trPr>
        <w:tc>
          <w:tcPr>
            <w:tcW w:w="737" w:type="dxa"/>
          </w:tcPr>
          <w:p w14:paraId="0796FF6B" w14:textId="77777777" w:rsidR="00E32F9D" w:rsidRDefault="00E32F9D" w:rsidP="00E32F9D">
            <w:r w:rsidRPr="003674B9">
              <w:rPr>
                <w:rFonts w:ascii="Times" w:hAnsi="Times"/>
              </w:rPr>
              <w:t>0</w:t>
            </w:r>
          </w:p>
        </w:tc>
        <w:tc>
          <w:tcPr>
            <w:tcW w:w="737" w:type="dxa"/>
          </w:tcPr>
          <w:p w14:paraId="46D159C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86EF49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3A982D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90D7156"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0D053263" w14:textId="77777777" w:rsidTr="00E32F9D">
        <w:trPr>
          <w:trHeight w:val="270"/>
        </w:trPr>
        <w:tc>
          <w:tcPr>
            <w:tcW w:w="737" w:type="dxa"/>
          </w:tcPr>
          <w:p w14:paraId="29253F53" w14:textId="77777777" w:rsidR="00E32F9D" w:rsidRDefault="00E32F9D" w:rsidP="00E32F9D">
            <w:r w:rsidRPr="003674B9">
              <w:rPr>
                <w:rFonts w:ascii="Times" w:hAnsi="Times"/>
              </w:rPr>
              <w:t>0</w:t>
            </w:r>
          </w:p>
        </w:tc>
        <w:tc>
          <w:tcPr>
            <w:tcW w:w="737" w:type="dxa"/>
          </w:tcPr>
          <w:p w14:paraId="14FB1C83"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0817A67"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241665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2009FF5"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1BC5F5EF" w14:textId="77777777" w:rsidTr="00E32F9D">
        <w:trPr>
          <w:trHeight w:val="270"/>
        </w:trPr>
        <w:tc>
          <w:tcPr>
            <w:tcW w:w="737" w:type="dxa"/>
          </w:tcPr>
          <w:p w14:paraId="1B6AC9E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ACFB0FD"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3CC5BFD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95DD9A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70738BC5"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41029DB3" w14:textId="77777777" w:rsidTr="00E32F9D">
        <w:trPr>
          <w:trHeight w:val="253"/>
        </w:trPr>
        <w:tc>
          <w:tcPr>
            <w:tcW w:w="737" w:type="dxa"/>
          </w:tcPr>
          <w:p w14:paraId="1478A4EC" w14:textId="77777777" w:rsidR="00E32F9D" w:rsidRDefault="00E32F9D" w:rsidP="00E32F9D">
            <w:r w:rsidRPr="0021347A">
              <w:rPr>
                <w:rFonts w:ascii="Times" w:hAnsi="Times"/>
              </w:rPr>
              <w:t>1</w:t>
            </w:r>
          </w:p>
        </w:tc>
        <w:tc>
          <w:tcPr>
            <w:tcW w:w="737" w:type="dxa"/>
          </w:tcPr>
          <w:p w14:paraId="735BB611"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0649D31"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EEF33BF"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49A10326"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462743F2" w14:textId="77777777" w:rsidTr="00E32F9D">
        <w:trPr>
          <w:trHeight w:val="270"/>
        </w:trPr>
        <w:tc>
          <w:tcPr>
            <w:tcW w:w="737" w:type="dxa"/>
          </w:tcPr>
          <w:p w14:paraId="1C68AE27" w14:textId="77777777" w:rsidR="00E32F9D" w:rsidRDefault="00E32F9D" w:rsidP="00E32F9D">
            <w:r w:rsidRPr="0021347A">
              <w:rPr>
                <w:rFonts w:ascii="Times" w:hAnsi="Times"/>
              </w:rPr>
              <w:t>1</w:t>
            </w:r>
          </w:p>
        </w:tc>
        <w:tc>
          <w:tcPr>
            <w:tcW w:w="737" w:type="dxa"/>
          </w:tcPr>
          <w:p w14:paraId="76EDC4A3"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1A9DA371"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C93F434"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30C33AD"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13FB5A8F" w14:textId="77777777" w:rsidTr="00E32F9D">
        <w:trPr>
          <w:trHeight w:val="270"/>
        </w:trPr>
        <w:tc>
          <w:tcPr>
            <w:tcW w:w="737" w:type="dxa"/>
          </w:tcPr>
          <w:p w14:paraId="6B667B6B" w14:textId="77777777" w:rsidR="00E32F9D" w:rsidRDefault="00E32F9D" w:rsidP="00E32F9D">
            <w:r w:rsidRPr="0021347A">
              <w:rPr>
                <w:rFonts w:ascii="Times" w:hAnsi="Times"/>
              </w:rPr>
              <w:t>1</w:t>
            </w:r>
          </w:p>
        </w:tc>
        <w:tc>
          <w:tcPr>
            <w:tcW w:w="737" w:type="dxa"/>
          </w:tcPr>
          <w:p w14:paraId="5599B646"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4F285C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67020D49"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4C490FF"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2803B1DA" w14:textId="77777777" w:rsidTr="00E32F9D">
        <w:trPr>
          <w:trHeight w:val="270"/>
        </w:trPr>
        <w:tc>
          <w:tcPr>
            <w:tcW w:w="737" w:type="dxa"/>
          </w:tcPr>
          <w:p w14:paraId="2CCDE436" w14:textId="77777777" w:rsidR="00E32F9D" w:rsidRDefault="00E32F9D" w:rsidP="00E32F9D">
            <w:r w:rsidRPr="0021347A">
              <w:rPr>
                <w:rFonts w:ascii="Times" w:hAnsi="Times"/>
              </w:rPr>
              <w:t>1</w:t>
            </w:r>
          </w:p>
        </w:tc>
        <w:tc>
          <w:tcPr>
            <w:tcW w:w="737" w:type="dxa"/>
          </w:tcPr>
          <w:p w14:paraId="71B8B14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576ADF7"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44FCB23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2D4E1837" w14:textId="77777777" w:rsidR="00E32F9D" w:rsidRDefault="00E32F9D" w:rsidP="00E32F9D">
            <w:pPr>
              <w:overflowPunct/>
              <w:autoSpaceDE/>
              <w:autoSpaceDN/>
              <w:adjustRightInd/>
              <w:textAlignment w:val="auto"/>
              <w:rPr>
                <w:rFonts w:ascii="Times" w:hAnsi="Times"/>
              </w:rPr>
            </w:pPr>
            <w:r>
              <w:rPr>
                <w:rFonts w:ascii="Times" w:hAnsi="Times"/>
              </w:rPr>
              <w:t>1</w:t>
            </w:r>
          </w:p>
        </w:tc>
      </w:tr>
      <w:tr w:rsidR="00E32F9D" w14:paraId="2CBAB5F9" w14:textId="77777777" w:rsidTr="00E32F9D">
        <w:trPr>
          <w:trHeight w:val="270"/>
        </w:trPr>
        <w:tc>
          <w:tcPr>
            <w:tcW w:w="737" w:type="dxa"/>
          </w:tcPr>
          <w:p w14:paraId="30CAB0B1" w14:textId="77777777" w:rsidR="00E32F9D" w:rsidRDefault="00E32F9D" w:rsidP="00E32F9D">
            <w:r w:rsidRPr="0021347A">
              <w:rPr>
                <w:rFonts w:ascii="Times" w:hAnsi="Times"/>
              </w:rPr>
              <w:t>1</w:t>
            </w:r>
          </w:p>
        </w:tc>
        <w:tc>
          <w:tcPr>
            <w:tcW w:w="737" w:type="dxa"/>
          </w:tcPr>
          <w:p w14:paraId="6AE94E7D"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13750999"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0BFDF38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87507D8" w14:textId="77777777" w:rsidR="00E32F9D" w:rsidRDefault="00E32F9D" w:rsidP="00E32F9D">
            <w:pPr>
              <w:overflowPunct/>
              <w:autoSpaceDE/>
              <w:autoSpaceDN/>
              <w:adjustRightInd/>
              <w:textAlignment w:val="auto"/>
              <w:rPr>
                <w:rFonts w:ascii="Times" w:hAnsi="Times"/>
              </w:rPr>
            </w:pPr>
            <w:r>
              <w:rPr>
                <w:rFonts w:ascii="Times" w:hAnsi="Times"/>
              </w:rPr>
              <w:t>0</w:t>
            </w:r>
          </w:p>
        </w:tc>
      </w:tr>
      <w:tr w:rsidR="00E32F9D" w14:paraId="7CEA8EBF" w14:textId="77777777" w:rsidTr="00E32F9D">
        <w:trPr>
          <w:trHeight w:val="270"/>
        </w:trPr>
        <w:tc>
          <w:tcPr>
            <w:tcW w:w="737" w:type="dxa"/>
          </w:tcPr>
          <w:p w14:paraId="11E3D665" w14:textId="77777777" w:rsidR="00E32F9D" w:rsidRDefault="00E32F9D" w:rsidP="00E32F9D">
            <w:r w:rsidRPr="0021347A">
              <w:rPr>
                <w:rFonts w:ascii="Times" w:hAnsi="Times"/>
              </w:rPr>
              <w:t>1</w:t>
            </w:r>
          </w:p>
        </w:tc>
        <w:tc>
          <w:tcPr>
            <w:tcW w:w="737" w:type="dxa"/>
          </w:tcPr>
          <w:p w14:paraId="6CA4985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0176000E"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26ECCBAA" w14:textId="77777777" w:rsidR="00E32F9D" w:rsidRDefault="00E32F9D" w:rsidP="00E32F9D">
            <w:pPr>
              <w:overflowPunct/>
              <w:autoSpaceDE/>
              <w:autoSpaceDN/>
              <w:adjustRightInd/>
              <w:textAlignment w:val="auto"/>
              <w:rPr>
                <w:rFonts w:ascii="Times" w:hAnsi="Times"/>
              </w:rPr>
            </w:pPr>
            <w:r>
              <w:rPr>
                <w:rFonts w:ascii="Times" w:hAnsi="Times"/>
              </w:rPr>
              <w:t>0</w:t>
            </w:r>
          </w:p>
        </w:tc>
        <w:tc>
          <w:tcPr>
            <w:tcW w:w="737" w:type="dxa"/>
          </w:tcPr>
          <w:p w14:paraId="654E0389" w14:textId="5388A572" w:rsidR="00E32F9D" w:rsidRDefault="00DF69F9" w:rsidP="00E32F9D">
            <w:pPr>
              <w:overflowPunct/>
              <w:autoSpaceDE/>
              <w:autoSpaceDN/>
              <w:adjustRightInd/>
              <w:textAlignment w:val="auto"/>
              <w:rPr>
                <w:rFonts w:ascii="Times" w:hAnsi="Times"/>
              </w:rPr>
            </w:pPr>
            <w:r>
              <w:rPr>
                <w:rFonts w:ascii="Times" w:hAnsi="Times"/>
              </w:rPr>
              <w:t>0</w:t>
            </w:r>
          </w:p>
        </w:tc>
      </w:tr>
      <w:tr w:rsidR="00E32F9D" w14:paraId="106D5E73" w14:textId="77777777" w:rsidTr="00E32F9D">
        <w:trPr>
          <w:trHeight w:val="270"/>
        </w:trPr>
        <w:tc>
          <w:tcPr>
            <w:tcW w:w="737" w:type="dxa"/>
          </w:tcPr>
          <w:p w14:paraId="4D73342A" w14:textId="77777777" w:rsidR="00E32F9D" w:rsidRDefault="00E32F9D" w:rsidP="00E32F9D">
            <w:r w:rsidRPr="0021347A">
              <w:rPr>
                <w:rFonts w:ascii="Times" w:hAnsi="Times"/>
              </w:rPr>
              <w:t>1</w:t>
            </w:r>
          </w:p>
        </w:tc>
        <w:tc>
          <w:tcPr>
            <w:tcW w:w="737" w:type="dxa"/>
          </w:tcPr>
          <w:p w14:paraId="57A515FC"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73493F8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C164BB2" w14:textId="77777777" w:rsidR="00E32F9D" w:rsidRDefault="00E32F9D" w:rsidP="00E32F9D">
            <w:pPr>
              <w:overflowPunct/>
              <w:autoSpaceDE/>
              <w:autoSpaceDN/>
              <w:adjustRightInd/>
              <w:textAlignment w:val="auto"/>
              <w:rPr>
                <w:rFonts w:ascii="Times" w:hAnsi="Times"/>
              </w:rPr>
            </w:pPr>
            <w:r>
              <w:rPr>
                <w:rFonts w:ascii="Times" w:hAnsi="Times"/>
              </w:rPr>
              <w:t>1</w:t>
            </w:r>
          </w:p>
        </w:tc>
        <w:tc>
          <w:tcPr>
            <w:tcW w:w="737" w:type="dxa"/>
          </w:tcPr>
          <w:p w14:paraId="5E62D40A" w14:textId="77777777" w:rsidR="00E32F9D" w:rsidRDefault="00E32F9D" w:rsidP="00E32F9D">
            <w:pPr>
              <w:overflowPunct/>
              <w:autoSpaceDE/>
              <w:autoSpaceDN/>
              <w:adjustRightInd/>
              <w:textAlignment w:val="auto"/>
              <w:rPr>
                <w:rFonts w:ascii="Times" w:hAnsi="Times"/>
              </w:rPr>
            </w:pPr>
            <w:r>
              <w:rPr>
                <w:rFonts w:ascii="Times" w:hAnsi="Times"/>
              </w:rPr>
              <w:t>0</w:t>
            </w:r>
          </w:p>
        </w:tc>
      </w:tr>
    </w:tbl>
    <w:p w14:paraId="4ECD1AF2" w14:textId="77777777" w:rsidR="007C5725" w:rsidRDefault="007C5725"/>
    <w:p w14:paraId="2D8FA675" w14:textId="1CFE8282" w:rsidR="00E32F9D" w:rsidRDefault="00E32F9D"/>
    <w:p w14:paraId="7AF1A999" w14:textId="3A7271FA" w:rsidR="00DD48AE" w:rsidRDefault="00DD48AE">
      <w:pPr>
        <w:pStyle w:val="Heading2"/>
      </w:pPr>
      <w:proofErr w:type="spellStart"/>
      <w:r>
        <w:t>Karnaugh</w:t>
      </w:r>
      <w:proofErr w:type="spellEnd"/>
      <w:r>
        <w:t xml:space="preserve"> Maps</w:t>
      </w:r>
    </w:p>
    <w:p w14:paraId="0DB9771C" w14:textId="6E86B8C5" w:rsidR="00E07ECE" w:rsidRDefault="00777C69" w:rsidP="00E07ECE">
      <w:pPr>
        <w:pStyle w:val="ListParagraph"/>
        <w:rPr>
          <w:noProof/>
        </w:rPr>
      </w:pPr>
      <w:r w:rsidRPr="00777C69">
        <w:rPr>
          <w:noProof/>
        </w:rPr>
        <w:drawing>
          <wp:anchor distT="0" distB="0" distL="114300" distR="114300" simplePos="0" relativeHeight="251721216" behindDoc="0" locked="0" layoutInCell="1" allowOverlap="1" wp14:anchorId="5ACE2913" wp14:editId="15D84DFD">
            <wp:simplePos x="0" y="0"/>
            <wp:positionH relativeFrom="column">
              <wp:posOffset>1535430</wp:posOffset>
            </wp:positionH>
            <wp:positionV relativeFrom="paragraph">
              <wp:posOffset>123190</wp:posOffset>
            </wp:positionV>
            <wp:extent cx="1524000" cy="1483995"/>
            <wp:effectExtent l="0" t="0" r="0" b="1905"/>
            <wp:wrapSquare wrapText="bothSides"/>
            <wp:docPr id="17" name="Picture 17" descr="C:\Users\senu\Desktop\3-full-crop-0-0-0.36-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esktop\3-full-crop-0-0-0.36-0.4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C69">
        <w:rPr>
          <w:noProof/>
        </w:rPr>
        <w:drawing>
          <wp:anchor distT="0" distB="0" distL="114300" distR="114300" simplePos="0" relativeHeight="251695616" behindDoc="0" locked="0" layoutInCell="1" allowOverlap="1" wp14:anchorId="327AB233" wp14:editId="33C0ACA0">
            <wp:simplePos x="0" y="0"/>
            <wp:positionH relativeFrom="column">
              <wp:posOffset>-407670</wp:posOffset>
            </wp:positionH>
            <wp:positionV relativeFrom="paragraph">
              <wp:posOffset>180340</wp:posOffset>
            </wp:positionV>
            <wp:extent cx="1747520" cy="1438275"/>
            <wp:effectExtent l="0" t="0" r="5080" b="9525"/>
            <wp:wrapSquare wrapText="bothSides"/>
            <wp:docPr id="13" name="Picture 13" descr="C:\Users\senu\Desktop\1-full-crop-0-0-0.3-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nu\Desktop\1-full-crop-0-0-0.3-0.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752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7ECE">
        <w:rPr>
          <w:noProof/>
        </w:rPr>
        <w:t>1</w:t>
      </w:r>
      <w:r w:rsidR="00E07ECE">
        <w:rPr>
          <w:noProof/>
        </w:rPr>
        <w:tab/>
      </w:r>
      <w:r w:rsidR="00E07ECE">
        <w:rPr>
          <w:noProof/>
        </w:rPr>
        <w:tab/>
      </w:r>
      <w:r w:rsidR="00E07ECE">
        <w:rPr>
          <w:noProof/>
        </w:rPr>
        <w:tab/>
        <w:t>2</w:t>
      </w:r>
      <w:r w:rsidR="00E07ECE">
        <w:rPr>
          <w:noProof/>
        </w:rPr>
        <w:tab/>
      </w:r>
      <w:r w:rsidR="00E07ECE">
        <w:rPr>
          <w:noProof/>
        </w:rPr>
        <w:tab/>
      </w:r>
      <w:r w:rsidR="00E07ECE">
        <w:rPr>
          <w:noProof/>
        </w:rPr>
        <w:tab/>
      </w:r>
      <w:r w:rsidR="00E07ECE">
        <w:rPr>
          <w:noProof/>
        </w:rPr>
        <w:tab/>
      </w:r>
    </w:p>
    <w:p w14:paraId="15FAFD7A" w14:textId="416B4E8F" w:rsidR="00777C69" w:rsidRDefault="00777C69">
      <w:pPr>
        <w:rPr>
          <w:noProof/>
        </w:rPr>
      </w:pPr>
      <w:r w:rsidRPr="00777C69">
        <w:rPr>
          <w:noProof/>
        </w:rPr>
        <w:drawing>
          <wp:anchor distT="0" distB="0" distL="114300" distR="114300" simplePos="0" relativeHeight="251730432" behindDoc="0" locked="0" layoutInCell="1" allowOverlap="1" wp14:anchorId="07488AE4" wp14:editId="6772AA71">
            <wp:simplePos x="0" y="0"/>
            <wp:positionH relativeFrom="column">
              <wp:posOffset>1668780</wp:posOffset>
            </wp:positionH>
            <wp:positionV relativeFrom="paragraph">
              <wp:posOffset>168275</wp:posOffset>
            </wp:positionV>
            <wp:extent cx="1675130" cy="1638300"/>
            <wp:effectExtent l="0" t="0" r="1270" b="0"/>
            <wp:wrapSquare wrapText="bothSides"/>
            <wp:docPr id="18" name="Picture 18" descr="C:\Users\senu\Desktop\4-full-crop-0-0-0.35-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nu\Desktop\4-full-crop-0-0-0.35-0.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513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C69">
        <w:rPr>
          <w:noProof/>
        </w:rPr>
        <w:drawing>
          <wp:anchor distT="0" distB="0" distL="114300" distR="114300" simplePos="0" relativeHeight="251707904" behindDoc="0" locked="0" layoutInCell="1" allowOverlap="1" wp14:anchorId="641F8C17" wp14:editId="4B8B7808">
            <wp:simplePos x="0" y="0"/>
            <wp:positionH relativeFrom="column">
              <wp:posOffset>-312420</wp:posOffset>
            </wp:positionH>
            <wp:positionV relativeFrom="paragraph">
              <wp:posOffset>107315</wp:posOffset>
            </wp:positionV>
            <wp:extent cx="1905000" cy="1743075"/>
            <wp:effectExtent l="0" t="0" r="0" b="9525"/>
            <wp:wrapSquare wrapText="bothSides"/>
            <wp:docPr id="16" name="Picture 16" descr="C:\Users\senu\Desktop\2-full-crop-0.01-0-0.36-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nu\Desktop\2-full-crop-0.01-0-0.36-0.4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7ECE">
        <w:rPr>
          <w:noProof/>
        </w:rPr>
        <w:t>4</w:t>
      </w:r>
    </w:p>
    <w:p w14:paraId="58DAE9D1" w14:textId="6AD666DB" w:rsidR="00777C69" w:rsidRDefault="00777C69">
      <w:pPr>
        <w:rPr>
          <w:noProof/>
        </w:rPr>
      </w:pPr>
    </w:p>
    <w:p w14:paraId="6148CF1D" w14:textId="4CB19A7E" w:rsidR="00777C69" w:rsidRDefault="00E07ECE">
      <w:pPr>
        <w:rPr>
          <w:noProof/>
        </w:rPr>
      </w:pPr>
      <w:r>
        <w:rPr>
          <w:noProof/>
        </w:rPr>
        <w:t>3</w:t>
      </w:r>
    </w:p>
    <w:p w14:paraId="413E83B8" w14:textId="6E61444B" w:rsidR="00777C69" w:rsidRDefault="00777C69">
      <w:pPr>
        <w:rPr>
          <w:noProof/>
        </w:rPr>
      </w:pPr>
    </w:p>
    <w:p w14:paraId="1650112C" w14:textId="3CEC67D4" w:rsidR="00777C69" w:rsidRDefault="00777C69">
      <w:pPr>
        <w:rPr>
          <w:noProof/>
        </w:rPr>
      </w:pPr>
    </w:p>
    <w:p w14:paraId="24043D48" w14:textId="5480A5BE" w:rsidR="00DD48AE" w:rsidRDefault="00E07ECE">
      <w:r>
        <w:lastRenderedPageBreak/>
        <w:t>5</w:t>
      </w:r>
    </w:p>
    <w:p w14:paraId="2ECA45C0" w14:textId="0F18F985" w:rsidR="00777C69" w:rsidRDefault="00777C69">
      <w:r w:rsidRPr="00777C69">
        <w:rPr>
          <w:noProof/>
        </w:rPr>
        <w:drawing>
          <wp:anchor distT="0" distB="0" distL="114300" distR="114300" simplePos="0" relativeHeight="251736576" behindDoc="0" locked="0" layoutInCell="1" allowOverlap="1" wp14:anchorId="59BB02BC" wp14:editId="5D9BDDF5">
            <wp:simplePos x="0" y="0"/>
            <wp:positionH relativeFrom="column">
              <wp:posOffset>-259080</wp:posOffset>
            </wp:positionH>
            <wp:positionV relativeFrom="paragraph">
              <wp:posOffset>7620</wp:posOffset>
            </wp:positionV>
            <wp:extent cx="1637030" cy="1590675"/>
            <wp:effectExtent l="0" t="0" r="1270" b="9525"/>
            <wp:wrapSquare wrapText="bothSides"/>
            <wp:docPr id="19" name="Picture 19" descr="C:\Users\senu\Desktop\5-full-crop-0-0-0.33-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nu\Desktop\5-full-crop-0-0-0.33-0.4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03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2ACEB" w14:textId="66635F49" w:rsidR="00777C69" w:rsidRDefault="00777C69">
      <w:r w:rsidRPr="00777C69">
        <w:rPr>
          <w:noProof/>
        </w:rPr>
        <w:drawing>
          <wp:anchor distT="0" distB="0" distL="114300" distR="114300" simplePos="0" relativeHeight="251742720" behindDoc="0" locked="0" layoutInCell="1" allowOverlap="1" wp14:anchorId="79B5612E" wp14:editId="22186E99">
            <wp:simplePos x="0" y="0"/>
            <wp:positionH relativeFrom="column">
              <wp:posOffset>-19050</wp:posOffset>
            </wp:positionH>
            <wp:positionV relativeFrom="paragraph">
              <wp:posOffset>194945</wp:posOffset>
            </wp:positionV>
            <wp:extent cx="1538605" cy="1123950"/>
            <wp:effectExtent l="0" t="0" r="4445" b="0"/>
            <wp:wrapSquare wrapText="bothSides"/>
            <wp:docPr id="20" name="Picture 20" descr="C:\Users\senu\Desktop\6-full-crop-0-0-0.36-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nu\Desktop\6-full-crop-0-0-0.36-0.3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860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ECE">
        <w:t>6</w:t>
      </w:r>
    </w:p>
    <w:p w14:paraId="17E33AB0" w14:textId="36616F15" w:rsidR="00777C69" w:rsidRDefault="00777C69"/>
    <w:p w14:paraId="034F2977" w14:textId="1A23A663" w:rsidR="00777C69" w:rsidRDefault="00777C69">
      <w:r w:rsidRPr="00777C69">
        <w:rPr>
          <w:noProof/>
        </w:rPr>
        <w:drawing>
          <wp:anchor distT="0" distB="0" distL="114300" distR="114300" simplePos="0" relativeHeight="251743744" behindDoc="0" locked="0" layoutInCell="1" allowOverlap="1" wp14:anchorId="0848F4C7" wp14:editId="47CD0AAA">
            <wp:simplePos x="0" y="0"/>
            <wp:positionH relativeFrom="column">
              <wp:posOffset>417195</wp:posOffset>
            </wp:positionH>
            <wp:positionV relativeFrom="paragraph">
              <wp:posOffset>6350</wp:posOffset>
            </wp:positionV>
            <wp:extent cx="1724025" cy="1641475"/>
            <wp:effectExtent l="0" t="0" r="9525" b="0"/>
            <wp:wrapSquare wrapText="bothSides"/>
            <wp:docPr id="21" name="Picture 21" descr="C:\Users\senu\Desktop\7-full-crop-0-0-0.36-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nu\Desktop\7-full-crop-0-0-0.36-0.4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164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65E33" w14:textId="3D2ABAF2" w:rsidR="00777C69" w:rsidRDefault="00777C69"/>
    <w:p w14:paraId="331088DE" w14:textId="37498297" w:rsidR="00777C69" w:rsidRDefault="00777C69"/>
    <w:p w14:paraId="1C5F69CB" w14:textId="77777777" w:rsidR="00777C69" w:rsidRDefault="00777C69"/>
    <w:p w14:paraId="136A4C9E" w14:textId="77777777" w:rsidR="00777C69" w:rsidRDefault="00777C69"/>
    <w:p w14:paraId="700A01E4" w14:textId="27F929ED" w:rsidR="00777C69" w:rsidRDefault="00777C69"/>
    <w:p w14:paraId="7E9D9BF4" w14:textId="77777777" w:rsidR="00777C69" w:rsidRDefault="00777C69"/>
    <w:p w14:paraId="7F74CC82" w14:textId="77777777" w:rsidR="00777C69" w:rsidRDefault="00777C69"/>
    <w:p w14:paraId="3ED69495" w14:textId="77777777" w:rsidR="00777C69" w:rsidRDefault="00777C69"/>
    <w:p w14:paraId="490EED9F" w14:textId="77777777" w:rsidR="00777C69" w:rsidRDefault="00777C69"/>
    <w:p w14:paraId="5CBED044" w14:textId="77777777" w:rsidR="00777C69" w:rsidRDefault="00777C69"/>
    <w:p w14:paraId="1F48A2F0" w14:textId="77777777" w:rsidR="00777C69" w:rsidRDefault="00777C69"/>
    <w:p w14:paraId="409F89AF" w14:textId="6563E121" w:rsidR="00777C69" w:rsidRDefault="00E07ECE">
      <w:r>
        <w:tab/>
      </w:r>
      <w:r>
        <w:tab/>
        <w:t>7</w:t>
      </w:r>
    </w:p>
    <w:p w14:paraId="4371D6C4" w14:textId="77777777" w:rsidR="00777C69" w:rsidRDefault="00777C69"/>
    <w:p w14:paraId="0148EF07" w14:textId="77777777" w:rsidR="00777C69" w:rsidRDefault="00777C69"/>
    <w:p w14:paraId="6606A081" w14:textId="77777777" w:rsidR="00777C69" w:rsidRDefault="00777C69"/>
    <w:p w14:paraId="27486136" w14:textId="77777777" w:rsidR="00777C69" w:rsidRDefault="00777C69"/>
    <w:p w14:paraId="1EC62C96" w14:textId="77777777" w:rsidR="00777C69" w:rsidRDefault="00777C69"/>
    <w:p w14:paraId="33A93369" w14:textId="560C361A" w:rsidR="00777C69" w:rsidRDefault="00777C69"/>
    <w:p w14:paraId="4AF78662" w14:textId="77777777" w:rsidR="00777C69" w:rsidRDefault="00777C69"/>
    <w:p w14:paraId="5E5E3B12" w14:textId="6B91D3EB" w:rsidR="00DD48AE" w:rsidRDefault="00DD48AE"/>
    <w:p w14:paraId="14DE6EF9" w14:textId="77777777" w:rsidR="00777C69" w:rsidRDefault="00777C69"/>
    <w:p w14:paraId="3453F8BC" w14:textId="77777777" w:rsidR="00777C69" w:rsidRDefault="00777C69"/>
    <w:p w14:paraId="600CF755" w14:textId="77777777" w:rsidR="00DD48AE" w:rsidRDefault="00DD48AE">
      <w:pPr>
        <w:pStyle w:val="Heading2"/>
      </w:pPr>
      <w:r>
        <w:t>Original and Derived Equations</w:t>
      </w:r>
    </w:p>
    <w:p w14:paraId="6C7950E4" w14:textId="0D5A8ADA" w:rsidR="00DD48AE" w:rsidRDefault="00580378">
      <w:r>
        <w:t xml:space="preserve">Original Equations </w:t>
      </w:r>
    </w:p>
    <w:p w14:paraId="38681E2E" w14:textId="77777777" w:rsidR="00580378" w:rsidRDefault="00580378"/>
    <w:p w14:paraId="052132F1" w14:textId="77777777" w:rsidR="007C5725" w:rsidRDefault="007C5725" w:rsidP="007C5725">
      <w:r>
        <w:t xml:space="preserve">1. f = n3' [n1 + (n2 </w:t>
      </w:r>
      <w:proofErr w:type="spellStart"/>
      <w:r>
        <w:t>xor</w:t>
      </w:r>
      <w:proofErr w:type="spellEnd"/>
      <w:r>
        <w:t xml:space="preserve"> n0)'] + n3n2n1'</w:t>
      </w:r>
    </w:p>
    <w:p w14:paraId="65AC019E" w14:textId="77777777" w:rsidR="007C5725" w:rsidRDefault="007C5725" w:rsidP="007C5725">
      <w:r>
        <w:t xml:space="preserve">2. </w:t>
      </w:r>
      <w:proofErr w:type="gramStart"/>
      <w:r>
        <w:t>f</w:t>
      </w:r>
      <w:proofErr w:type="gramEnd"/>
      <w:r>
        <w:t xml:space="preserve"> = n3'n2' + n2[n1'n0'+ n0(n3 </w:t>
      </w:r>
      <w:proofErr w:type="spellStart"/>
      <w:r>
        <w:t>xor</w:t>
      </w:r>
      <w:proofErr w:type="spellEnd"/>
      <w:r>
        <w:t xml:space="preserve"> n1)]</w:t>
      </w:r>
    </w:p>
    <w:p w14:paraId="12C701D6" w14:textId="77777777" w:rsidR="007C5725" w:rsidRDefault="007C5725" w:rsidP="007C5725">
      <w:r>
        <w:t xml:space="preserve">3. </w:t>
      </w:r>
      <w:proofErr w:type="gramStart"/>
      <w:r>
        <w:t>f</w:t>
      </w:r>
      <w:proofErr w:type="gramEnd"/>
      <w:r>
        <w:t xml:space="preserve"> = n3’(n1' + n0) + n2(n1' + n3)</w:t>
      </w:r>
    </w:p>
    <w:p w14:paraId="779E36BF" w14:textId="77777777" w:rsidR="007C5725" w:rsidRDefault="007C5725" w:rsidP="007C5725">
      <w:r>
        <w:t xml:space="preserve">4. </w:t>
      </w:r>
      <w:proofErr w:type="gramStart"/>
      <w:r>
        <w:t>f</w:t>
      </w:r>
      <w:proofErr w:type="gramEnd"/>
      <w:r>
        <w:t xml:space="preserve"> = (n3 </w:t>
      </w:r>
      <w:proofErr w:type="spellStart"/>
      <w:r>
        <w:t>xor</w:t>
      </w:r>
      <w:proofErr w:type="spellEnd"/>
      <w:r>
        <w:t xml:space="preserve"> n0) + n3' [n2'(n1 + n0') + n1n0']</w:t>
      </w:r>
    </w:p>
    <w:p w14:paraId="0BA72C95" w14:textId="77777777" w:rsidR="007C5725" w:rsidRDefault="007C5725" w:rsidP="007C5725">
      <w:r>
        <w:t xml:space="preserve">5. </w:t>
      </w:r>
      <w:proofErr w:type="gramStart"/>
      <w:r>
        <w:t>f</w:t>
      </w:r>
      <w:proofErr w:type="gramEnd"/>
      <w:r>
        <w:t xml:space="preserve"> = n0(n3 </w:t>
      </w:r>
      <w:proofErr w:type="spellStart"/>
      <w:r>
        <w:t>xor</w:t>
      </w:r>
      <w:proofErr w:type="spellEnd"/>
      <w:r>
        <w:t xml:space="preserve"> n2n1')</w:t>
      </w:r>
    </w:p>
    <w:p w14:paraId="276618E3" w14:textId="77777777" w:rsidR="007C5725" w:rsidRDefault="007C5725" w:rsidP="007C5725">
      <w:r>
        <w:t xml:space="preserve">6. </w:t>
      </w:r>
      <w:proofErr w:type="gramStart"/>
      <w:r>
        <w:t>f</w:t>
      </w:r>
      <w:proofErr w:type="gramEnd"/>
      <w:r>
        <w:t xml:space="preserve"> = n2(n1' + n2'n0') + n2’n1’n0'</w:t>
      </w:r>
    </w:p>
    <w:p w14:paraId="12D57E41" w14:textId="77777777" w:rsidR="007C5725" w:rsidRDefault="007C5725" w:rsidP="007C5725">
      <w:r>
        <w:t xml:space="preserve">7. </w:t>
      </w:r>
      <w:proofErr w:type="gramStart"/>
      <w:r>
        <w:t>f</w:t>
      </w:r>
      <w:proofErr w:type="gramEnd"/>
      <w:r>
        <w:t xml:space="preserve"> = n2n1' + n3'n1(n0'+ n2') </w:t>
      </w:r>
    </w:p>
    <w:p w14:paraId="658D9340" w14:textId="77777777" w:rsidR="00580378" w:rsidRDefault="00580378" w:rsidP="007C5725"/>
    <w:p w14:paraId="0356F816" w14:textId="2E28D13F" w:rsidR="00580378" w:rsidRDefault="00580378" w:rsidP="007C5725">
      <w:r>
        <w:t xml:space="preserve">Simplified Equations </w:t>
      </w:r>
    </w:p>
    <w:p w14:paraId="3A7824CE" w14:textId="1FFA5E3A" w:rsidR="00580378" w:rsidRDefault="00242C62" w:rsidP="00580378">
      <w:r>
        <w:t xml:space="preserve">1. </w:t>
      </w:r>
      <w:proofErr w:type="gramStart"/>
      <w:r>
        <w:t>f</w:t>
      </w:r>
      <w:proofErr w:type="gramEnd"/>
      <w:r>
        <w:t>=</w:t>
      </w:r>
      <w:r w:rsidR="00580378">
        <w:t>(n0`+n1+n2)(n3 + n2`+n1+n0)(n3`n1’)(n3`+n2)</w:t>
      </w:r>
    </w:p>
    <w:p w14:paraId="6EF032A1" w14:textId="0CAEBA30" w:rsidR="00580378" w:rsidRDefault="00580378" w:rsidP="007C5725">
      <w:r>
        <w:t xml:space="preserve">2. </w:t>
      </w:r>
      <w:proofErr w:type="gramStart"/>
      <w:r>
        <w:t>f=</w:t>
      </w:r>
      <w:proofErr w:type="gramEnd"/>
      <w:r w:rsidRPr="00580378">
        <w:t>n</w:t>
      </w:r>
      <w:r w:rsidRPr="00580378">
        <w:rPr>
          <w:vertAlign w:val="subscript"/>
        </w:rPr>
        <w:t>0 </w:t>
      </w:r>
      <w:r w:rsidRPr="00580378">
        <w:t> n</w:t>
      </w:r>
      <w:r w:rsidRPr="00580378">
        <w:rPr>
          <w:vertAlign w:val="subscript"/>
        </w:rPr>
        <w:t>1 </w:t>
      </w:r>
      <w:r w:rsidRPr="00580378">
        <w:t>n</w:t>
      </w:r>
      <w:r w:rsidRPr="00580378">
        <w:rPr>
          <w:vertAlign w:val="subscript"/>
        </w:rPr>
        <w:t>3</w:t>
      </w:r>
      <w:r w:rsidRPr="00580378">
        <w:t>` + n</w:t>
      </w:r>
      <w:r w:rsidRPr="00580378">
        <w:rPr>
          <w:vertAlign w:val="subscript"/>
        </w:rPr>
        <w:t>1` </w:t>
      </w:r>
      <w:r w:rsidRPr="00580378">
        <w:t>n</w:t>
      </w:r>
      <w:r w:rsidRPr="00580378">
        <w:rPr>
          <w:vertAlign w:val="subscript"/>
        </w:rPr>
        <w:t>2 </w:t>
      </w:r>
      <w:r w:rsidRPr="00580378">
        <w:t>n</w:t>
      </w:r>
      <w:r w:rsidRPr="00580378">
        <w:rPr>
          <w:vertAlign w:val="subscript"/>
        </w:rPr>
        <w:t>3</w:t>
      </w:r>
      <w:r w:rsidRPr="00580378">
        <w:t>` + n</w:t>
      </w:r>
      <w:r w:rsidRPr="00580378">
        <w:rPr>
          <w:vertAlign w:val="subscript"/>
        </w:rPr>
        <w:t>2</w:t>
      </w:r>
      <w:r w:rsidRPr="00580378">
        <w:t>`</w:t>
      </w:r>
      <w:r w:rsidRPr="00580378">
        <w:rPr>
          <w:vertAlign w:val="subscript"/>
        </w:rPr>
        <w:t>`</w:t>
      </w:r>
      <w:r w:rsidRPr="00580378">
        <w:t>n</w:t>
      </w:r>
      <w:r w:rsidRPr="00580378">
        <w:rPr>
          <w:vertAlign w:val="subscript"/>
        </w:rPr>
        <w:t>3 </w:t>
      </w:r>
      <w:r w:rsidRPr="00580378">
        <w:t>` + n</w:t>
      </w:r>
      <w:r w:rsidRPr="00580378">
        <w:rPr>
          <w:vertAlign w:val="subscript"/>
        </w:rPr>
        <w:t>0</w:t>
      </w:r>
      <w:r w:rsidRPr="00580378">
        <w:t>`n</w:t>
      </w:r>
      <w:r w:rsidRPr="00580378">
        <w:rPr>
          <w:vertAlign w:val="subscript"/>
        </w:rPr>
        <w:t>1</w:t>
      </w:r>
      <w:r w:rsidRPr="00580378">
        <w:t>n</w:t>
      </w:r>
      <w:r w:rsidRPr="00580378">
        <w:rPr>
          <w:vertAlign w:val="subscript"/>
        </w:rPr>
        <w:t>3</w:t>
      </w:r>
      <w:r w:rsidRPr="00580378">
        <w:t>`</w:t>
      </w:r>
    </w:p>
    <w:p w14:paraId="34A67F80" w14:textId="178B33D3" w:rsidR="00580378" w:rsidRDefault="00580378" w:rsidP="007C5725">
      <w:r>
        <w:t xml:space="preserve">3. </w:t>
      </w:r>
      <w:proofErr w:type="gramStart"/>
      <w:r>
        <w:t>f</w:t>
      </w:r>
      <w:proofErr w:type="gramEnd"/>
      <w:r>
        <w:t>=</w:t>
      </w:r>
      <w:r w:rsidR="00242C62">
        <w:t>(n3’+n2)(n3+n1’+n0)</w:t>
      </w:r>
      <w:r>
        <w:t xml:space="preserve"> </w:t>
      </w:r>
    </w:p>
    <w:p w14:paraId="36F1423D" w14:textId="482B0AFE" w:rsidR="00580378" w:rsidRDefault="00580378" w:rsidP="007C5725">
      <w:r>
        <w:t>4.</w:t>
      </w:r>
      <w:r w:rsidR="00242C62">
        <w:t xml:space="preserve"> </w:t>
      </w:r>
      <w:proofErr w:type="gramStart"/>
      <w:r w:rsidR="00242C62">
        <w:t>f</w:t>
      </w:r>
      <w:proofErr w:type="gramEnd"/>
      <w:r w:rsidR="00242C62">
        <w:t>=(n3’+n0’)(n3+n2’+n1+n0)</w:t>
      </w:r>
    </w:p>
    <w:p w14:paraId="35F31D84" w14:textId="3AD52A8D" w:rsidR="00580378" w:rsidRDefault="00580378" w:rsidP="007C5725">
      <w:r>
        <w:t>5.</w:t>
      </w:r>
      <w:r w:rsidR="00242C62">
        <w:t xml:space="preserve"> </w:t>
      </w:r>
      <w:proofErr w:type="gramStart"/>
      <w:r w:rsidR="00242C62">
        <w:t>f</w:t>
      </w:r>
      <w:proofErr w:type="gramEnd"/>
      <w:r w:rsidR="00242C62">
        <w:t>=(n1+n0)(n3+n2)(n1’+n0)(n3+n1’)(n3’+n2’+n1)</w:t>
      </w:r>
    </w:p>
    <w:p w14:paraId="489586A9" w14:textId="4EA99281" w:rsidR="00580378" w:rsidRDefault="00580378" w:rsidP="007C5725">
      <w:r>
        <w:t>6.</w:t>
      </w:r>
      <w:r w:rsidR="00242C62">
        <w:t xml:space="preserve"> </w:t>
      </w:r>
      <w:proofErr w:type="gramStart"/>
      <w:r w:rsidR="00242C62">
        <w:t>f</w:t>
      </w:r>
      <w:proofErr w:type="gramEnd"/>
      <w:r w:rsidR="00242C62">
        <w:t>=(n2+n0’)(n1)</w:t>
      </w:r>
    </w:p>
    <w:p w14:paraId="7DFC1E35" w14:textId="68144A20" w:rsidR="00580378" w:rsidRDefault="00580378" w:rsidP="007C5725">
      <w:r>
        <w:t>7.</w:t>
      </w:r>
      <w:r w:rsidR="00242C62">
        <w:t xml:space="preserve"> </w:t>
      </w:r>
      <w:proofErr w:type="gramStart"/>
      <w:r w:rsidR="00242C62">
        <w:t>f</w:t>
      </w:r>
      <w:proofErr w:type="gramEnd"/>
      <w:r w:rsidR="00242C62">
        <w:t>= (n3’+n1’)(n2+n1)(n2’+n1+n0)</w:t>
      </w:r>
      <w:r w:rsidR="00242C62" w:rsidRPr="00242C62">
        <w:t> </w:t>
      </w:r>
    </w:p>
    <w:p w14:paraId="23594986" w14:textId="77777777" w:rsidR="007C5725" w:rsidRDefault="007C5725"/>
    <w:p w14:paraId="33665F37" w14:textId="77777777" w:rsidR="00DD48AE" w:rsidRDefault="00DD48AE">
      <w:r>
        <w:t>All equations used for deriving the circuit design will be noted here.</w:t>
      </w:r>
    </w:p>
    <w:p w14:paraId="795F8A08" w14:textId="77777777" w:rsidR="00DD48AE" w:rsidRDefault="00DD48AE"/>
    <w:p w14:paraId="613F58EE" w14:textId="68BA6DA4" w:rsidR="00DD48AE" w:rsidRDefault="00DD48AE">
      <w:pPr>
        <w:pStyle w:val="Heading2"/>
      </w:pPr>
      <w:r>
        <w:lastRenderedPageBreak/>
        <w:t>Schematics</w:t>
      </w:r>
    </w:p>
    <w:p w14:paraId="0AC00A23" w14:textId="77777777" w:rsidR="00777C69" w:rsidRDefault="003B6DF7" w:rsidP="00242C62">
      <w:r>
        <w:t xml:space="preserve">The 163 Clock was the Input for all schematics. </w:t>
      </w:r>
    </w:p>
    <w:p w14:paraId="371492EA" w14:textId="04518F2D" w:rsidR="00777C69" w:rsidRDefault="003B6DF7" w:rsidP="00242C62">
      <w:r>
        <w:rPr>
          <w:noProof/>
        </w:rPr>
        <w:drawing>
          <wp:anchor distT="0" distB="0" distL="114300" distR="114300" simplePos="0" relativeHeight="251671040" behindDoc="0" locked="0" layoutInCell="1" allowOverlap="1" wp14:anchorId="437DBA39" wp14:editId="305D868D">
            <wp:simplePos x="0" y="0"/>
            <wp:positionH relativeFrom="column">
              <wp:posOffset>0</wp:posOffset>
            </wp:positionH>
            <wp:positionV relativeFrom="paragraph">
              <wp:posOffset>142240</wp:posOffset>
            </wp:positionV>
            <wp:extent cx="2924175" cy="26479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2647950"/>
                    </a:xfrm>
                    <a:prstGeom prst="rect">
                      <a:avLst/>
                    </a:prstGeom>
                  </pic:spPr>
                </pic:pic>
              </a:graphicData>
            </a:graphic>
            <wp14:sizeRelH relativeFrom="margin">
              <wp14:pctWidth>0</wp14:pctWidth>
            </wp14:sizeRelH>
            <wp14:sizeRelV relativeFrom="margin">
              <wp14:pctHeight>0</wp14:pctHeight>
            </wp14:sizeRelV>
          </wp:anchor>
        </w:drawing>
      </w:r>
    </w:p>
    <w:p w14:paraId="332D7B4B" w14:textId="1B05E728" w:rsidR="00242C62" w:rsidRDefault="00242C62" w:rsidP="00242C62">
      <w:r>
        <w:t xml:space="preserve">1. f = n3' [n1 + (n2 </w:t>
      </w:r>
      <w:proofErr w:type="spellStart"/>
      <w:r>
        <w:t>xor</w:t>
      </w:r>
      <w:proofErr w:type="spellEnd"/>
      <w:r>
        <w:t xml:space="preserve"> n0)'] + n3n2n1'</w:t>
      </w:r>
    </w:p>
    <w:p w14:paraId="388E3B45" w14:textId="0A87AD35" w:rsidR="00777C69" w:rsidRDefault="00777C69" w:rsidP="00242C62">
      <w:r>
        <w:rPr>
          <w:noProof/>
        </w:rPr>
        <w:drawing>
          <wp:anchor distT="0" distB="0" distL="114300" distR="114300" simplePos="0" relativeHeight="251580928" behindDoc="0" locked="0" layoutInCell="1" allowOverlap="1" wp14:anchorId="75E46FBE" wp14:editId="05B0300E">
            <wp:simplePos x="0" y="0"/>
            <wp:positionH relativeFrom="column">
              <wp:posOffset>-140970</wp:posOffset>
            </wp:positionH>
            <wp:positionV relativeFrom="paragraph">
              <wp:posOffset>90170</wp:posOffset>
            </wp:positionV>
            <wp:extent cx="2714625" cy="2981960"/>
            <wp:effectExtent l="0" t="0" r="952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4625" cy="2981960"/>
                    </a:xfrm>
                    <a:prstGeom prst="rect">
                      <a:avLst/>
                    </a:prstGeom>
                  </pic:spPr>
                </pic:pic>
              </a:graphicData>
            </a:graphic>
            <wp14:sizeRelH relativeFrom="margin">
              <wp14:pctWidth>0</wp14:pctWidth>
            </wp14:sizeRelH>
            <wp14:sizeRelV relativeFrom="margin">
              <wp14:pctHeight>0</wp14:pctHeight>
            </wp14:sizeRelV>
          </wp:anchor>
        </w:drawing>
      </w:r>
    </w:p>
    <w:p w14:paraId="438498A3" w14:textId="77777777" w:rsidR="00777C69" w:rsidRDefault="00777C69" w:rsidP="00242C62"/>
    <w:p w14:paraId="50E0857F" w14:textId="32949E3F" w:rsidR="00777C69" w:rsidRDefault="00777C69" w:rsidP="00242C62"/>
    <w:p w14:paraId="506E42A3" w14:textId="77777777" w:rsidR="00777C69" w:rsidRDefault="00777C69" w:rsidP="00242C62"/>
    <w:p w14:paraId="30FF3777" w14:textId="77777777" w:rsidR="00777C69" w:rsidRDefault="00777C69" w:rsidP="00242C62"/>
    <w:p w14:paraId="49FF9850" w14:textId="77777777" w:rsidR="00777C69" w:rsidRDefault="00777C69" w:rsidP="00242C62"/>
    <w:p w14:paraId="6D8304DC" w14:textId="77777777" w:rsidR="00777C69" w:rsidRDefault="00777C69" w:rsidP="00242C62"/>
    <w:p w14:paraId="565E56EB" w14:textId="77777777" w:rsidR="00777C69" w:rsidRDefault="00777C69" w:rsidP="00242C62"/>
    <w:p w14:paraId="7C395DE5" w14:textId="77777777" w:rsidR="00777C69" w:rsidRDefault="00777C69" w:rsidP="00242C62"/>
    <w:p w14:paraId="3FD402F1" w14:textId="77777777" w:rsidR="00777C69" w:rsidRDefault="00777C69" w:rsidP="00242C62"/>
    <w:p w14:paraId="4381AEFE" w14:textId="77777777" w:rsidR="00777C69" w:rsidRDefault="00777C69" w:rsidP="00242C62"/>
    <w:p w14:paraId="61231F23" w14:textId="77777777" w:rsidR="00777C69" w:rsidRDefault="00777C69" w:rsidP="00242C62"/>
    <w:p w14:paraId="1B6E6BE4" w14:textId="77777777" w:rsidR="00777C69" w:rsidRDefault="00777C69" w:rsidP="00242C62"/>
    <w:p w14:paraId="762DCC10" w14:textId="77777777" w:rsidR="00777C69" w:rsidRDefault="00777C69" w:rsidP="00242C62"/>
    <w:p w14:paraId="55FA7188" w14:textId="77777777" w:rsidR="00777C69" w:rsidRDefault="00777C69" w:rsidP="00242C62"/>
    <w:p w14:paraId="03E241A8" w14:textId="77777777" w:rsidR="00777C69" w:rsidRDefault="00777C69" w:rsidP="00242C62"/>
    <w:p w14:paraId="19FD75F1" w14:textId="77777777" w:rsidR="00777C69" w:rsidRDefault="00777C69" w:rsidP="00242C62"/>
    <w:p w14:paraId="2BA262F6" w14:textId="77777777" w:rsidR="00777C69" w:rsidRDefault="00777C69" w:rsidP="00242C62"/>
    <w:p w14:paraId="0FBB4AFE" w14:textId="77777777" w:rsidR="00777C69" w:rsidRDefault="00777C69" w:rsidP="00242C62"/>
    <w:p w14:paraId="1F389AAA" w14:textId="77777777" w:rsidR="00777C69" w:rsidRDefault="00777C69" w:rsidP="00242C62"/>
    <w:p w14:paraId="533045B4" w14:textId="77777777" w:rsidR="00777C69" w:rsidRDefault="00777C69" w:rsidP="00242C62"/>
    <w:p w14:paraId="75BD3325" w14:textId="77777777" w:rsidR="00777C69" w:rsidRDefault="00777C69" w:rsidP="00242C62"/>
    <w:p w14:paraId="766012CA" w14:textId="77777777" w:rsidR="00777C69" w:rsidRDefault="00777C69" w:rsidP="00242C62"/>
    <w:p w14:paraId="43C08A2D" w14:textId="77777777" w:rsidR="00E07ECE" w:rsidRDefault="00E07ECE" w:rsidP="00242C62"/>
    <w:p w14:paraId="4C81BC5C" w14:textId="77777777" w:rsidR="00E07ECE" w:rsidRDefault="00E07ECE" w:rsidP="00242C62"/>
    <w:p w14:paraId="2823F15C" w14:textId="77777777" w:rsidR="00E07ECE" w:rsidRDefault="00E07ECE" w:rsidP="00242C62"/>
    <w:p w14:paraId="05EF2B65" w14:textId="77777777" w:rsidR="00E07ECE" w:rsidRDefault="00E07ECE" w:rsidP="00242C62"/>
    <w:p w14:paraId="4360746B" w14:textId="77777777" w:rsidR="00E07ECE" w:rsidRDefault="00E07ECE" w:rsidP="00242C62"/>
    <w:p w14:paraId="665F0596" w14:textId="77777777" w:rsidR="00E07ECE" w:rsidRDefault="00E07ECE" w:rsidP="00242C62"/>
    <w:p w14:paraId="666627BA" w14:textId="77777777" w:rsidR="00E07ECE" w:rsidRDefault="00E07ECE" w:rsidP="00242C62"/>
    <w:p w14:paraId="780EFB69" w14:textId="77777777" w:rsidR="00E07ECE" w:rsidRDefault="00E07ECE" w:rsidP="00242C62"/>
    <w:p w14:paraId="71CFDA1C" w14:textId="77777777" w:rsidR="00E07ECE" w:rsidRDefault="00E07ECE" w:rsidP="00242C62"/>
    <w:p w14:paraId="4DEF64D3" w14:textId="77777777" w:rsidR="00E07ECE" w:rsidRDefault="00E07ECE" w:rsidP="00242C62"/>
    <w:p w14:paraId="73FBC7D8" w14:textId="77777777" w:rsidR="00E07ECE" w:rsidRDefault="00E07ECE" w:rsidP="00242C62"/>
    <w:p w14:paraId="1D2E9777" w14:textId="77777777" w:rsidR="00E07ECE" w:rsidRDefault="00E07ECE" w:rsidP="00242C62"/>
    <w:p w14:paraId="1F757C96" w14:textId="77777777" w:rsidR="00E07ECE" w:rsidRDefault="00E07ECE" w:rsidP="00242C62"/>
    <w:p w14:paraId="56764546" w14:textId="4448F78D" w:rsidR="00242C62" w:rsidRDefault="00242C62" w:rsidP="00242C62">
      <w:r>
        <w:lastRenderedPageBreak/>
        <w:t xml:space="preserve">2. </w:t>
      </w:r>
      <w:proofErr w:type="gramStart"/>
      <w:r>
        <w:t>f</w:t>
      </w:r>
      <w:proofErr w:type="gramEnd"/>
      <w:r>
        <w:t xml:space="preserve"> = n3'n2' + n2[n1'n0'+ n0(n3 </w:t>
      </w:r>
      <w:proofErr w:type="spellStart"/>
      <w:r>
        <w:t>xor</w:t>
      </w:r>
      <w:proofErr w:type="spellEnd"/>
      <w:r>
        <w:t xml:space="preserve"> n1)]</w:t>
      </w:r>
    </w:p>
    <w:p w14:paraId="701327F3" w14:textId="77777777" w:rsidR="00F34C1D" w:rsidRDefault="00F34C1D" w:rsidP="00242C62"/>
    <w:p w14:paraId="0A4EEA4D" w14:textId="2AEA235B" w:rsidR="00F34C1D" w:rsidRDefault="00F34C1D" w:rsidP="00242C62">
      <w:r>
        <w:rPr>
          <w:noProof/>
        </w:rPr>
        <w:drawing>
          <wp:anchor distT="0" distB="0" distL="114300" distR="114300" simplePos="0" relativeHeight="251607552" behindDoc="0" locked="0" layoutInCell="1" allowOverlap="1" wp14:anchorId="0A9B9F6B" wp14:editId="59EE6D76">
            <wp:simplePos x="0" y="0"/>
            <wp:positionH relativeFrom="column">
              <wp:posOffset>20955</wp:posOffset>
            </wp:positionH>
            <wp:positionV relativeFrom="paragraph">
              <wp:posOffset>185420</wp:posOffset>
            </wp:positionV>
            <wp:extent cx="2840990" cy="3162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0990" cy="3162300"/>
                    </a:xfrm>
                    <a:prstGeom prst="rect">
                      <a:avLst/>
                    </a:prstGeom>
                  </pic:spPr>
                </pic:pic>
              </a:graphicData>
            </a:graphic>
            <wp14:sizeRelH relativeFrom="margin">
              <wp14:pctWidth>0</wp14:pctWidth>
            </wp14:sizeRelH>
            <wp14:sizeRelV relativeFrom="margin">
              <wp14:pctHeight>0</wp14:pctHeight>
            </wp14:sizeRelV>
          </wp:anchor>
        </w:drawing>
      </w:r>
    </w:p>
    <w:p w14:paraId="1AEA019A" w14:textId="6D9EADB5" w:rsidR="00114B9C" w:rsidRDefault="00114B9C" w:rsidP="00242C62"/>
    <w:p w14:paraId="1E4C3522" w14:textId="77777777" w:rsidR="00114B9C" w:rsidRDefault="00114B9C" w:rsidP="00242C62"/>
    <w:p w14:paraId="5EBDD56E" w14:textId="77777777" w:rsidR="00777C69" w:rsidRDefault="00777C69" w:rsidP="00242C62"/>
    <w:p w14:paraId="33B1B527" w14:textId="77777777" w:rsidR="00777C69" w:rsidRDefault="00777C69" w:rsidP="00242C62"/>
    <w:p w14:paraId="437F6AFD" w14:textId="77777777" w:rsidR="00777C69" w:rsidRDefault="00777C69" w:rsidP="00242C62"/>
    <w:p w14:paraId="0A38533D" w14:textId="77777777" w:rsidR="00777C69" w:rsidRDefault="00777C69" w:rsidP="00242C62"/>
    <w:p w14:paraId="2DDE1125" w14:textId="77777777" w:rsidR="00777C69" w:rsidRDefault="00777C69" w:rsidP="00242C62"/>
    <w:p w14:paraId="47EE5623" w14:textId="77777777" w:rsidR="00777C69" w:rsidRDefault="00777C69" w:rsidP="00242C62">
      <w:bookmarkStart w:id="1" w:name="_GoBack"/>
      <w:bookmarkEnd w:id="1"/>
    </w:p>
    <w:p w14:paraId="7415A3FA" w14:textId="77777777" w:rsidR="00777C69" w:rsidRDefault="00777C69" w:rsidP="00242C62"/>
    <w:p w14:paraId="3B4484F2" w14:textId="77777777" w:rsidR="00777C69" w:rsidRDefault="00777C69" w:rsidP="00242C62"/>
    <w:p w14:paraId="0E37DD3D" w14:textId="53FCD91F" w:rsidR="00242C62" w:rsidRDefault="00242C62" w:rsidP="00242C62">
      <w:r>
        <w:t xml:space="preserve">3. </w:t>
      </w:r>
      <w:proofErr w:type="gramStart"/>
      <w:r>
        <w:t>f</w:t>
      </w:r>
      <w:proofErr w:type="gramEnd"/>
      <w:r>
        <w:t xml:space="preserve"> = n3’(n1' + n0) + n2(n1' + n3)</w:t>
      </w:r>
    </w:p>
    <w:p w14:paraId="7535C294" w14:textId="262265DC" w:rsidR="00242C62" w:rsidRDefault="00A429E4" w:rsidP="00242C62">
      <w:r>
        <w:rPr>
          <w:noProof/>
        </w:rPr>
        <w:drawing>
          <wp:anchor distT="0" distB="0" distL="114300" distR="114300" simplePos="0" relativeHeight="251667968" behindDoc="0" locked="0" layoutInCell="1" allowOverlap="1" wp14:anchorId="0BB7C88C" wp14:editId="2784B20A">
            <wp:simplePos x="0" y="0"/>
            <wp:positionH relativeFrom="column">
              <wp:posOffset>20955</wp:posOffset>
            </wp:positionH>
            <wp:positionV relativeFrom="paragraph">
              <wp:posOffset>57785</wp:posOffset>
            </wp:positionV>
            <wp:extent cx="2521585" cy="26955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1585" cy="2695575"/>
                    </a:xfrm>
                    <a:prstGeom prst="rect">
                      <a:avLst/>
                    </a:prstGeom>
                  </pic:spPr>
                </pic:pic>
              </a:graphicData>
            </a:graphic>
            <wp14:sizeRelH relativeFrom="margin">
              <wp14:pctWidth>0</wp14:pctWidth>
            </wp14:sizeRelH>
            <wp14:sizeRelV relativeFrom="margin">
              <wp14:pctHeight>0</wp14:pctHeight>
            </wp14:sizeRelV>
          </wp:anchor>
        </w:drawing>
      </w:r>
    </w:p>
    <w:p w14:paraId="7D0F0DC1" w14:textId="77777777" w:rsidR="00114B9C" w:rsidRDefault="00114B9C" w:rsidP="00242C62"/>
    <w:p w14:paraId="7709812D" w14:textId="29A711CE" w:rsidR="00114B9C" w:rsidRDefault="00114B9C" w:rsidP="00242C62"/>
    <w:p w14:paraId="42AD927C" w14:textId="77777777" w:rsidR="00114B9C" w:rsidRDefault="00114B9C" w:rsidP="00242C62"/>
    <w:p w14:paraId="17D971B2" w14:textId="60FF4BF4" w:rsidR="00114B9C" w:rsidRDefault="00114B9C" w:rsidP="00242C62"/>
    <w:p w14:paraId="0BEB7A8E" w14:textId="350BB419" w:rsidR="00114B9C" w:rsidRDefault="00114B9C" w:rsidP="00242C62"/>
    <w:p w14:paraId="63C95899" w14:textId="77777777" w:rsidR="00114B9C" w:rsidRDefault="00114B9C" w:rsidP="00242C62"/>
    <w:p w14:paraId="3E58DC92" w14:textId="6D9959E5" w:rsidR="00114B9C" w:rsidRDefault="00114B9C" w:rsidP="00242C62"/>
    <w:p w14:paraId="72129199" w14:textId="77777777" w:rsidR="00114B9C" w:rsidRDefault="00114B9C" w:rsidP="00242C62"/>
    <w:p w14:paraId="5E36C189" w14:textId="77777777" w:rsidR="00242C62" w:rsidRDefault="00242C62" w:rsidP="00242C62"/>
    <w:p w14:paraId="7B914A2E" w14:textId="77777777" w:rsidR="00114B9C" w:rsidRDefault="00114B9C" w:rsidP="00242C62"/>
    <w:p w14:paraId="0FD7AF50" w14:textId="77777777" w:rsidR="00114B9C" w:rsidRDefault="00114B9C" w:rsidP="00242C62"/>
    <w:p w14:paraId="606D596A" w14:textId="77777777" w:rsidR="00114B9C" w:rsidRDefault="00114B9C" w:rsidP="00242C62"/>
    <w:p w14:paraId="5E0C310A" w14:textId="77777777" w:rsidR="00114B9C" w:rsidRDefault="00114B9C" w:rsidP="00242C62"/>
    <w:p w14:paraId="14C23E4D" w14:textId="77777777" w:rsidR="00114B9C" w:rsidRDefault="00114B9C" w:rsidP="00242C62"/>
    <w:p w14:paraId="7ADCD880" w14:textId="77777777" w:rsidR="00114B9C" w:rsidRDefault="00114B9C" w:rsidP="00242C62"/>
    <w:p w14:paraId="056AA01D" w14:textId="77777777" w:rsidR="00114B9C" w:rsidRDefault="00114B9C" w:rsidP="00242C62"/>
    <w:p w14:paraId="24ECC22F" w14:textId="77777777" w:rsidR="00A429E4" w:rsidRDefault="00A429E4" w:rsidP="00242C62"/>
    <w:p w14:paraId="29E25B8B" w14:textId="77777777" w:rsidR="00A429E4" w:rsidRDefault="00A429E4" w:rsidP="00242C62"/>
    <w:p w14:paraId="6BDEAE7F" w14:textId="77777777" w:rsidR="00A429E4" w:rsidRDefault="00A429E4" w:rsidP="00242C62"/>
    <w:p w14:paraId="58D93785" w14:textId="77777777" w:rsidR="00A429E4" w:rsidRDefault="00A429E4" w:rsidP="00242C62"/>
    <w:p w14:paraId="2033CD0C" w14:textId="77777777" w:rsidR="00A429E4" w:rsidRDefault="00A429E4" w:rsidP="00242C62"/>
    <w:p w14:paraId="78574C93" w14:textId="77777777" w:rsidR="00777C69" w:rsidRDefault="00777C69" w:rsidP="00242C62"/>
    <w:p w14:paraId="3E290710" w14:textId="77777777" w:rsidR="00777C69" w:rsidRDefault="00777C69" w:rsidP="00242C62"/>
    <w:p w14:paraId="102F29EE" w14:textId="75F99049" w:rsidR="00242C62" w:rsidRDefault="00242C62" w:rsidP="00242C62">
      <w:r>
        <w:lastRenderedPageBreak/>
        <w:t xml:space="preserve">4. </w:t>
      </w:r>
      <w:proofErr w:type="gramStart"/>
      <w:r>
        <w:t>f</w:t>
      </w:r>
      <w:proofErr w:type="gramEnd"/>
      <w:r>
        <w:t xml:space="preserve"> = (n3 </w:t>
      </w:r>
      <w:proofErr w:type="spellStart"/>
      <w:r>
        <w:t>xor</w:t>
      </w:r>
      <w:proofErr w:type="spellEnd"/>
      <w:r>
        <w:t xml:space="preserve"> n0) + n3' [n2'(n1 + n0') + n1n0']</w:t>
      </w:r>
    </w:p>
    <w:p w14:paraId="2A76B0BC" w14:textId="77777777" w:rsidR="00242C62" w:rsidRDefault="00242C62" w:rsidP="00242C62"/>
    <w:p w14:paraId="668D2484" w14:textId="02DF92FF" w:rsidR="00114B9C" w:rsidRDefault="00A429E4" w:rsidP="00242C62">
      <w:r>
        <w:rPr>
          <w:noProof/>
        </w:rPr>
        <w:drawing>
          <wp:anchor distT="0" distB="0" distL="114300" distR="114300" simplePos="0" relativeHeight="251694080" behindDoc="0" locked="0" layoutInCell="1" allowOverlap="1" wp14:anchorId="5616E08E" wp14:editId="46B18FF7">
            <wp:simplePos x="0" y="0"/>
            <wp:positionH relativeFrom="column">
              <wp:posOffset>0</wp:posOffset>
            </wp:positionH>
            <wp:positionV relativeFrom="paragraph">
              <wp:posOffset>151765</wp:posOffset>
            </wp:positionV>
            <wp:extent cx="3063240" cy="344805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3448050"/>
                    </a:xfrm>
                    <a:prstGeom prst="rect">
                      <a:avLst/>
                    </a:prstGeom>
                  </pic:spPr>
                </pic:pic>
              </a:graphicData>
            </a:graphic>
          </wp:anchor>
        </w:drawing>
      </w:r>
    </w:p>
    <w:p w14:paraId="5956513F" w14:textId="77777777" w:rsidR="00114B9C" w:rsidRDefault="00114B9C" w:rsidP="00242C62"/>
    <w:p w14:paraId="5F77C523" w14:textId="77777777" w:rsidR="00114B9C" w:rsidRDefault="00114B9C" w:rsidP="00242C62"/>
    <w:p w14:paraId="10D2B519" w14:textId="77777777" w:rsidR="00114B9C" w:rsidRDefault="00114B9C" w:rsidP="00242C62"/>
    <w:p w14:paraId="7E7A2A57" w14:textId="77777777" w:rsidR="00114B9C" w:rsidRDefault="00114B9C" w:rsidP="00242C62"/>
    <w:p w14:paraId="640D4C52" w14:textId="77777777" w:rsidR="00114B9C" w:rsidRDefault="00114B9C" w:rsidP="00242C62"/>
    <w:p w14:paraId="6D35DEF2" w14:textId="77777777" w:rsidR="00114B9C" w:rsidRDefault="00114B9C" w:rsidP="00242C62"/>
    <w:p w14:paraId="30D92350" w14:textId="77777777" w:rsidR="00114B9C" w:rsidRDefault="00114B9C" w:rsidP="00242C62"/>
    <w:p w14:paraId="09DC29A8" w14:textId="77777777" w:rsidR="00242C62" w:rsidRDefault="00242C62" w:rsidP="00242C62"/>
    <w:p w14:paraId="52C224EA" w14:textId="1E2E2B06" w:rsidR="00114B9C" w:rsidRDefault="00242C62" w:rsidP="00242C62">
      <w:r>
        <w:t xml:space="preserve">5. </w:t>
      </w:r>
      <w:proofErr w:type="gramStart"/>
      <w:r>
        <w:t>f</w:t>
      </w:r>
      <w:proofErr w:type="gramEnd"/>
      <w:r>
        <w:t xml:space="preserve"> = n0(n3 xor n2n1')</w:t>
      </w:r>
      <w:r w:rsidR="002F6239">
        <w:rPr>
          <w:noProof/>
        </w:rPr>
        <w:drawing>
          <wp:anchor distT="0" distB="0" distL="114300" distR="114300" simplePos="0" relativeHeight="251674112" behindDoc="0" locked="0" layoutInCell="1" allowOverlap="1" wp14:anchorId="3DD87AC5" wp14:editId="6269ED0C">
            <wp:simplePos x="0" y="0"/>
            <wp:positionH relativeFrom="column">
              <wp:posOffset>-1905</wp:posOffset>
            </wp:positionH>
            <wp:positionV relativeFrom="paragraph">
              <wp:posOffset>290195</wp:posOffset>
            </wp:positionV>
            <wp:extent cx="2879090" cy="3162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9090" cy="3162300"/>
                    </a:xfrm>
                    <a:prstGeom prst="rect">
                      <a:avLst/>
                    </a:prstGeom>
                  </pic:spPr>
                </pic:pic>
              </a:graphicData>
            </a:graphic>
            <wp14:sizeRelH relativeFrom="margin">
              <wp14:pctWidth>0</wp14:pctWidth>
            </wp14:sizeRelH>
            <wp14:sizeRelV relativeFrom="margin">
              <wp14:pctHeight>0</wp14:pctHeight>
            </wp14:sizeRelV>
          </wp:anchor>
        </w:drawing>
      </w:r>
    </w:p>
    <w:p w14:paraId="6C355234" w14:textId="77777777" w:rsidR="002F6239" w:rsidRDefault="002F6239" w:rsidP="00242C62"/>
    <w:p w14:paraId="48A5CE4C" w14:textId="77777777" w:rsidR="00242C62" w:rsidRDefault="00242C62" w:rsidP="00242C62">
      <w:r>
        <w:lastRenderedPageBreak/>
        <w:t xml:space="preserve">6. </w:t>
      </w:r>
      <w:proofErr w:type="gramStart"/>
      <w:r>
        <w:t>f</w:t>
      </w:r>
      <w:proofErr w:type="gramEnd"/>
      <w:r>
        <w:t xml:space="preserve"> = n2(n1' + n2'n0') + n2’n1’n0'</w:t>
      </w:r>
    </w:p>
    <w:p w14:paraId="549F8A9A" w14:textId="6D4065DC" w:rsidR="002F6239" w:rsidRDefault="002F6239" w:rsidP="00242C62">
      <w:r>
        <w:rPr>
          <w:noProof/>
        </w:rPr>
        <w:drawing>
          <wp:anchor distT="0" distB="0" distL="114300" distR="114300" simplePos="0" relativeHeight="251677184" behindDoc="0" locked="0" layoutInCell="1" allowOverlap="1" wp14:anchorId="39B29164" wp14:editId="40E5797D">
            <wp:simplePos x="0" y="0"/>
            <wp:positionH relativeFrom="column">
              <wp:posOffset>-1905</wp:posOffset>
            </wp:positionH>
            <wp:positionV relativeFrom="paragraph">
              <wp:posOffset>288925</wp:posOffset>
            </wp:positionV>
            <wp:extent cx="2959100" cy="21050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9100" cy="2105025"/>
                    </a:xfrm>
                    <a:prstGeom prst="rect">
                      <a:avLst/>
                    </a:prstGeom>
                  </pic:spPr>
                </pic:pic>
              </a:graphicData>
            </a:graphic>
            <wp14:sizeRelH relativeFrom="margin">
              <wp14:pctWidth>0</wp14:pctWidth>
            </wp14:sizeRelH>
            <wp14:sizeRelV relativeFrom="margin">
              <wp14:pctHeight>0</wp14:pctHeight>
            </wp14:sizeRelV>
          </wp:anchor>
        </w:drawing>
      </w:r>
    </w:p>
    <w:p w14:paraId="5736EBCD" w14:textId="7AB0D74C" w:rsidR="00242C62" w:rsidRDefault="00242C62" w:rsidP="00242C62"/>
    <w:p w14:paraId="07951D93" w14:textId="77777777" w:rsidR="002F6239" w:rsidRDefault="002F6239" w:rsidP="00242C62"/>
    <w:p w14:paraId="7E9C4BE4" w14:textId="77777777" w:rsidR="002F6239" w:rsidRDefault="002F6239" w:rsidP="00242C62"/>
    <w:p w14:paraId="4D187292" w14:textId="77777777" w:rsidR="002F6239" w:rsidRDefault="002F6239" w:rsidP="00242C62"/>
    <w:p w14:paraId="3DF037E9" w14:textId="77777777" w:rsidR="002F6239" w:rsidRDefault="002F6239" w:rsidP="00242C62"/>
    <w:p w14:paraId="202D6359" w14:textId="77777777" w:rsidR="002F6239" w:rsidRDefault="002F6239" w:rsidP="00242C62"/>
    <w:p w14:paraId="7100EB2A" w14:textId="7DB59AA2" w:rsidR="00242C62" w:rsidRDefault="00242C62" w:rsidP="00242C62"/>
    <w:p w14:paraId="1BE81001" w14:textId="1267FE42" w:rsidR="00242C62" w:rsidRDefault="00242C62" w:rsidP="00242C62">
      <w:r>
        <w:t xml:space="preserve">7. </w:t>
      </w:r>
      <w:proofErr w:type="gramStart"/>
      <w:r>
        <w:t>f</w:t>
      </w:r>
      <w:proofErr w:type="gramEnd"/>
      <w:r>
        <w:t xml:space="preserve"> = n2n1' + n3'n1(n0'+ n2') </w:t>
      </w:r>
    </w:p>
    <w:p w14:paraId="67426538" w14:textId="19E6E325" w:rsidR="002F6239" w:rsidRDefault="00A867CA">
      <w:r>
        <w:rPr>
          <w:noProof/>
        </w:rPr>
        <w:drawing>
          <wp:anchor distT="0" distB="0" distL="114300" distR="114300" simplePos="0" relativeHeight="251700224" behindDoc="0" locked="0" layoutInCell="1" allowOverlap="1" wp14:anchorId="6C4483DB" wp14:editId="1B835F2C">
            <wp:simplePos x="0" y="0"/>
            <wp:positionH relativeFrom="column">
              <wp:posOffset>0</wp:posOffset>
            </wp:positionH>
            <wp:positionV relativeFrom="paragraph">
              <wp:posOffset>142240</wp:posOffset>
            </wp:positionV>
            <wp:extent cx="3063240" cy="3078480"/>
            <wp:effectExtent l="0" t="0" r="381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3078480"/>
                    </a:xfrm>
                    <a:prstGeom prst="rect">
                      <a:avLst/>
                    </a:prstGeom>
                  </pic:spPr>
                </pic:pic>
              </a:graphicData>
            </a:graphic>
          </wp:anchor>
        </w:drawing>
      </w:r>
    </w:p>
    <w:p w14:paraId="56FB104B" w14:textId="363BA197" w:rsidR="00DD48AE" w:rsidRDefault="00DD48AE" w:rsidP="00A867CA">
      <w:pPr>
        <w:pStyle w:val="Heading1"/>
      </w:pPr>
      <w:r>
        <w:t xml:space="preserve">testing procedures </w:t>
      </w:r>
    </w:p>
    <w:p w14:paraId="78ACE3EF" w14:textId="05227BCE" w:rsidR="00DD48AE" w:rsidRDefault="00DD48AE"/>
    <w:p w14:paraId="1BB14E19" w14:textId="5E447844" w:rsidR="00DD48AE" w:rsidRDefault="00A867CA" w:rsidP="008A56EE">
      <w:pPr>
        <w:pStyle w:val="ListNumber"/>
        <w:numPr>
          <w:ilvl w:val="0"/>
          <w:numId w:val="3"/>
        </w:numPr>
      </w:pPr>
      <w:r>
        <w:t>Create a KMAP for each equation, then reduce the equation to the simplest form.</w:t>
      </w:r>
    </w:p>
    <w:p w14:paraId="5355A89A" w14:textId="5A635AAF" w:rsidR="00A867CA" w:rsidRDefault="00A867CA" w:rsidP="008A56EE">
      <w:pPr>
        <w:pStyle w:val="ListNumber"/>
        <w:numPr>
          <w:ilvl w:val="0"/>
          <w:numId w:val="3"/>
        </w:numPr>
      </w:pPr>
      <w:r>
        <w:t>Make a truth and voltage table that satisfies the new equation.</w:t>
      </w:r>
    </w:p>
    <w:p w14:paraId="7C0DDBBC" w14:textId="7D794B9A" w:rsidR="00DD48AE" w:rsidRDefault="002C3BE8" w:rsidP="008A56EE">
      <w:pPr>
        <w:pStyle w:val="ListNumber"/>
        <w:numPr>
          <w:ilvl w:val="0"/>
          <w:numId w:val="3"/>
        </w:numPr>
      </w:pPr>
      <w:r>
        <w:t>Create the NOR and NAND of each equation.</w:t>
      </w:r>
    </w:p>
    <w:p w14:paraId="6CC93168" w14:textId="586D22CA" w:rsidR="002C3BE8" w:rsidRDefault="002C3BE8" w:rsidP="008A56EE">
      <w:pPr>
        <w:pStyle w:val="ListNumber"/>
        <w:numPr>
          <w:ilvl w:val="0"/>
          <w:numId w:val="3"/>
        </w:numPr>
      </w:pPr>
      <w:r>
        <w:t>Design and create the logical circuit.</w:t>
      </w:r>
    </w:p>
    <w:p w14:paraId="315657A5" w14:textId="6DDC9505" w:rsidR="002C3BE8" w:rsidRDefault="002C3BE8" w:rsidP="008A56EE">
      <w:pPr>
        <w:pStyle w:val="ListNumber"/>
        <w:numPr>
          <w:ilvl w:val="0"/>
          <w:numId w:val="3"/>
        </w:numPr>
      </w:pPr>
      <w:r>
        <w:t xml:space="preserve">Test the circuit using the truth table to see if the logical circuit is designed properly. </w:t>
      </w:r>
    </w:p>
    <w:p w14:paraId="3AB3C684" w14:textId="7231734E" w:rsidR="00DD48AE" w:rsidRDefault="00DD48AE"/>
    <w:p w14:paraId="5554D20B" w14:textId="3C014524" w:rsidR="00DD48AE" w:rsidRDefault="002C3BE8">
      <w:r>
        <w:t>Simulation Waveforms for Each Schematic and Equation</w:t>
      </w:r>
    </w:p>
    <w:p w14:paraId="38467D96" w14:textId="6F6CFEA4" w:rsidR="00761338" w:rsidRDefault="00761338">
      <w:r>
        <w:t>N0</w:t>
      </w:r>
      <w:proofErr w:type="gramStart"/>
      <w:r>
        <w:t>,1,2,3</w:t>
      </w:r>
      <w:proofErr w:type="gramEnd"/>
      <w:r w:rsidR="003B6DF7">
        <w:t xml:space="preserve"> Represent the inputs while f1, and f2 are the outputs</w:t>
      </w:r>
    </w:p>
    <w:p w14:paraId="7941E14B" w14:textId="77777777" w:rsidR="003B6DF7" w:rsidRDefault="003B6DF7"/>
    <w:p w14:paraId="2E5B68C6" w14:textId="77777777" w:rsidR="002C3BE8" w:rsidRDefault="002C3BE8" w:rsidP="002C3BE8">
      <w:r>
        <w:t xml:space="preserve">1. f = n3' [n1 + (n2 </w:t>
      </w:r>
      <w:proofErr w:type="spellStart"/>
      <w:r>
        <w:t>xor</w:t>
      </w:r>
      <w:proofErr w:type="spellEnd"/>
      <w:r>
        <w:t xml:space="preserve"> n0)'] + n3n2n1'</w:t>
      </w:r>
    </w:p>
    <w:p w14:paraId="2B075DB2" w14:textId="5AA21B4D" w:rsidR="002C3BE8" w:rsidRDefault="003B6DF7" w:rsidP="002C3BE8">
      <w:r>
        <w:rPr>
          <w:noProof/>
        </w:rPr>
        <w:drawing>
          <wp:inline distT="0" distB="0" distL="0" distR="0" wp14:anchorId="17FE4C8D" wp14:editId="11CB8ADA">
            <wp:extent cx="2800350" cy="51845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2809701" cy="520188"/>
                    </a:xfrm>
                    <a:prstGeom prst="rect">
                      <a:avLst/>
                    </a:prstGeom>
                    <a:noFill/>
                    <a:ln w="9525">
                      <a:noFill/>
                      <a:miter lim="800000"/>
                      <a:headEnd/>
                      <a:tailEnd/>
                    </a:ln>
                  </pic:spPr>
                </pic:pic>
              </a:graphicData>
            </a:graphic>
          </wp:inline>
        </w:drawing>
      </w:r>
    </w:p>
    <w:p w14:paraId="03CF3532" w14:textId="77777777" w:rsidR="002C3BE8" w:rsidRDefault="002C3BE8" w:rsidP="002C3BE8">
      <w:r>
        <w:t xml:space="preserve">2. </w:t>
      </w:r>
      <w:proofErr w:type="gramStart"/>
      <w:r>
        <w:t>f</w:t>
      </w:r>
      <w:proofErr w:type="gramEnd"/>
      <w:r>
        <w:t xml:space="preserve"> = n3'n2' + n2[n1'n0'+ n0(n3 </w:t>
      </w:r>
      <w:proofErr w:type="spellStart"/>
      <w:r>
        <w:t>xor</w:t>
      </w:r>
      <w:proofErr w:type="spellEnd"/>
      <w:r>
        <w:t xml:space="preserve"> n1)]</w:t>
      </w:r>
    </w:p>
    <w:p w14:paraId="74202DEF" w14:textId="7392B787" w:rsidR="002C3BE8" w:rsidRDefault="003B6DF7" w:rsidP="002C3BE8">
      <w:r>
        <w:rPr>
          <w:noProof/>
        </w:rPr>
        <w:drawing>
          <wp:inline distT="0" distB="0" distL="0" distR="0" wp14:anchorId="5E97ABAE" wp14:editId="40F39A31">
            <wp:extent cx="3063240" cy="530597"/>
            <wp:effectExtent l="0" t="0" r="381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3063240" cy="530597"/>
                    </a:xfrm>
                    <a:prstGeom prst="rect">
                      <a:avLst/>
                    </a:prstGeom>
                    <a:noFill/>
                    <a:ln w="9525">
                      <a:noFill/>
                      <a:miter lim="800000"/>
                      <a:headEnd/>
                      <a:tailEnd/>
                    </a:ln>
                  </pic:spPr>
                </pic:pic>
              </a:graphicData>
            </a:graphic>
          </wp:inline>
        </w:drawing>
      </w:r>
    </w:p>
    <w:p w14:paraId="3F387AA8" w14:textId="77777777" w:rsidR="002C3BE8" w:rsidRDefault="002C3BE8" w:rsidP="002C3BE8">
      <w:r>
        <w:t xml:space="preserve">3. </w:t>
      </w:r>
      <w:proofErr w:type="gramStart"/>
      <w:r>
        <w:t>f</w:t>
      </w:r>
      <w:proofErr w:type="gramEnd"/>
      <w:r>
        <w:t xml:space="preserve"> = n3’(n1' + n0) + n2(n1' + n3)</w:t>
      </w:r>
    </w:p>
    <w:p w14:paraId="118F11C1" w14:textId="409E4A6C" w:rsidR="002C3BE8" w:rsidRDefault="003B6DF7" w:rsidP="002C3BE8">
      <w:r>
        <w:rPr>
          <w:noProof/>
        </w:rPr>
        <w:drawing>
          <wp:inline distT="0" distB="0" distL="0" distR="0" wp14:anchorId="1399DBCB" wp14:editId="1091A3F6">
            <wp:extent cx="3017233" cy="647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027973" cy="650006"/>
                    </a:xfrm>
                    <a:prstGeom prst="rect">
                      <a:avLst/>
                    </a:prstGeom>
                    <a:noFill/>
                    <a:ln w="9525">
                      <a:noFill/>
                      <a:miter lim="800000"/>
                      <a:headEnd/>
                      <a:tailEnd/>
                    </a:ln>
                  </pic:spPr>
                </pic:pic>
              </a:graphicData>
            </a:graphic>
          </wp:inline>
        </w:drawing>
      </w:r>
    </w:p>
    <w:p w14:paraId="74C66169" w14:textId="77777777" w:rsidR="002C3BE8" w:rsidRDefault="002C3BE8" w:rsidP="002C3BE8">
      <w:r>
        <w:t xml:space="preserve">4. </w:t>
      </w:r>
      <w:proofErr w:type="gramStart"/>
      <w:r>
        <w:t>f</w:t>
      </w:r>
      <w:proofErr w:type="gramEnd"/>
      <w:r>
        <w:t xml:space="preserve"> = (n3 </w:t>
      </w:r>
      <w:proofErr w:type="spellStart"/>
      <w:r>
        <w:t>xor</w:t>
      </w:r>
      <w:proofErr w:type="spellEnd"/>
      <w:r>
        <w:t xml:space="preserve"> n0) + n3' [n2'(n1 + n0') + n1n0']</w:t>
      </w:r>
    </w:p>
    <w:p w14:paraId="38A8CA31" w14:textId="55332D89" w:rsidR="002C3BE8" w:rsidRDefault="003B6DF7" w:rsidP="002C3BE8">
      <w:r>
        <w:rPr>
          <w:noProof/>
        </w:rPr>
        <w:drawing>
          <wp:inline distT="0" distB="0" distL="0" distR="0" wp14:anchorId="2766D07D" wp14:editId="4F2D981B">
            <wp:extent cx="3063240" cy="553085"/>
            <wp:effectExtent l="0" t="0" r="381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3063240" cy="553085"/>
                    </a:xfrm>
                    <a:prstGeom prst="rect">
                      <a:avLst/>
                    </a:prstGeom>
                    <a:noFill/>
                    <a:ln w="9525">
                      <a:noFill/>
                      <a:miter lim="800000"/>
                      <a:headEnd/>
                      <a:tailEnd/>
                    </a:ln>
                  </pic:spPr>
                </pic:pic>
              </a:graphicData>
            </a:graphic>
          </wp:inline>
        </w:drawing>
      </w:r>
    </w:p>
    <w:p w14:paraId="7993E5F0" w14:textId="77777777" w:rsidR="002C3BE8" w:rsidRDefault="002C3BE8" w:rsidP="002C3BE8">
      <w:r>
        <w:t xml:space="preserve">5. </w:t>
      </w:r>
      <w:proofErr w:type="gramStart"/>
      <w:r>
        <w:t>f</w:t>
      </w:r>
      <w:proofErr w:type="gramEnd"/>
      <w:r>
        <w:t xml:space="preserve"> = n0(n3 </w:t>
      </w:r>
      <w:proofErr w:type="spellStart"/>
      <w:r>
        <w:t>xor</w:t>
      </w:r>
      <w:proofErr w:type="spellEnd"/>
      <w:r>
        <w:t xml:space="preserve"> n2n1')</w:t>
      </w:r>
    </w:p>
    <w:p w14:paraId="3E6192AB" w14:textId="1D5B1D5B" w:rsidR="002C3BE8" w:rsidRDefault="003B6DF7" w:rsidP="002C3BE8">
      <w:r>
        <w:rPr>
          <w:noProof/>
        </w:rPr>
        <w:drawing>
          <wp:inline distT="0" distB="0" distL="0" distR="0" wp14:anchorId="4B81E65A" wp14:editId="19384B53">
            <wp:extent cx="3063240" cy="643037"/>
            <wp:effectExtent l="0" t="0" r="3810" b="508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srcRect/>
                    <a:stretch>
                      <a:fillRect/>
                    </a:stretch>
                  </pic:blipFill>
                  <pic:spPr bwMode="auto">
                    <a:xfrm>
                      <a:off x="0" y="0"/>
                      <a:ext cx="3063240" cy="643037"/>
                    </a:xfrm>
                    <a:prstGeom prst="rect">
                      <a:avLst/>
                    </a:prstGeom>
                    <a:noFill/>
                    <a:ln w="9525">
                      <a:noFill/>
                      <a:miter lim="800000"/>
                      <a:headEnd/>
                      <a:tailEnd/>
                    </a:ln>
                  </pic:spPr>
                </pic:pic>
              </a:graphicData>
            </a:graphic>
          </wp:inline>
        </w:drawing>
      </w:r>
    </w:p>
    <w:p w14:paraId="39E91E80" w14:textId="77777777" w:rsidR="002C3BE8" w:rsidRDefault="002C3BE8" w:rsidP="002C3BE8">
      <w:r>
        <w:t xml:space="preserve">6. </w:t>
      </w:r>
      <w:proofErr w:type="gramStart"/>
      <w:r>
        <w:t>f</w:t>
      </w:r>
      <w:proofErr w:type="gramEnd"/>
      <w:r>
        <w:t xml:space="preserve"> = n2(n1' + n2'n0') + n2’n1’n0'</w:t>
      </w:r>
    </w:p>
    <w:p w14:paraId="40446DEE" w14:textId="3A507FF5" w:rsidR="002C3BE8" w:rsidRDefault="003B6DF7" w:rsidP="002C3BE8">
      <w:r>
        <w:rPr>
          <w:noProof/>
        </w:rPr>
        <w:drawing>
          <wp:inline distT="0" distB="0" distL="0" distR="0" wp14:anchorId="3D49A7EE" wp14:editId="57F685D9">
            <wp:extent cx="3063240" cy="584082"/>
            <wp:effectExtent l="0" t="0" r="381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3063240" cy="584082"/>
                    </a:xfrm>
                    <a:prstGeom prst="rect">
                      <a:avLst/>
                    </a:prstGeom>
                    <a:noFill/>
                    <a:ln w="9525">
                      <a:noFill/>
                      <a:miter lim="800000"/>
                      <a:headEnd/>
                      <a:tailEnd/>
                    </a:ln>
                  </pic:spPr>
                </pic:pic>
              </a:graphicData>
            </a:graphic>
          </wp:inline>
        </w:drawing>
      </w:r>
    </w:p>
    <w:p w14:paraId="3F43E725" w14:textId="77777777" w:rsidR="002C3BE8" w:rsidRDefault="002C3BE8" w:rsidP="002C3BE8">
      <w:r>
        <w:t xml:space="preserve">7. </w:t>
      </w:r>
      <w:proofErr w:type="gramStart"/>
      <w:r>
        <w:t>f</w:t>
      </w:r>
      <w:proofErr w:type="gramEnd"/>
      <w:r>
        <w:t xml:space="preserve"> = n2n1' + n3'n1(n0'+ n2') </w:t>
      </w:r>
    </w:p>
    <w:p w14:paraId="424DC166" w14:textId="4CEFCE74" w:rsidR="002C3BE8" w:rsidRDefault="003B6DF7">
      <w:r>
        <w:rPr>
          <w:noProof/>
        </w:rPr>
        <w:drawing>
          <wp:inline distT="0" distB="0" distL="0" distR="0" wp14:anchorId="26D01820" wp14:editId="3D8C5CB4">
            <wp:extent cx="3063240" cy="584082"/>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3063240" cy="584082"/>
                    </a:xfrm>
                    <a:prstGeom prst="rect">
                      <a:avLst/>
                    </a:prstGeom>
                    <a:noFill/>
                    <a:ln w="9525">
                      <a:noFill/>
                      <a:miter lim="800000"/>
                      <a:headEnd/>
                      <a:tailEnd/>
                    </a:ln>
                  </pic:spPr>
                </pic:pic>
              </a:graphicData>
            </a:graphic>
          </wp:inline>
        </w:drawing>
      </w:r>
    </w:p>
    <w:p w14:paraId="320AC6B0" w14:textId="1E6254A2" w:rsidR="00DD48AE" w:rsidRDefault="00DD48AE">
      <w:pPr>
        <w:pStyle w:val="Heading1"/>
      </w:pPr>
      <w:r>
        <w:t>testing results</w:t>
      </w:r>
    </w:p>
    <w:p w14:paraId="62752DD8" w14:textId="603E3842" w:rsidR="00DD48AE" w:rsidRDefault="00DD48AE"/>
    <w:p w14:paraId="16EF3444" w14:textId="44B94AF9" w:rsidR="00DD48AE" w:rsidRDefault="006373AC">
      <w:r>
        <w:t xml:space="preserve">The testing results for this lab are straight forward as the NOR and NAND waveforms match each other. This means that any equation can be changed using De Morgan’s Theorem. Also it shows that any simplified version of an equation represents the original form also. Some of the waveforms contain glitches this is due to the propagation delay caused when using many gates with more than 2 inputs. Higher input gates not only increase cost to produce the circuit but they also increase the chance of glitches and hazards. </w:t>
      </w:r>
    </w:p>
    <w:p w14:paraId="71B4DAE9" w14:textId="4CE7B267" w:rsidR="00DD48AE" w:rsidRDefault="00DD48AE">
      <w:pPr>
        <w:pStyle w:val="Heading1"/>
      </w:pPr>
      <w:r>
        <w:t>Conclusion</w:t>
      </w:r>
    </w:p>
    <w:p w14:paraId="29896731" w14:textId="60D3603E" w:rsidR="00DD48AE" w:rsidRDefault="00321FBB">
      <w:r>
        <w:t xml:space="preserve">The main purpose of this lab to observe how reducing equations can change the logical circuit and provide many benefits. </w:t>
      </w:r>
      <w:r w:rsidR="00F34C1D">
        <w:t xml:space="preserve">By using </w:t>
      </w:r>
      <w:proofErr w:type="spellStart"/>
      <w:r w:rsidR="00F34C1D">
        <w:t>Demorgans</w:t>
      </w:r>
      <w:proofErr w:type="spellEnd"/>
      <w:r w:rsidR="00F34C1D">
        <w:t xml:space="preserve"> theorems in mixed logic design many equation can be reduced to reduce glitches and </w:t>
      </w:r>
      <w:r w:rsidR="00F34C1D">
        <w:lastRenderedPageBreak/>
        <w:t xml:space="preserve">use less gates. This is shown in this lab as the NOR gate produced glitches making it less efficient compared to the NAND gate or NOR gate. </w:t>
      </w:r>
    </w:p>
    <w:p w14:paraId="17489081" w14:textId="11C7A09F" w:rsidR="00DD48AE" w:rsidRDefault="00DD48AE">
      <w:pPr>
        <w:pStyle w:val="Heading1"/>
      </w:pPr>
      <w:r>
        <w:t>appendices and references</w:t>
      </w:r>
    </w:p>
    <w:p w14:paraId="55DC6633" w14:textId="62562840" w:rsidR="00DD48AE" w:rsidRDefault="00DD48AE"/>
    <w:sectPr w:rsidR="00DD48AE">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E12F1" w14:textId="77777777" w:rsidR="00CD2712" w:rsidRDefault="00CD2712">
      <w:r>
        <w:separator/>
      </w:r>
    </w:p>
  </w:endnote>
  <w:endnote w:type="continuationSeparator" w:id="0">
    <w:p w14:paraId="3B346786" w14:textId="77777777" w:rsidR="00CD2712" w:rsidRDefault="00CD2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8BA40" w14:textId="77777777" w:rsidR="00CD2712" w:rsidRDefault="00CD2712">
      <w:r>
        <w:separator/>
      </w:r>
    </w:p>
  </w:footnote>
  <w:footnote w:type="continuationSeparator" w:id="0">
    <w:p w14:paraId="2D92F98D" w14:textId="77777777" w:rsidR="00CD2712" w:rsidRDefault="00CD2712">
      <w:r>
        <w:continuationSeparator/>
      </w:r>
    </w:p>
  </w:footnote>
  <w:footnote w:id="1">
    <w:p w14:paraId="3226105F" w14:textId="77777777" w:rsidR="00B73E5C" w:rsidRDefault="00B73E5C">
      <w:r>
        <w:sym w:font="Symbol" w:char="F020"/>
      </w:r>
      <w:r>
        <w:rPr>
          <w:sz w:val="16"/>
        </w:rPr>
        <w:t xml:space="preserve"> Anahit </w:t>
      </w:r>
      <w:proofErr w:type="spellStart"/>
      <w:r>
        <w:rPr>
          <w:sz w:val="16"/>
        </w:rPr>
        <w:t>Sarao</w:t>
      </w:r>
      <w:proofErr w:type="spellEnd"/>
      <w:r>
        <w:rPr>
          <w:sz w:val="16"/>
        </w:rPr>
        <w:t>, indianvip60@gmail.com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abstractNum w:abstractNumId="4">
    <w:nsid w:val="375876B4"/>
    <w:multiLevelType w:val="hybridMultilevel"/>
    <w:tmpl w:val="31EE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54515"/>
    <w:multiLevelType w:val="hybridMultilevel"/>
    <w:tmpl w:val="B4F0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91B5F"/>
    <w:multiLevelType w:val="hybridMultilevel"/>
    <w:tmpl w:val="9D624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6EE"/>
    <w:rsid w:val="0005214C"/>
    <w:rsid w:val="000C2640"/>
    <w:rsid w:val="00114B9C"/>
    <w:rsid w:val="00197C23"/>
    <w:rsid w:val="00213BD3"/>
    <w:rsid w:val="002271F6"/>
    <w:rsid w:val="00242C62"/>
    <w:rsid w:val="002C3BE8"/>
    <w:rsid w:val="002F6239"/>
    <w:rsid w:val="00321FBB"/>
    <w:rsid w:val="003B6DF7"/>
    <w:rsid w:val="00580378"/>
    <w:rsid w:val="006373AC"/>
    <w:rsid w:val="00761338"/>
    <w:rsid w:val="00777C69"/>
    <w:rsid w:val="007C5725"/>
    <w:rsid w:val="00895A34"/>
    <w:rsid w:val="008A56EE"/>
    <w:rsid w:val="00A13BC2"/>
    <w:rsid w:val="00A429E4"/>
    <w:rsid w:val="00A867CA"/>
    <w:rsid w:val="00AB4B8D"/>
    <w:rsid w:val="00AD747A"/>
    <w:rsid w:val="00B73E5C"/>
    <w:rsid w:val="00C66FE3"/>
    <w:rsid w:val="00CD2712"/>
    <w:rsid w:val="00DD48AE"/>
    <w:rsid w:val="00DF69F9"/>
    <w:rsid w:val="00E07ECE"/>
    <w:rsid w:val="00E32F9D"/>
    <w:rsid w:val="00E84709"/>
    <w:rsid w:val="00F23AE6"/>
    <w:rsid w:val="00F34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3AFE7F"/>
  <w14:defaultImageDpi w14:val="300"/>
  <w15:docId w15:val="{FF26E821-1404-4596-8E0E-DB04B6C8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ListParagraph">
    <w:name w:val="List Paragraph"/>
    <w:basedOn w:val="Normal"/>
    <w:uiPriority w:val="34"/>
    <w:qFormat/>
    <w:rsid w:val="0005214C"/>
    <w:pPr>
      <w:ind w:left="720"/>
      <w:contextualSpacing/>
    </w:pPr>
  </w:style>
  <w:style w:type="table" w:styleId="TableGrid">
    <w:name w:val="Table Grid"/>
    <w:basedOn w:val="TableNormal"/>
    <w:uiPriority w:val="59"/>
    <w:rsid w:val="00E32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16317">
      <w:bodyDiv w:val="1"/>
      <w:marLeft w:val="0"/>
      <w:marRight w:val="0"/>
      <w:marTop w:val="0"/>
      <w:marBottom w:val="0"/>
      <w:divBdr>
        <w:top w:val="none" w:sz="0" w:space="0" w:color="auto"/>
        <w:left w:val="none" w:sz="0" w:space="0" w:color="auto"/>
        <w:bottom w:val="none" w:sz="0" w:space="0" w:color="auto"/>
        <w:right w:val="none" w:sz="0" w:space="0" w:color="auto"/>
      </w:divBdr>
    </w:div>
    <w:div w:id="874804631">
      <w:bodyDiv w:val="1"/>
      <w:marLeft w:val="0"/>
      <w:marRight w:val="0"/>
      <w:marTop w:val="0"/>
      <w:marBottom w:val="0"/>
      <w:divBdr>
        <w:top w:val="none" w:sz="0" w:space="0" w:color="auto"/>
        <w:left w:val="none" w:sz="0" w:space="0" w:color="auto"/>
        <w:bottom w:val="none" w:sz="0" w:space="0" w:color="auto"/>
        <w:right w:val="none" w:sz="0" w:space="0" w:color="auto"/>
      </w:divBdr>
    </w:div>
    <w:div w:id="905798807">
      <w:bodyDiv w:val="1"/>
      <w:marLeft w:val="0"/>
      <w:marRight w:val="0"/>
      <w:marTop w:val="0"/>
      <w:marBottom w:val="0"/>
      <w:divBdr>
        <w:top w:val="none" w:sz="0" w:space="0" w:color="auto"/>
        <w:left w:val="none" w:sz="0" w:space="0" w:color="auto"/>
        <w:bottom w:val="none" w:sz="0" w:space="0" w:color="auto"/>
        <w:right w:val="none" w:sz="0" w:space="0" w:color="auto"/>
      </w:divBdr>
    </w:div>
    <w:div w:id="936329563">
      <w:bodyDiv w:val="1"/>
      <w:marLeft w:val="0"/>
      <w:marRight w:val="0"/>
      <w:marTop w:val="0"/>
      <w:marBottom w:val="0"/>
      <w:divBdr>
        <w:top w:val="none" w:sz="0" w:space="0" w:color="auto"/>
        <w:left w:val="none" w:sz="0" w:space="0" w:color="auto"/>
        <w:bottom w:val="none" w:sz="0" w:space="0" w:color="auto"/>
        <w:right w:val="none" w:sz="0" w:space="0" w:color="auto"/>
      </w:divBdr>
    </w:div>
    <w:div w:id="1664308840">
      <w:bodyDiv w:val="1"/>
      <w:marLeft w:val="0"/>
      <w:marRight w:val="0"/>
      <w:marTop w:val="0"/>
      <w:marBottom w:val="0"/>
      <w:divBdr>
        <w:top w:val="none" w:sz="0" w:space="0" w:color="auto"/>
        <w:left w:val="none" w:sz="0" w:space="0" w:color="auto"/>
        <w:bottom w:val="none" w:sz="0" w:space="0" w:color="auto"/>
        <w:right w:val="none" w:sz="0" w:space="0" w:color="auto"/>
      </w:divBdr>
    </w:div>
    <w:div w:id="1953247071">
      <w:bodyDiv w:val="1"/>
      <w:marLeft w:val="0"/>
      <w:marRight w:val="0"/>
      <w:marTop w:val="0"/>
      <w:marBottom w:val="0"/>
      <w:divBdr>
        <w:top w:val="none" w:sz="0" w:space="0" w:color="auto"/>
        <w:left w:val="none" w:sz="0" w:space="0" w:color="auto"/>
        <w:bottom w:val="none" w:sz="0" w:space="0" w:color="auto"/>
        <w:right w:val="none" w:sz="0" w:space="0" w:color="auto"/>
      </w:divBdr>
    </w:div>
    <w:div w:id="205542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0128.dot</Template>
  <TotalTime>186</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10</cp:revision>
  <cp:lastPrinted>1998-01-28T21:26:00Z</cp:lastPrinted>
  <dcterms:created xsi:type="dcterms:W3CDTF">2015-03-02T11:03:00Z</dcterms:created>
  <dcterms:modified xsi:type="dcterms:W3CDTF">2015-04-06T09:45:00Z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