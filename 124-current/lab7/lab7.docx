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DD48AE">
      <w:pPr>
        <w:pStyle w:val="Title"/>
        <w:framePr w:wrap="notBeside"/>
      </w:pPr>
      <w:r>
        <w:t xml:space="preserve">CmpE 124 Lab </w:t>
      </w:r>
      <w:r w:rsidR="00F440D6">
        <w:t>7</w:t>
      </w:r>
      <w:r>
        <w:t xml:space="preserve">: </w:t>
      </w:r>
      <w:r w:rsidR="00F440D6">
        <w:t>Multiplier Design</w:t>
      </w:r>
    </w:p>
    <w:p w:rsidR="00DD48AE" w:rsidRDefault="002271F6">
      <w:pPr>
        <w:pStyle w:val="Authors"/>
        <w:framePr w:wrap="notBeside"/>
      </w:pPr>
      <w:r>
        <w:t>Anahit Sarao</w:t>
      </w:r>
      <w:r w:rsidR="00AD747A">
        <w:t xml:space="preserve">, </w:t>
      </w:r>
      <w:r>
        <w:t>008435583</w:t>
      </w:r>
      <w:r w:rsidR="000C2640">
        <w:t>, CmpE 124 Fall</w:t>
      </w:r>
      <w:r w:rsidR="00F440D6">
        <w:t xml:space="preserve"> 201</w:t>
      </w:r>
      <w:r>
        <w:t>5, Lab Section 2</w:t>
      </w:r>
    </w:p>
    <w:p w:rsidR="00DD48AE" w:rsidRDefault="00DD48AE" w:rsidP="00F440D6">
      <w:pPr>
        <w:pStyle w:val="Abstract"/>
      </w:pPr>
      <w:r>
        <w:rPr>
          <w:i/>
        </w:rPr>
        <w:t>Abstract</w:t>
      </w:r>
      <w:r>
        <w:t>—</w:t>
      </w:r>
      <w:r w:rsidR="00F440D6">
        <w:t>This labs purpose was</w:t>
      </w:r>
      <w:r w:rsidR="00F440D6">
        <w:t xml:space="preserve"> to create a binary multiplier by using logic gates and Boolean </w:t>
      </w:r>
      <w:r w:rsidR="00F440D6">
        <w:t xml:space="preserve">Equations. The </w:t>
      </w:r>
      <w:r w:rsidR="00F440D6">
        <w:t xml:space="preserve">multiplier design involved two full adders which are used to </w:t>
      </w:r>
      <w:r w:rsidR="00795323">
        <w:t>multiply binary</w:t>
      </w:r>
      <w:r w:rsidR="00F440D6">
        <w:t xml:space="preserve"> numbers.</w:t>
      </w:r>
    </w:p>
    <w:p w:rsidR="00DD48AE" w:rsidRDefault="00DD48AE">
      <w:bookmarkStart w:id="0" w:name="PointTmp"/>
    </w:p>
    <w:bookmarkEnd w:id="0"/>
    <w:p w:rsidR="00DD48AE" w:rsidRDefault="00DD48AE">
      <w:pPr>
        <w:pStyle w:val="Heading1"/>
      </w:pPr>
      <w:r>
        <w:t>I</w:t>
      </w:r>
      <w:r>
        <w:rPr>
          <w:sz w:val="16"/>
        </w:rPr>
        <w:t>NTRODUCTION</w:t>
      </w:r>
    </w:p>
    <w:p w:rsidR="00DD48AE" w:rsidRDefault="00DD48AE"/>
    <w:p w:rsidR="00DD48AE" w:rsidRDefault="00795323" w:rsidP="00F440D6">
      <w:r>
        <w:t>In this lab a</w:t>
      </w:r>
      <w:r w:rsidR="00180FA4">
        <w:t xml:space="preserve"> 3-bit</w:t>
      </w:r>
      <w:r>
        <w:t xml:space="preserve"> binary multiplier was </w:t>
      </w:r>
      <w:r w:rsidR="00180FA4">
        <w:t xml:space="preserve">designed using two full adders and a clock. By finding the equation for the multiplier a simple circuit design was constructed. Using two 4-bit full adders the extra bit is used for the carry. </w:t>
      </w:r>
      <w:r w:rsidR="00F440D6">
        <w:t>T</w:t>
      </w:r>
      <w:r w:rsidR="00F440D6">
        <w:t xml:space="preserve">he design and testing was done </w:t>
      </w:r>
      <w:r w:rsidR="00F440D6">
        <w:t>in logicworks software.</w:t>
      </w:r>
    </w:p>
    <w:p w:rsidR="00DD48AE" w:rsidRDefault="00DD48AE">
      <w:pPr>
        <w:pStyle w:val="Heading1"/>
      </w:pPr>
      <w:r>
        <w:t>Design methodology</w:t>
      </w:r>
    </w:p>
    <w:p w:rsidR="00DD48AE" w:rsidRDefault="00DD48AE">
      <w:pPr>
        <w:pStyle w:val="FootnoteText"/>
      </w:pPr>
    </w:p>
    <w:p w:rsidR="00DD48AE" w:rsidRDefault="00DD48AE">
      <w:pPr>
        <w:pStyle w:val="Heading2"/>
      </w:pPr>
      <w:r>
        <w:t>Parts List</w:t>
      </w:r>
    </w:p>
    <w:p w:rsidR="00DD48AE" w:rsidRDefault="00DD48AE"/>
    <w:p w:rsidR="00DD48AE" w:rsidRDefault="00180FA4" w:rsidP="00180FA4">
      <w:pPr>
        <w:numPr>
          <w:ilvl w:val="0"/>
          <w:numId w:val="2"/>
        </w:numPr>
        <w:tabs>
          <w:tab w:val="left" w:pos="720"/>
        </w:tabs>
      </w:pPr>
      <w:r>
        <w:t>Logicworks</w:t>
      </w:r>
    </w:p>
    <w:p w:rsidR="00DD48AE" w:rsidRDefault="00DD48AE" w:rsidP="00180FA4">
      <w:pPr>
        <w:pStyle w:val="Heading2"/>
      </w:pPr>
      <w:r>
        <w:t>Truth Tables</w:t>
      </w:r>
    </w:p>
    <w:p w:rsidR="00180FA4" w:rsidRDefault="00180FA4">
      <w:r>
        <w:t xml:space="preserve">Full Adder Truth Table </w:t>
      </w:r>
    </w:p>
    <w:tbl>
      <w:tblPr>
        <w:tblW w:w="0" w:type="auto"/>
        <w:shd w:val="clear" w:color="auto" w:fill="FFFFFF"/>
        <w:tblCellMar>
          <w:left w:w="0" w:type="dxa"/>
          <w:right w:w="0" w:type="dxa"/>
        </w:tblCellMar>
        <w:tblLook w:val="04A0" w:firstRow="1" w:lastRow="0" w:firstColumn="1" w:lastColumn="0" w:noHBand="0" w:noVBand="1"/>
      </w:tblPr>
      <w:tblGrid>
        <w:gridCol w:w="963"/>
        <w:gridCol w:w="950"/>
        <w:gridCol w:w="949"/>
        <w:gridCol w:w="970"/>
        <w:gridCol w:w="972"/>
      </w:tblGrid>
      <w:tr w:rsidR="00180FA4" w:rsidRPr="00180FA4" w:rsidTr="003A5336">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80FA4" w:rsidRPr="00180FA4" w:rsidRDefault="00180FA4" w:rsidP="00180FA4">
            <w:r w:rsidRPr="00180FA4">
              <w:t>Cin</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A</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B</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Sum</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Cout</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0</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180FA4">
            <w:r w:rsidRPr="00180FA4">
              <w:t>1</w:t>
            </w:r>
          </w:p>
        </w:tc>
      </w:tr>
    </w:tbl>
    <w:p w:rsidR="00DD48AE" w:rsidRDefault="00DD48AE"/>
    <w:p w:rsidR="00180FA4" w:rsidRDefault="00180FA4" w:rsidP="00180FA4">
      <w:r>
        <w:t xml:space="preserve">Full Adder Voltage </w:t>
      </w:r>
      <w:r>
        <w:t>Table</w:t>
      </w:r>
    </w:p>
    <w:tbl>
      <w:tblPr>
        <w:tblW w:w="0" w:type="auto"/>
        <w:shd w:val="clear" w:color="auto" w:fill="FFFFFF"/>
        <w:tblCellMar>
          <w:left w:w="0" w:type="dxa"/>
          <w:right w:w="0" w:type="dxa"/>
        </w:tblCellMar>
        <w:tblLook w:val="04A0" w:firstRow="1" w:lastRow="0" w:firstColumn="1" w:lastColumn="0" w:noHBand="0" w:noVBand="1"/>
      </w:tblPr>
      <w:tblGrid>
        <w:gridCol w:w="960"/>
        <w:gridCol w:w="954"/>
        <w:gridCol w:w="954"/>
        <w:gridCol w:w="967"/>
        <w:gridCol w:w="969"/>
      </w:tblGrid>
      <w:tr w:rsidR="00180FA4" w:rsidRPr="00180FA4" w:rsidTr="003A5336">
        <w:tc>
          <w:tcPr>
            <w:tcW w:w="100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180FA4" w:rsidRPr="00180FA4" w:rsidRDefault="00180FA4" w:rsidP="003A5336">
            <w:r w:rsidRPr="00180FA4">
              <w:t>Cin</w:t>
            </w:r>
            <w:r>
              <w:t xml:space="preserve"> ++</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rsidRPr="00180FA4">
              <w:t>A</w:t>
            </w:r>
            <w:r>
              <w:t xml:space="preserve"> ++</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rsidRPr="00180FA4">
              <w:t>B</w:t>
            </w:r>
            <w:r>
              <w:t xml:space="preserve"> ++</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rsidRPr="00180FA4">
              <w:t>Sum</w:t>
            </w:r>
            <w:r>
              <w:t xml:space="preserve"> ++</w:t>
            </w:r>
          </w:p>
        </w:tc>
        <w:tc>
          <w:tcPr>
            <w:tcW w:w="10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rsidRPr="00180FA4">
              <w:t>Cout</w:t>
            </w:r>
            <w:r>
              <w:t xml:space="preserve"> ++</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 xml:space="preserve">T </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r>
      <w:tr w:rsidR="00180FA4" w:rsidRPr="00180FA4" w:rsidTr="003A5336">
        <w:tc>
          <w:tcPr>
            <w:tcW w:w="10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L</w:t>
            </w:r>
          </w:p>
        </w:tc>
        <w:tc>
          <w:tcPr>
            <w:tcW w:w="10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80FA4" w:rsidRPr="00180FA4" w:rsidRDefault="00180FA4" w:rsidP="003A5336">
            <w:r>
              <w:t>T</w:t>
            </w:r>
          </w:p>
        </w:tc>
      </w:tr>
    </w:tbl>
    <w:p w:rsidR="00180FA4" w:rsidRDefault="00180FA4"/>
    <w:p w:rsidR="00DD48AE" w:rsidRDefault="00DD48AE">
      <w:pPr>
        <w:pStyle w:val="Heading2"/>
      </w:pPr>
      <w:r>
        <w:t>Karnaugh Maps</w:t>
      </w:r>
    </w:p>
    <w:p w:rsidR="00DD48AE" w:rsidRDefault="00DD48AE"/>
    <w:p w:rsidR="00DD48AE" w:rsidRDefault="008F1221">
      <w:r>
        <w:t>N/A</w:t>
      </w:r>
    </w:p>
    <w:p w:rsidR="00DD48AE" w:rsidRDefault="00DD48AE"/>
    <w:p w:rsidR="00DD48AE" w:rsidRDefault="00DD48AE">
      <w:pPr>
        <w:pStyle w:val="Heading2"/>
      </w:pPr>
      <w:r>
        <w:t>Original and Derived Equations</w:t>
      </w:r>
    </w:p>
    <w:p w:rsidR="00DD48AE" w:rsidRDefault="00DD48AE"/>
    <w:p w:rsidR="008F1221" w:rsidRPr="008F1221" w:rsidRDefault="008F1221">
      <w:r w:rsidRPr="008F1221">
        <w:t>For C= a</w:t>
      </w:r>
      <w:r w:rsidRPr="008F1221">
        <w:rPr>
          <w:vertAlign w:val="subscript"/>
        </w:rPr>
        <w:t>j </w:t>
      </w:r>
      <w:r>
        <w:rPr>
          <w:vertAlign w:val="subscript"/>
        </w:rPr>
        <w:t>*</w:t>
      </w:r>
      <w:r w:rsidRPr="008F1221">
        <w:t> b</w:t>
      </w:r>
      <w:r w:rsidRPr="008F1221">
        <w:rPr>
          <w:vertAlign w:val="subscript"/>
        </w:rPr>
        <w:t>j</w:t>
      </w:r>
    </w:p>
    <w:p w:rsidR="008F1221" w:rsidRDefault="008F1221">
      <w:pPr>
        <w:rPr>
          <w:vertAlign w:val="subscript"/>
        </w:rPr>
      </w:pPr>
    </w:p>
    <w:p w:rsidR="008F1221" w:rsidRPr="008F1221" w:rsidRDefault="008F1221" w:rsidP="008F1221">
      <w:pPr>
        <w:pStyle w:val="ListParagraph"/>
        <w:numPr>
          <w:ilvl w:val="0"/>
          <w:numId w:val="5"/>
        </w:numPr>
      </w:pPr>
      <w:r w:rsidRPr="008F1221">
        <w:t>C0= a</w:t>
      </w:r>
      <w:r w:rsidRPr="008F1221">
        <w:rPr>
          <w:vertAlign w:val="subscript"/>
        </w:rPr>
        <w:t>0 </w:t>
      </w:r>
      <w:r w:rsidRPr="008F1221">
        <w:t>b</w:t>
      </w:r>
      <w:r w:rsidRPr="008F1221">
        <w:rPr>
          <w:vertAlign w:val="subscript"/>
        </w:rPr>
        <w:t>0</w:t>
      </w:r>
    </w:p>
    <w:p w:rsidR="008F1221" w:rsidRPr="008F1221" w:rsidRDefault="008F1221" w:rsidP="008F1221">
      <w:pPr>
        <w:pStyle w:val="ListParagraph"/>
        <w:numPr>
          <w:ilvl w:val="0"/>
          <w:numId w:val="5"/>
        </w:numPr>
      </w:pPr>
      <w:r w:rsidRPr="008F1221">
        <w:t>C1= a</w:t>
      </w:r>
      <w:r w:rsidRPr="008F1221">
        <w:rPr>
          <w:vertAlign w:val="subscript"/>
        </w:rPr>
        <w:t>1</w:t>
      </w:r>
      <w:r w:rsidRPr="008F1221">
        <w:t>b</w:t>
      </w:r>
      <w:r w:rsidRPr="008F1221">
        <w:rPr>
          <w:vertAlign w:val="subscript"/>
        </w:rPr>
        <w:t>0 +</w:t>
      </w:r>
      <w:r w:rsidRPr="008F1221">
        <w:t xml:space="preserve"> a</w:t>
      </w:r>
      <w:r w:rsidRPr="008F1221">
        <w:rPr>
          <w:vertAlign w:val="subscript"/>
        </w:rPr>
        <w:t>0</w:t>
      </w:r>
      <w:r w:rsidRPr="008F1221">
        <w:t>b</w:t>
      </w:r>
      <w:r w:rsidRPr="008F1221">
        <w:rPr>
          <w:vertAlign w:val="subscript"/>
        </w:rPr>
        <w:t>1</w:t>
      </w:r>
    </w:p>
    <w:p w:rsidR="008F1221" w:rsidRPr="008F1221" w:rsidRDefault="008F1221" w:rsidP="008F1221">
      <w:pPr>
        <w:pStyle w:val="ListParagraph"/>
        <w:numPr>
          <w:ilvl w:val="0"/>
          <w:numId w:val="5"/>
        </w:numPr>
      </w:pPr>
      <w:r w:rsidRPr="008F1221">
        <w:t>C2= a</w:t>
      </w:r>
      <w:r w:rsidRPr="008F1221">
        <w:rPr>
          <w:vertAlign w:val="subscript"/>
        </w:rPr>
        <w:t>2 </w:t>
      </w:r>
      <w:r w:rsidRPr="008F1221">
        <w:t>b</w:t>
      </w:r>
      <w:r w:rsidRPr="008F1221">
        <w:rPr>
          <w:vertAlign w:val="subscript"/>
        </w:rPr>
        <w:t>0  </w:t>
      </w:r>
      <w:r w:rsidRPr="008F1221">
        <w:t>+ a</w:t>
      </w:r>
      <w:r w:rsidRPr="008F1221">
        <w:rPr>
          <w:vertAlign w:val="subscript"/>
        </w:rPr>
        <w:t>1</w:t>
      </w:r>
      <w:r w:rsidRPr="008F1221">
        <w:t>b</w:t>
      </w:r>
      <w:r w:rsidRPr="008F1221">
        <w:rPr>
          <w:vertAlign w:val="subscript"/>
        </w:rPr>
        <w:t>1 </w:t>
      </w:r>
      <w:r w:rsidRPr="008F1221">
        <w:t>+ a</w:t>
      </w:r>
      <w:r w:rsidRPr="008F1221">
        <w:rPr>
          <w:vertAlign w:val="subscript"/>
        </w:rPr>
        <w:t>0</w:t>
      </w:r>
      <w:r w:rsidRPr="008F1221">
        <w:t>b</w:t>
      </w:r>
      <w:r w:rsidRPr="008F1221">
        <w:rPr>
          <w:vertAlign w:val="subscript"/>
        </w:rPr>
        <w:t>2</w:t>
      </w:r>
    </w:p>
    <w:p w:rsidR="008F1221" w:rsidRPr="008F1221" w:rsidRDefault="008F1221" w:rsidP="008F1221">
      <w:pPr>
        <w:pStyle w:val="ListParagraph"/>
        <w:numPr>
          <w:ilvl w:val="0"/>
          <w:numId w:val="5"/>
        </w:numPr>
      </w:pPr>
      <w:r w:rsidRPr="008F1221">
        <w:t>C3= a</w:t>
      </w:r>
      <w:r w:rsidRPr="008F1221">
        <w:rPr>
          <w:vertAlign w:val="subscript"/>
        </w:rPr>
        <w:t>2</w:t>
      </w:r>
      <w:r w:rsidRPr="008F1221">
        <w:t>b</w:t>
      </w:r>
      <w:r w:rsidRPr="008F1221">
        <w:rPr>
          <w:vertAlign w:val="subscript"/>
        </w:rPr>
        <w:t>1 </w:t>
      </w:r>
      <w:r w:rsidRPr="008F1221">
        <w:t>+ a</w:t>
      </w:r>
      <w:r w:rsidRPr="008F1221">
        <w:rPr>
          <w:vertAlign w:val="subscript"/>
        </w:rPr>
        <w:t>1</w:t>
      </w:r>
      <w:r w:rsidRPr="008F1221">
        <w:t>b</w:t>
      </w:r>
      <w:r w:rsidRPr="008F1221">
        <w:rPr>
          <w:vertAlign w:val="subscript"/>
        </w:rPr>
        <w:t>2</w:t>
      </w:r>
    </w:p>
    <w:p w:rsidR="008F1221" w:rsidRPr="008F1221" w:rsidRDefault="008F1221" w:rsidP="008F1221">
      <w:pPr>
        <w:pStyle w:val="ListParagraph"/>
        <w:numPr>
          <w:ilvl w:val="0"/>
          <w:numId w:val="5"/>
        </w:numPr>
      </w:pPr>
      <w:r w:rsidRPr="008F1221">
        <w:t>C4= a</w:t>
      </w:r>
      <w:r w:rsidRPr="008F1221">
        <w:rPr>
          <w:vertAlign w:val="subscript"/>
        </w:rPr>
        <w:t>2</w:t>
      </w:r>
      <w:r w:rsidRPr="008F1221">
        <w:t>b</w:t>
      </w:r>
      <w:r w:rsidRPr="008F1221">
        <w:rPr>
          <w:vertAlign w:val="subscript"/>
        </w:rPr>
        <w:t>2</w:t>
      </w:r>
    </w:p>
    <w:p w:rsidR="008F1221" w:rsidRPr="008F1221" w:rsidRDefault="008F1221" w:rsidP="008F1221">
      <w:pPr>
        <w:pStyle w:val="ListParagraph"/>
        <w:numPr>
          <w:ilvl w:val="0"/>
          <w:numId w:val="5"/>
        </w:numPr>
      </w:pPr>
      <w:r w:rsidRPr="008F1221">
        <w:t xml:space="preserve">C5=0 or 1 </w:t>
      </w:r>
      <w:r>
        <w:t>(Carry bit)</w:t>
      </w:r>
    </w:p>
    <w:p w:rsidR="00DD48AE" w:rsidRDefault="00DD48AE">
      <w:pPr>
        <w:pStyle w:val="Heading2"/>
      </w:pPr>
      <w:r>
        <w:t>Schematics</w:t>
      </w:r>
    </w:p>
    <w:p w:rsidR="008F1221" w:rsidRDefault="008F1221" w:rsidP="008F1221"/>
    <w:p w:rsidR="008F1221" w:rsidRPr="008F1221" w:rsidRDefault="008F1221" w:rsidP="008F1221"/>
    <w:p w:rsidR="00DD48AE" w:rsidRDefault="008F1221">
      <w:r>
        <w:t>Schematic 1: Clock</w:t>
      </w:r>
    </w:p>
    <w:p w:rsidR="008F1221" w:rsidRDefault="008F1221">
      <w:r>
        <w:rPr>
          <w:noProof/>
        </w:rPr>
        <w:drawing>
          <wp:anchor distT="0" distB="0" distL="114300" distR="114300" simplePos="0" relativeHeight="251659264" behindDoc="0" locked="0" layoutInCell="1" allowOverlap="1" wp14:anchorId="3F8535DF" wp14:editId="7470938F">
            <wp:simplePos x="0" y="0"/>
            <wp:positionH relativeFrom="column">
              <wp:posOffset>0</wp:posOffset>
            </wp:positionH>
            <wp:positionV relativeFrom="paragraph">
              <wp:posOffset>142240</wp:posOffset>
            </wp:positionV>
            <wp:extent cx="3063240" cy="2505075"/>
            <wp:effectExtent l="0" t="0" r="381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240" cy="2505075"/>
                    </a:xfrm>
                    <a:prstGeom prst="rect">
                      <a:avLst/>
                    </a:prstGeom>
                  </pic:spPr>
                </pic:pic>
              </a:graphicData>
            </a:graphic>
          </wp:anchor>
        </w:drawing>
      </w:r>
    </w:p>
    <w:p w:rsidR="008F1221" w:rsidRDefault="008F1221" w:rsidP="008F1221"/>
    <w:p w:rsidR="008F1221" w:rsidRDefault="008F1221" w:rsidP="008F1221"/>
    <w:p w:rsidR="008F1221" w:rsidRDefault="008F1221" w:rsidP="008F1221"/>
    <w:p w:rsidR="008F1221" w:rsidRDefault="008F1221" w:rsidP="008F1221"/>
    <w:p w:rsidR="008F1221" w:rsidRDefault="008F1221" w:rsidP="008F1221"/>
    <w:p w:rsidR="008F1221" w:rsidRDefault="008F1221" w:rsidP="008F1221"/>
    <w:p w:rsidR="008F1221" w:rsidRDefault="008F1221" w:rsidP="008F1221"/>
    <w:p w:rsidR="008F1221" w:rsidRDefault="008F1221" w:rsidP="008F1221">
      <w:r>
        <w:lastRenderedPageBreak/>
        <w:t>Schematic 2</w:t>
      </w:r>
      <w:r>
        <w:t xml:space="preserve">: </w:t>
      </w:r>
      <w:r>
        <w:t>Multiplier</w:t>
      </w:r>
    </w:p>
    <w:p w:rsidR="008F1221" w:rsidRDefault="008F1221" w:rsidP="008F1221">
      <w:r>
        <w:rPr>
          <w:noProof/>
        </w:rPr>
        <w:drawing>
          <wp:anchor distT="0" distB="0" distL="114300" distR="114300" simplePos="0" relativeHeight="251661312" behindDoc="0" locked="0" layoutInCell="1" allowOverlap="1" wp14:anchorId="541D11E0" wp14:editId="7A439CB5">
            <wp:simplePos x="0" y="0"/>
            <wp:positionH relativeFrom="margin">
              <wp:align>left</wp:align>
            </wp:positionH>
            <wp:positionV relativeFrom="paragraph">
              <wp:posOffset>203835</wp:posOffset>
            </wp:positionV>
            <wp:extent cx="3286125" cy="2891790"/>
            <wp:effectExtent l="0" t="0" r="952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2891790"/>
                    </a:xfrm>
                    <a:prstGeom prst="rect">
                      <a:avLst/>
                    </a:prstGeom>
                  </pic:spPr>
                </pic:pic>
              </a:graphicData>
            </a:graphic>
            <wp14:sizeRelH relativeFrom="margin">
              <wp14:pctWidth>0</wp14:pctWidth>
            </wp14:sizeRelH>
            <wp14:sizeRelV relativeFrom="margin">
              <wp14:pctHeight>0</wp14:pctHeight>
            </wp14:sizeRelV>
          </wp:anchor>
        </w:drawing>
      </w:r>
    </w:p>
    <w:p w:rsidR="008F1221" w:rsidRDefault="008F1221" w:rsidP="008F1221"/>
    <w:p w:rsidR="00DD48AE" w:rsidRDefault="00DD48AE">
      <w:pPr>
        <w:pStyle w:val="Heading1"/>
      </w:pPr>
      <w:r>
        <w:t>testing procedures</w:t>
      </w:r>
    </w:p>
    <w:p w:rsidR="00DD48AE" w:rsidRDefault="00DD48AE"/>
    <w:p w:rsidR="00DD48AE" w:rsidRDefault="008F1221" w:rsidP="008A56EE">
      <w:pPr>
        <w:pStyle w:val="ListNumber"/>
        <w:numPr>
          <w:ilvl w:val="0"/>
          <w:numId w:val="3"/>
        </w:numPr>
      </w:pPr>
      <w:r>
        <w:t xml:space="preserve">Multiply 111*111 on paper. For each bit construct an equation. </w:t>
      </w:r>
      <w:r w:rsidR="00DD48AE">
        <w:t xml:space="preserve"> </w:t>
      </w:r>
    </w:p>
    <w:p w:rsidR="008F1221" w:rsidRDefault="008F1221" w:rsidP="008F1221">
      <w:pPr>
        <w:pStyle w:val="ListNumber"/>
        <w:numPr>
          <w:ilvl w:val="0"/>
          <w:numId w:val="3"/>
        </w:numPr>
      </w:pPr>
      <w:r>
        <w:t>Using the equations design a circuit.</w:t>
      </w:r>
    </w:p>
    <w:p w:rsidR="008F1221" w:rsidRDefault="008F1221" w:rsidP="008F1221">
      <w:pPr>
        <w:pStyle w:val="ListNumber"/>
        <w:numPr>
          <w:ilvl w:val="0"/>
          <w:numId w:val="3"/>
        </w:numPr>
      </w:pPr>
      <w:r>
        <w:t>Looking at waveforms the output of the second adder must be the product of A</w:t>
      </w:r>
      <w:r>
        <w:rPr>
          <w:vertAlign w:val="subscript"/>
        </w:rPr>
        <w:t xml:space="preserve">j </w:t>
      </w:r>
      <w:r w:rsidR="00EB1AA2">
        <w:t>*B</w:t>
      </w:r>
      <w:r w:rsidR="00EB1AA2">
        <w:rPr>
          <w:vertAlign w:val="subscript"/>
        </w:rPr>
        <w:t>j</w:t>
      </w:r>
    </w:p>
    <w:p w:rsidR="00DD48AE" w:rsidRDefault="00DD48AE"/>
    <w:p w:rsidR="00DD48AE" w:rsidRDefault="00EB1AA2">
      <w:r>
        <w:t>Waveform 1: Multiplier Simulation</w:t>
      </w:r>
    </w:p>
    <w:p w:rsidR="00EB1AA2" w:rsidRDefault="00EB1AA2">
      <w:r>
        <w:rPr>
          <w:noProof/>
        </w:rPr>
        <w:drawing>
          <wp:anchor distT="0" distB="0" distL="114300" distR="114300" simplePos="0" relativeHeight="251663360" behindDoc="0" locked="0" layoutInCell="1" allowOverlap="1" wp14:anchorId="4CCD8D4C" wp14:editId="04B27EB2">
            <wp:simplePos x="0" y="0"/>
            <wp:positionH relativeFrom="margin">
              <wp:align>left</wp:align>
            </wp:positionH>
            <wp:positionV relativeFrom="paragraph">
              <wp:posOffset>146050</wp:posOffset>
            </wp:positionV>
            <wp:extent cx="4972050" cy="1057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1057275"/>
                    </a:xfrm>
                    <a:prstGeom prst="rect">
                      <a:avLst/>
                    </a:prstGeom>
                  </pic:spPr>
                </pic:pic>
              </a:graphicData>
            </a:graphic>
            <wp14:sizeRelH relativeFrom="margin">
              <wp14:pctWidth>0</wp14:pctWidth>
            </wp14:sizeRelH>
            <wp14:sizeRelV relativeFrom="margin">
              <wp14:pctHeight>0</wp14:pctHeight>
            </wp14:sizeRelV>
          </wp:anchor>
        </w:drawing>
      </w:r>
    </w:p>
    <w:p w:rsidR="00EB1AA2" w:rsidRDefault="00EB1AA2"/>
    <w:p w:rsidR="00DD48AE" w:rsidRDefault="00DD48AE">
      <w:pPr>
        <w:pStyle w:val="Heading1"/>
      </w:pPr>
      <w:r>
        <w:t>testing results</w:t>
      </w:r>
    </w:p>
    <w:p w:rsidR="00DD48AE" w:rsidRDefault="00DD48AE"/>
    <w:p w:rsidR="00EB1AA2" w:rsidRDefault="00EB1AA2">
      <w:r>
        <w:t xml:space="preserve">From waveform 1 </w:t>
      </w:r>
      <w:r>
        <w:t xml:space="preserve">A is a constant 7 also 111 in binary. While B is the clock which counts from 0-15. C is the product of A and B, from clock counts 0-7 the product are correct. After </w:t>
      </w:r>
      <w:r>
        <w:t xml:space="preserve">clock count 7 the products are not correct </w:t>
      </w:r>
      <w:r>
        <w:t xml:space="preserve">as there is not enough bits to </w:t>
      </w:r>
      <w:r>
        <w:t xml:space="preserve">compute the product. The circuit shown in schematic 2 generates six outputs. It simply preforms AND operation on the inputs and adds the output to the adder to give the product. This proves the functionality and correctness of the circuit and waveforms. </w:t>
      </w:r>
    </w:p>
    <w:p w:rsidR="00EB1AA2" w:rsidRDefault="00EB1AA2"/>
    <w:p w:rsidR="00DD48AE" w:rsidRDefault="00EB1AA2">
      <w:r>
        <w:t xml:space="preserve"> </w:t>
      </w:r>
    </w:p>
    <w:p w:rsidR="00DD48AE" w:rsidRDefault="00DD48AE">
      <w:pPr>
        <w:pStyle w:val="Heading1"/>
      </w:pPr>
      <w:r>
        <w:lastRenderedPageBreak/>
        <w:t>Conclusion</w:t>
      </w:r>
    </w:p>
    <w:p w:rsidR="00DD48AE" w:rsidRDefault="00EB1AA2">
      <w:r>
        <w:t>In this lab a</w:t>
      </w:r>
      <w:r w:rsidRPr="00EB1AA2">
        <w:t xml:space="preserve"> 3-bit binary multiplier</w:t>
      </w:r>
      <w:r>
        <w:t xml:space="preserve"> was designed and simulated</w:t>
      </w:r>
      <w:r w:rsidRPr="00EB1AA2">
        <w:t xml:space="preserve">. The purpose </w:t>
      </w:r>
      <w:r>
        <w:t>of</w:t>
      </w:r>
      <w:r w:rsidRPr="00EB1AA2">
        <w:t xml:space="preserve"> the multiplier </w:t>
      </w:r>
      <w:r>
        <w:t xml:space="preserve">is </w:t>
      </w:r>
      <w:r w:rsidRPr="00EB1AA2">
        <w:t>to multiply</w:t>
      </w:r>
      <w:r>
        <w:t xml:space="preserve"> two 3-</w:t>
      </w:r>
      <w:r w:rsidRPr="00EB1AA2">
        <w:t>b</w:t>
      </w:r>
      <w:r>
        <w:t>i</w:t>
      </w:r>
      <w:r w:rsidRPr="00EB1AA2">
        <w:t>t binary number</w:t>
      </w:r>
      <w:r>
        <w:t>s</w:t>
      </w:r>
      <w:r w:rsidRPr="00EB1AA2">
        <w:t xml:space="preserve"> </w:t>
      </w:r>
      <w:r>
        <w:t>and acquire the</w:t>
      </w:r>
      <w:r w:rsidRPr="00EB1AA2">
        <w:t xml:space="preserve"> product</w:t>
      </w:r>
      <w:r w:rsidR="0020208B">
        <w:t xml:space="preserve">. By using two full adders the equations were </w:t>
      </w:r>
      <w:r w:rsidRPr="00EB1AA2">
        <w:t>verified logicwork</w:t>
      </w:r>
      <w:r w:rsidR="0020208B">
        <w:t xml:space="preserve"> waveforms. There is no multiple operation within chipsets so when two binary numbers needs multiplication the chip uses addition operation to create the product.</w:t>
      </w:r>
    </w:p>
    <w:p w:rsidR="00DD48AE" w:rsidRDefault="00DD48AE"/>
    <w:p w:rsidR="00DD48AE" w:rsidRDefault="00DD48AE">
      <w:pPr>
        <w:pStyle w:val="Heading1"/>
      </w:pPr>
      <w:r>
        <w:t>appendices and references</w:t>
      </w:r>
    </w:p>
    <w:p w:rsidR="00DD48AE" w:rsidRDefault="00DD48AE"/>
    <w:p w:rsidR="00DD48AE" w:rsidRDefault="00EB1AA2" w:rsidP="0020208B">
      <w:pPr>
        <w:ind w:left="1440" w:firstLine="720"/>
      </w:pPr>
      <w:bookmarkStart w:id="1" w:name="_GoBack"/>
      <w:bookmarkEnd w:id="1"/>
      <w:r>
        <w:t>N/A</w:t>
      </w:r>
    </w:p>
    <w:sectPr w:rsidR="00DD48AE">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C3C" w:rsidRDefault="008C7C3C">
      <w:r>
        <w:separator/>
      </w:r>
    </w:p>
  </w:endnote>
  <w:endnote w:type="continuationSeparator" w:id="0">
    <w:p w:rsidR="008C7C3C" w:rsidRDefault="008C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C3C" w:rsidRDefault="008C7C3C">
      <w:r>
        <w:separator/>
      </w:r>
    </w:p>
  </w:footnote>
  <w:footnote w:type="continuationSeparator" w:id="0">
    <w:p w:rsidR="008C7C3C" w:rsidRDefault="008C7C3C">
      <w:r>
        <w:continuationSeparator/>
      </w:r>
    </w:p>
  </w:footnote>
  <w:footnote w:id="1">
    <w:p w:rsidR="00DD48AE" w:rsidRDefault="00DD48AE">
      <w:pPr>
        <w:rPr>
          <w:sz w:val="16"/>
        </w:rPr>
      </w:pPr>
      <w:r>
        <w:sym w:font="Symbol" w:char="F020"/>
      </w:r>
      <w:r>
        <w:rPr>
          <w:sz w:val="16"/>
        </w:rPr>
        <w:t xml:space="preserve"> </w:t>
      </w:r>
      <w:r w:rsidR="002271F6">
        <w:rPr>
          <w:sz w:val="16"/>
        </w:rPr>
        <w:t>Anahit Sarao</w:t>
      </w:r>
      <w:r>
        <w:rPr>
          <w:sz w:val="16"/>
        </w:rPr>
        <w:t xml:space="preserve">, </w:t>
      </w:r>
      <w:hyperlink r:id="rId1" w:history="1">
        <w:r w:rsidR="008F1221" w:rsidRPr="00B14C4E">
          <w:rPr>
            <w:rStyle w:val="Hyperlink"/>
            <w:sz w:val="16"/>
          </w:rPr>
          <w:t>indianvip60@gmail.com</w:t>
        </w:r>
      </w:hyperlink>
    </w:p>
    <w:p w:rsidR="008F1221" w:rsidRDefault="008F122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1F1E68EE"/>
    <w:multiLevelType w:val="hybridMultilevel"/>
    <w:tmpl w:val="8EFE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C2640"/>
    <w:rsid w:val="00180FA4"/>
    <w:rsid w:val="00197C23"/>
    <w:rsid w:val="0020208B"/>
    <w:rsid w:val="002271F6"/>
    <w:rsid w:val="00795323"/>
    <w:rsid w:val="00895A34"/>
    <w:rsid w:val="008A56EE"/>
    <w:rsid w:val="008C7C3C"/>
    <w:rsid w:val="008F1221"/>
    <w:rsid w:val="00A13BC2"/>
    <w:rsid w:val="00AB4B8D"/>
    <w:rsid w:val="00AD747A"/>
    <w:rsid w:val="00C66FE3"/>
    <w:rsid w:val="00DD48AE"/>
    <w:rsid w:val="00E84709"/>
    <w:rsid w:val="00EB1AA2"/>
    <w:rsid w:val="00F23AE6"/>
    <w:rsid w:val="00F4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2E3CC41D-6CC4-4090-AA0D-4D8B1586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ListParagraph">
    <w:name w:val="List Paragraph"/>
    <w:basedOn w:val="Normal"/>
    <w:uiPriority w:val="34"/>
    <w:qFormat/>
    <w:rsid w:val="008F1221"/>
    <w:pPr>
      <w:ind w:left="720"/>
      <w:contextualSpacing/>
    </w:pPr>
  </w:style>
  <w:style w:type="character" w:styleId="Hyperlink">
    <w:name w:val="Hyperlink"/>
    <w:basedOn w:val="DefaultParagraphFont"/>
    <w:uiPriority w:val="99"/>
    <w:unhideWhenUsed/>
    <w:rsid w:val="008F12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3156">
      <w:bodyDiv w:val="1"/>
      <w:marLeft w:val="0"/>
      <w:marRight w:val="0"/>
      <w:marTop w:val="0"/>
      <w:marBottom w:val="0"/>
      <w:divBdr>
        <w:top w:val="none" w:sz="0" w:space="0" w:color="auto"/>
        <w:left w:val="none" w:sz="0" w:space="0" w:color="auto"/>
        <w:bottom w:val="none" w:sz="0" w:space="0" w:color="auto"/>
        <w:right w:val="none" w:sz="0" w:space="0" w:color="auto"/>
      </w:divBdr>
    </w:div>
    <w:div w:id="83257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mailto:indianvip60@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0128.dot</Template>
  <TotalTime>51</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4</cp:revision>
  <cp:lastPrinted>1998-01-28T21:26:00Z</cp:lastPrinted>
  <dcterms:created xsi:type="dcterms:W3CDTF">2015-03-02T11:03:00Z</dcterms:created>
  <dcterms:modified xsi:type="dcterms:W3CDTF">2015-04-20T02:35:00Z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