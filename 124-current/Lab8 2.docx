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AE" w:rsidRDefault="00DD48AE">
      <w:r>
        <w:footnoteReference w:customMarkFollows="1" w:id="1"/>
        <w:sym w:font="Symbol" w:char="F020"/>
      </w:r>
      <w:r>
        <w:t xml:space="preserve"> </w:t>
      </w:r>
    </w:p>
    <w:p w:rsidR="00DD48AE" w:rsidRDefault="00DD48AE">
      <w:pPr>
        <w:framePr w:w="9360" w:hSpace="187" w:vSpace="187" w:wrap="notBeside" w:vAnchor="text" w:hAnchor="page" w:xAlign="center" w:y="1"/>
      </w:pPr>
    </w:p>
    <w:p w:rsidR="00DD48AE" w:rsidRDefault="006709BB">
      <w:pPr>
        <w:pStyle w:val="Title"/>
        <w:framePr w:wrap="notBeside"/>
      </w:pPr>
      <w:proofErr w:type="spellStart"/>
      <w:r>
        <w:t>CmpE</w:t>
      </w:r>
      <w:proofErr w:type="spellEnd"/>
      <w:r>
        <w:t xml:space="preserve"> 124 Lab 8</w:t>
      </w:r>
      <w:r w:rsidR="00DD48AE">
        <w:t xml:space="preserve">: </w:t>
      </w:r>
      <w:r w:rsidRPr="00D31075">
        <w:t>Counter Design with D and JK Flip-Flops</w:t>
      </w:r>
    </w:p>
    <w:p w:rsidR="006709BB" w:rsidRDefault="006709BB" w:rsidP="006709BB">
      <w:pPr>
        <w:pStyle w:val="Authors"/>
        <w:framePr w:wrap="notBeside"/>
      </w:pPr>
      <w:r>
        <w:t xml:space="preserve">Anahit </w:t>
      </w:r>
      <w:proofErr w:type="spellStart"/>
      <w:r>
        <w:t>Sarao</w:t>
      </w:r>
      <w:proofErr w:type="spellEnd"/>
      <w:r>
        <w:t xml:space="preserve">, </w:t>
      </w:r>
      <w:proofErr w:type="gramStart"/>
      <w:r>
        <w:t>008435583 ,</w:t>
      </w:r>
      <w:proofErr w:type="gramEnd"/>
      <w:r>
        <w:t xml:space="preserve"> </w:t>
      </w:r>
      <w:proofErr w:type="spellStart"/>
      <w:r>
        <w:t>CmpE</w:t>
      </w:r>
      <w:proofErr w:type="spellEnd"/>
      <w:r>
        <w:t xml:space="preserve"> 124 Spring 2016, Lab Section 6</w:t>
      </w:r>
    </w:p>
    <w:p w:rsidR="00DD48AE" w:rsidRDefault="00DD48AE">
      <w:pPr>
        <w:pStyle w:val="Abstract"/>
      </w:pPr>
      <w:r>
        <w:rPr>
          <w:i/>
        </w:rPr>
        <w:t>Abstract</w:t>
      </w:r>
      <w:r>
        <w:t>—</w:t>
      </w:r>
      <w:r w:rsidR="006709BB" w:rsidRPr="006709BB">
        <w:rPr>
          <w:sz w:val="20"/>
        </w:rPr>
        <w:t xml:space="preserve"> </w:t>
      </w:r>
      <w:r w:rsidR="006709BB">
        <w:rPr>
          <w:sz w:val="20"/>
        </w:rPr>
        <w:t xml:space="preserve">Lab </w:t>
      </w:r>
      <w:r w:rsidR="006709BB">
        <w:rPr>
          <w:sz w:val="20"/>
        </w:rPr>
        <w:t>eight’s</w:t>
      </w:r>
      <w:r w:rsidR="006709BB">
        <w:rPr>
          <w:sz w:val="20"/>
        </w:rPr>
        <w:t xml:space="preserve"> report is a breakdown and analysis of the purpose for lab </w:t>
      </w:r>
      <w:r w:rsidR="006709BB">
        <w:rPr>
          <w:sz w:val="20"/>
        </w:rPr>
        <w:t>eight</w:t>
      </w:r>
      <w:r w:rsidR="006709BB">
        <w:rPr>
          <w:sz w:val="20"/>
        </w:rPr>
        <w:t xml:space="preserve"> which was to test and analyze the </w:t>
      </w:r>
      <w:r w:rsidR="006709BB">
        <w:rPr>
          <w:sz w:val="20"/>
        </w:rPr>
        <w:t>D and JK flip flops</w:t>
      </w:r>
      <w:r w:rsidR="006709BB">
        <w:rPr>
          <w:sz w:val="20"/>
        </w:rPr>
        <w:t xml:space="preserve">. The circuits were built in </w:t>
      </w:r>
      <w:proofErr w:type="spellStart"/>
      <w:r w:rsidR="006709BB">
        <w:rPr>
          <w:sz w:val="20"/>
        </w:rPr>
        <w:t>LogicWorks</w:t>
      </w:r>
      <w:proofErr w:type="spellEnd"/>
      <w:r w:rsidR="006709BB">
        <w:rPr>
          <w:sz w:val="20"/>
        </w:rPr>
        <w:t xml:space="preserve"> </w:t>
      </w:r>
      <w:r w:rsidR="006709BB">
        <w:rPr>
          <w:sz w:val="20"/>
        </w:rPr>
        <w:t xml:space="preserve">to learn how the </w:t>
      </w:r>
      <w:r w:rsidR="006709BB">
        <w:rPr>
          <w:sz w:val="20"/>
        </w:rPr>
        <w:t>JK and D flip flops</w:t>
      </w:r>
      <w:r w:rsidR="006709BB">
        <w:rPr>
          <w:sz w:val="20"/>
        </w:rPr>
        <w:t xml:space="preserve"> functions </w:t>
      </w:r>
      <w:r w:rsidR="006709BB">
        <w:rPr>
          <w:sz w:val="20"/>
        </w:rPr>
        <w:t>with different inputs</w:t>
      </w:r>
      <w:r w:rsidR="006709BB">
        <w:rPr>
          <w:sz w:val="20"/>
        </w:rPr>
        <w:t>.</w:t>
      </w:r>
    </w:p>
    <w:p w:rsidR="00DD48AE" w:rsidRDefault="00DD48AE">
      <w:bookmarkStart w:id="0" w:name="PointTmp"/>
    </w:p>
    <w:bookmarkEnd w:id="0"/>
    <w:p w:rsidR="00DD48AE" w:rsidRDefault="00DD48AE">
      <w:pPr>
        <w:pStyle w:val="Heading1"/>
      </w:pPr>
      <w:r>
        <w:t>I</w:t>
      </w:r>
      <w:r>
        <w:rPr>
          <w:sz w:val="16"/>
        </w:rPr>
        <w:t>NTRODUCTION</w:t>
      </w:r>
    </w:p>
    <w:p w:rsidR="00DD48AE" w:rsidRDefault="00DD48AE"/>
    <w:p w:rsidR="00DD48AE" w:rsidRDefault="006709BB">
      <w:r w:rsidRPr="006709BB">
        <w:t xml:space="preserve">This lab introduced counters using D and JK flip flops. </w:t>
      </w:r>
      <w:r>
        <w:t>First built a</w:t>
      </w:r>
      <w:r w:rsidRPr="006709BB">
        <w:t xml:space="preserve"> divide by </w:t>
      </w:r>
      <w:r>
        <w:t xml:space="preserve">two circuits </w:t>
      </w:r>
      <w:r w:rsidRPr="006709BB">
        <w:t xml:space="preserve">using D </w:t>
      </w:r>
      <w:r>
        <w:t xml:space="preserve">flip flop </w:t>
      </w:r>
      <w:r w:rsidRPr="006709BB">
        <w:t xml:space="preserve">and the other using </w:t>
      </w:r>
      <w:r>
        <w:t xml:space="preserve">a </w:t>
      </w:r>
      <w:r w:rsidRPr="006709BB">
        <w:t xml:space="preserve">JK flip flops. </w:t>
      </w:r>
      <w:r>
        <w:t>Secondly</w:t>
      </w:r>
      <w:r w:rsidRPr="006709BB">
        <w:t xml:space="preserve"> a three bit JK Flip Flop ripple down counter </w:t>
      </w:r>
      <w:r>
        <w:t xml:space="preserve">was constructed </w:t>
      </w:r>
      <w:r w:rsidRPr="006709BB">
        <w:t>with a count control input.</w:t>
      </w:r>
      <w:r w:rsidR="001E0B6C">
        <w:t xml:space="preserve"> The results were analyzed to fully understand JK and D flip flops. </w:t>
      </w:r>
    </w:p>
    <w:p w:rsidR="00DD48AE" w:rsidRDefault="00DD48AE" w:rsidP="001E0B6C">
      <w:pPr>
        <w:pStyle w:val="Heading1"/>
      </w:pPr>
      <w:r>
        <w:t>Design methodology</w:t>
      </w:r>
    </w:p>
    <w:p w:rsidR="00DD48AE" w:rsidRDefault="00DD48AE">
      <w:pPr>
        <w:pStyle w:val="Heading2"/>
      </w:pPr>
      <w:r>
        <w:t>Parts List</w:t>
      </w:r>
    </w:p>
    <w:p w:rsidR="00DD48AE" w:rsidRDefault="00DD48AE"/>
    <w:p w:rsidR="00DD48AE" w:rsidRDefault="006709BB" w:rsidP="008A56EE">
      <w:pPr>
        <w:numPr>
          <w:ilvl w:val="0"/>
          <w:numId w:val="2"/>
        </w:numPr>
        <w:tabs>
          <w:tab w:val="left" w:pos="720"/>
        </w:tabs>
      </w:pPr>
      <w:r>
        <w:t>Logic Works</w:t>
      </w:r>
    </w:p>
    <w:p w:rsidR="00DD48AE" w:rsidRDefault="006709BB" w:rsidP="008A56EE">
      <w:pPr>
        <w:numPr>
          <w:ilvl w:val="0"/>
          <w:numId w:val="2"/>
        </w:numPr>
        <w:tabs>
          <w:tab w:val="left" w:pos="720"/>
        </w:tabs>
      </w:pPr>
      <w:r>
        <w:t>74LS74</w:t>
      </w:r>
    </w:p>
    <w:p w:rsidR="006709BB" w:rsidRDefault="006709BB" w:rsidP="006709BB">
      <w:pPr>
        <w:numPr>
          <w:ilvl w:val="0"/>
          <w:numId w:val="2"/>
        </w:numPr>
        <w:tabs>
          <w:tab w:val="left" w:pos="720"/>
        </w:tabs>
      </w:pPr>
      <w:r>
        <w:t>74LS109</w:t>
      </w:r>
    </w:p>
    <w:p w:rsidR="00DD48AE" w:rsidRDefault="00DD48AE">
      <w:pPr>
        <w:pStyle w:val="Heading2"/>
      </w:pPr>
      <w:r>
        <w:t>Truth Tables</w:t>
      </w:r>
    </w:p>
    <w:p w:rsidR="006709BB" w:rsidRDefault="006709BB" w:rsidP="006709BB"/>
    <w:p w:rsidR="006709BB" w:rsidRPr="006709BB" w:rsidRDefault="006709BB" w:rsidP="006709BB"/>
    <w:p w:rsidR="00DD48AE" w:rsidRDefault="006709BB">
      <w:r w:rsidRPr="00D31075">
        <w:rPr>
          <w:rFonts w:ascii="Lucida Sans Unicode" w:hAnsi="Lucida Sans Unicode" w:cs="Lucida Sans Unicode"/>
          <w:noProof/>
        </w:rPr>
        <w:drawing>
          <wp:inline distT="0" distB="0" distL="0" distR="0" wp14:anchorId="01CB3315" wp14:editId="6B734FFE">
            <wp:extent cx="2838450" cy="1076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838450" cy="1076325"/>
                    </a:xfrm>
                    <a:prstGeom prst="rect">
                      <a:avLst/>
                    </a:prstGeom>
                    <a:noFill/>
                    <a:ln w="9525">
                      <a:noFill/>
                      <a:miter lim="800000"/>
                      <a:headEnd/>
                      <a:tailEnd/>
                    </a:ln>
                  </pic:spPr>
                </pic:pic>
              </a:graphicData>
            </a:graphic>
          </wp:inline>
        </w:drawing>
      </w:r>
    </w:p>
    <w:p w:rsidR="00DD48AE" w:rsidRDefault="00DD48AE"/>
    <w:p w:rsidR="00DD48AE" w:rsidRDefault="00DD48AE">
      <w:pPr>
        <w:pStyle w:val="Heading2"/>
      </w:pPr>
      <w:proofErr w:type="spellStart"/>
      <w:r>
        <w:t>Karnaugh</w:t>
      </w:r>
      <w:proofErr w:type="spellEnd"/>
      <w:r>
        <w:t xml:space="preserve"> Maps</w:t>
      </w:r>
    </w:p>
    <w:p w:rsidR="00DD48AE" w:rsidRDefault="006709BB" w:rsidP="001E0B6C">
      <w:pPr>
        <w:ind w:left="144" w:firstLine="576"/>
      </w:pPr>
      <w:r>
        <w:t>N/A</w:t>
      </w:r>
    </w:p>
    <w:p w:rsidR="00DD48AE" w:rsidRDefault="00DD48AE" w:rsidP="006709BB">
      <w:pPr>
        <w:pStyle w:val="Heading2"/>
      </w:pPr>
      <w:r>
        <w:t>Original and Derived Equations</w:t>
      </w:r>
    </w:p>
    <w:p w:rsidR="00DD48AE" w:rsidRDefault="006709BB" w:rsidP="006709BB">
      <w:pPr>
        <w:ind w:firstLine="720"/>
      </w:pPr>
      <w:r>
        <w:t>N/A</w:t>
      </w:r>
    </w:p>
    <w:p w:rsidR="00DD48AE" w:rsidRDefault="00DD48AE">
      <w:pPr>
        <w:pStyle w:val="Heading2"/>
      </w:pPr>
      <w:r>
        <w:t>Schematics</w:t>
      </w:r>
    </w:p>
    <w:p w:rsidR="001E0B6C" w:rsidRPr="001E0B6C" w:rsidRDefault="001E0B6C" w:rsidP="001E0B6C">
      <w:r>
        <w:t>Divide by two circuit using D and JK Flip Flop</w:t>
      </w:r>
    </w:p>
    <w:p w:rsidR="00DD48AE" w:rsidRDefault="001E0B6C">
      <w:r w:rsidRPr="00D31075">
        <w:rPr>
          <w:noProof/>
        </w:rPr>
        <w:drawing>
          <wp:inline distT="0" distB="0" distL="0" distR="0" wp14:anchorId="7DBCAFCB" wp14:editId="4AB0F19C">
            <wp:extent cx="2838450" cy="23857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841740" cy="2388555"/>
                    </a:xfrm>
                    <a:prstGeom prst="rect">
                      <a:avLst/>
                    </a:prstGeom>
                    <a:noFill/>
                    <a:ln w="9525">
                      <a:noFill/>
                      <a:miter lim="800000"/>
                      <a:headEnd/>
                      <a:tailEnd/>
                    </a:ln>
                  </pic:spPr>
                </pic:pic>
              </a:graphicData>
            </a:graphic>
          </wp:inline>
        </w:drawing>
      </w:r>
    </w:p>
    <w:p w:rsidR="001E0B6C" w:rsidRDefault="001E0B6C"/>
    <w:p w:rsidR="001E0B6C" w:rsidRDefault="001E0B6C">
      <w:r>
        <w:t>One clock period delay circuit for a D flip flop.</w:t>
      </w:r>
    </w:p>
    <w:p w:rsidR="001E0B6C" w:rsidRDefault="001E0B6C">
      <w:r w:rsidRPr="00D31075">
        <w:rPr>
          <w:noProof/>
        </w:rPr>
        <w:drawing>
          <wp:inline distT="0" distB="0" distL="0" distR="0" wp14:anchorId="3C4FB425" wp14:editId="58BED438">
            <wp:extent cx="1800225" cy="12716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06226" cy="1275887"/>
                    </a:xfrm>
                    <a:prstGeom prst="rect">
                      <a:avLst/>
                    </a:prstGeom>
                    <a:noFill/>
                    <a:ln w="9525">
                      <a:noFill/>
                      <a:miter lim="800000"/>
                      <a:headEnd/>
                      <a:tailEnd/>
                    </a:ln>
                  </pic:spPr>
                </pic:pic>
              </a:graphicData>
            </a:graphic>
          </wp:inline>
        </w:drawing>
      </w:r>
    </w:p>
    <w:p w:rsidR="001E0B6C" w:rsidRDefault="001E0B6C"/>
    <w:p w:rsidR="001E0B6C" w:rsidRDefault="001E0B6C">
      <w:r w:rsidRPr="00D31075">
        <w:rPr>
          <w:noProof/>
        </w:rPr>
        <w:drawing>
          <wp:anchor distT="0" distB="0" distL="114300" distR="114300" simplePos="0" relativeHeight="251658240" behindDoc="0" locked="0" layoutInCell="1" allowOverlap="1" wp14:anchorId="57B63A84" wp14:editId="04EFB49F">
            <wp:simplePos x="0" y="0"/>
            <wp:positionH relativeFrom="margin">
              <wp:align>right</wp:align>
            </wp:positionH>
            <wp:positionV relativeFrom="paragraph">
              <wp:posOffset>148590</wp:posOffset>
            </wp:positionV>
            <wp:extent cx="3048000" cy="1971675"/>
            <wp:effectExtent l="0" t="0" r="0" b="9525"/>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Ripple down counter using a JK flip flop.</w:t>
      </w:r>
    </w:p>
    <w:p w:rsidR="00DD48AE" w:rsidRDefault="00DD48AE" w:rsidP="001E0B6C">
      <w:pPr>
        <w:pStyle w:val="Heading1"/>
      </w:pPr>
      <w:r>
        <w:lastRenderedPageBreak/>
        <w:t>testing procedures</w:t>
      </w:r>
    </w:p>
    <w:p w:rsidR="00DD48AE" w:rsidRDefault="008E5B6D" w:rsidP="008A56EE">
      <w:pPr>
        <w:pStyle w:val="ListNumber"/>
        <w:numPr>
          <w:ilvl w:val="0"/>
          <w:numId w:val="3"/>
        </w:numPr>
      </w:pPr>
      <w:r>
        <w:t xml:space="preserve">Construct circuits on </w:t>
      </w:r>
      <w:proofErr w:type="spellStart"/>
      <w:r>
        <w:t>LogicWorks</w:t>
      </w:r>
      <w:proofErr w:type="spellEnd"/>
      <w:r w:rsidR="00DD48AE">
        <w:t>.</w:t>
      </w:r>
    </w:p>
    <w:p w:rsidR="008E5B6D" w:rsidRDefault="008E5B6D" w:rsidP="008A56EE">
      <w:pPr>
        <w:pStyle w:val="ListNumber"/>
        <w:numPr>
          <w:ilvl w:val="0"/>
          <w:numId w:val="3"/>
        </w:numPr>
      </w:pPr>
      <w:r>
        <w:t>Record and Observe outputs.</w:t>
      </w:r>
    </w:p>
    <w:p w:rsidR="008E5B6D" w:rsidRDefault="008E5B6D" w:rsidP="008A56EE">
      <w:pPr>
        <w:pStyle w:val="ListNumber"/>
        <w:numPr>
          <w:ilvl w:val="0"/>
          <w:numId w:val="3"/>
        </w:numPr>
      </w:pPr>
      <w:r>
        <w:t>Analyze output on timing waveforms.</w:t>
      </w:r>
    </w:p>
    <w:p w:rsidR="008E5B6D" w:rsidRDefault="008E5B6D"/>
    <w:p w:rsidR="008E5B6D" w:rsidRDefault="008E5B6D">
      <w:r>
        <w:t>Divide by two circuit for two clock cycle period.</w:t>
      </w:r>
    </w:p>
    <w:p w:rsidR="00DD48AE" w:rsidRDefault="008E5B6D">
      <w:r w:rsidRPr="00D31075">
        <w:rPr>
          <w:noProof/>
        </w:rPr>
        <w:drawing>
          <wp:inline distT="0" distB="0" distL="0" distR="0" wp14:anchorId="38AD703B" wp14:editId="70B764CB">
            <wp:extent cx="3063240" cy="967105"/>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063240" cy="967105"/>
                    </a:xfrm>
                    <a:prstGeom prst="rect">
                      <a:avLst/>
                    </a:prstGeom>
                    <a:noFill/>
                    <a:ln w="9525">
                      <a:noFill/>
                      <a:miter lim="800000"/>
                      <a:headEnd/>
                      <a:tailEnd/>
                    </a:ln>
                  </pic:spPr>
                </pic:pic>
              </a:graphicData>
            </a:graphic>
          </wp:inline>
        </w:drawing>
      </w:r>
    </w:p>
    <w:p w:rsidR="008E5B6D" w:rsidRDefault="008E5B6D"/>
    <w:p w:rsidR="008E5B6D" w:rsidRDefault="008E5B6D">
      <w:r>
        <w:t>Delay for the divide by two circuit. The delay happens after the RCO reset.</w:t>
      </w:r>
    </w:p>
    <w:p w:rsidR="008E5B6D" w:rsidRDefault="008E5B6D">
      <w:r w:rsidRPr="00D31075">
        <w:rPr>
          <w:noProof/>
        </w:rPr>
        <w:drawing>
          <wp:inline distT="0" distB="0" distL="0" distR="0" wp14:anchorId="194C842F" wp14:editId="2777C5E2">
            <wp:extent cx="3063240" cy="746125"/>
            <wp:effectExtent l="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063240" cy="746125"/>
                    </a:xfrm>
                    <a:prstGeom prst="rect">
                      <a:avLst/>
                    </a:prstGeom>
                    <a:noFill/>
                    <a:ln w="9525">
                      <a:noFill/>
                      <a:miter lim="800000"/>
                      <a:headEnd/>
                      <a:tailEnd/>
                    </a:ln>
                  </pic:spPr>
                </pic:pic>
              </a:graphicData>
            </a:graphic>
          </wp:inline>
        </w:drawing>
      </w:r>
    </w:p>
    <w:p w:rsidR="008E5B6D" w:rsidRDefault="008E5B6D"/>
    <w:p w:rsidR="008E5B6D" w:rsidRDefault="008E5B6D">
      <w:r>
        <w:t xml:space="preserve">The ripple counter output, the P is an input and will hold the count. </w:t>
      </w:r>
    </w:p>
    <w:p w:rsidR="008E5B6D" w:rsidRDefault="008E5B6D">
      <w:r w:rsidRPr="00D31075">
        <w:rPr>
          <w:noProof/>
        </w:rPr>
        <w:drawing>
          <wp:inline distT="0" distB="0" distL="0" distR="0" wp14:anchorId="3821B4AB" wp14:editId="001CDC04">
            <wp:extent cx="3063240" cy="774700"/>
            <wp:effectExtent l="0" t="0" r="381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3063240" cy="774700"/>
                    </a:xfrm>
                    <a:prstGeom prst="rect">
                      <a:avLst/>
                    </a:prstGeom>
                    <a:noFill/>
                    <a:ln w="9525">
                      <a:noFill/>
                      <a:miter lim="800000"/>
                      <a:headEnd/>
                      <a:tailEnd/>
                    </a:ln>
                  </pic:spPr>
                </pic:pic>
              </a:graphicData>
            </a:graphic>
          </wp:inline>
        </w:drawing>
      </w:r>
    </w:p>
    <w:p w:rsidR="00DD48AE" w:rsidRDefault="00DD48AE">
      <w:pPr>
        <w:pStyle w:val="Heading1"/>
      </w:pPr>
      <w:r>
        <w:t>testing results</w:t>
      </w:r>
    </w:p>
    <w:p w:rsidR="00DD48AE" w:rsidRDefault="00DD48AE"/>
    <w:p w:rsidR="00DD48AE" w:rsidRDefault="00A7609E">
      <w:r>
        <w:t>The</w:t>
      </w:r>
      <w:r w:rsidR="008E5B6D" w:rsidRPr="00D31075">
        <w:t xml:space="preserve"> results </w:t>
      </w:r>
      <w:r>
        <w:t xml:space="preserve">did match the </w:t>
      </w:r>
      <w:r w:rsidR="008E5B6D" w:rsidRPr="00D31075">
        <w:t>truth tables</w:t>
      </w:r>
      <w:r>
        <w:t xml:space="preserve"> which means that the circuit design was correct</w:t>
      </w:r>
      <w:r w:rsidR="008E5B6D" w:rsidRPr="00D31075">
        <w:t>.</w:t>
      </w:r>
      <w:r>
        <w:t xml:space="preserve"> The ripple down counter</w:t>
      </w:r>
      <w:r w:rsidR="008E5B6D" w:rsidRPr="00D31075">
        <w:t xml:space="preserve"> </w:t>
      </w:r>
      <w:r>
        <w:t>made</w:t>
      </w:r>
      <w:r w:rsidR="008E5B6D" w:rsidRPr="00D31075">
        <w:t xml:space="preserve"> with</w:t>
      </w:r>
      <w:r>
        <w:t xml:space="preserve"> the</w:t>
      </w:r>
      <w:r w:rsidR="008E5B6D" w:rsidRPr="00D31075">
        <w:t xml:space="preserve"> </w:t>
      </w:r>
      <w:r w:rsidR="008E5B6D">
        <w:t>JK</w:t>
      </w:r>
      <w:r w:rsidR="008E5B6D" w:rsidRPr="00D31075">
        <w:t xml:space="preserve"> flip flop works when the control input P is 1 and when the P is 0 it retains the previous state and continues till p becomes 1. In order to convert the ripple down counter to the ripple up counter we</w:t>
      </w:r>
      <w:r w:rsidR="008E5B6D">
        <w:t xml:space="preserve"> </w:t>
      </w:r>
      <w:r>
        <w:t>will connect JK</w:t>
      </w:r>
      <w:r w:rsidR="008E5B6D" w:rsidRPr="00D31075">
        <w:t xml:space="preserve"> </w:t>
      </w:r>
      <w:r>
        <w:t>i</w:t>
      </w:r>
      <w:r w:rsidR="008E5B6D" w:rsidRPr="00D31075">
        <w:t xml:space="preserve">nput to </w:t>
      </w:r>
      <w:r>
        <w:t>Q</w:t>
      </w:r>
      <w:r w:rsidR="008E5B6D" w:rsidRPr="00D31075">
        <w:t xml:space="preserve"> instead, and </w:t>
      </w:r>
      <w:r>
        <w:t>take out the output across the Q</w:t>
      </w:r>
      <w:r w:rsidR="008E5B6D" w:rsidRPr="00D31075">
        <w:t>.</w:t>
      </w:r>
      <w:r>
        <w:t xml:space="preserve"> These flip flops can be used as binary counters and registers.</w:t>
      </w:r>
      <w:bookmarkStart w:id="1" w:name="_GoBack"/>
      <w:bookmarkEnd w:id="1"/>
    </w:p>
    <w:p w:rsidR="00DD48AE" w:rsidRDefault="00DD48AE">
      <w:pPr>
        <w:pStyle w:val="Heading1"/>
      </w:pPr>
      <w:r>
        <w:t>Conclusion</w:t>
      </w:r>
    </w:p>
    <w:p w:rsidR="00DD48AE" w:rsidRDefault="00DD48AE"/>
    <w:p w:rsidR="001E0B6C" w:rsidRPr="0003386A" w:rsidRDefault="001E0B6C" w:rsidP="001E0B6C">
      <w:proofErr w:type="spellStart"/>
      <w:r>
        <w:t>LogicWorks</w:t>
      </w:r>
      <w:proofErr w:type="spellEnd"/>
      <w:r>
        <w:t xml:space="preserve"> helped understand the circuit</w:t>
      </w:r>
      <w:r>
        <w:t>s</w:t>
      </w:r>
      <w:r>
        <w:t xml:space="preserve"> and how it can be an essential to basic logic design. The quick testing of inputs for potential outputs makes this very efficient way of learning the functions and uses of the</w:t>
      </w:r>
      <w:r>
        <w:t xml:space="preserve"> D and JK flip flops</w:t>
      </w:r>
      <w:r>
        <w:t>.</w:t>
      </w:r>
      <w:r>
        <w:t xml:space="preserve"> </w:t>
      </w:r>
      <w:r w:rsidR="00A7609E">
        <w:t xml:space="preserve">The </w:t>
      </w:r>
      <w:r>
        <w:t>However conducting this experiment with real parts will not result in the same results as not all part</w:t>
      </w:r>
      <w:r w:rsidR="00A7609E">
        <w:t>s perform at ideal performance.</w:t>
      </w:r>
    </w:p>
    <w:p w:rsidR="00DD48AE" w:rsidRDefault="00DD48AE"/>
    <w:p w:rsidR="00DD48AE" w:rsidRDefault="00DD48AE">
      <w:pPr>
        <w:pStyle w:val="Heading1"/>
      </w:pPr>
      <w:r>
        <w:t>appendices and references</w:t>
      </w:r>
    </w:p>
    <w:p w:rsidR="00DD48AE" w:rsidRDefault="001E0B6C" w:rsidP="001E0B6C">
      <w:pPr>
        <w:ind w:left="720" w:firstLine="720"/>
      </w:pPr>
      <w:r>
        <w:t>N/A</w:t>
      </w:r>
    </w:p>
    <w:sectPr w:rsidR="00DD48AE">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224" w:rsidRDefault="00B93224">
      <w:r>
        <w:separator/>
      </w:r>
    </w:p>
  </w:endnote>
  <w:endnote w:type="continuationSeparator" w:id="0">
    <w:p w:rsidR="00B93224" w:rsidRDefault="00B9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224" w:rsidRDefault="00B93224">
      <w:r>
        <w:separator/>
      </w:r>
    </w:p>
  </w:footnote>
  <w:footnote w:type="continuationSeparator" w:id="0">
    <w:p w:rsidR="00B93224" w:rsidRDefault="00B93224">
      <w:r>
        <w:continuationSeparator/>
      </w:r>
    </w:p>
  </w:footnote>
  <w:footnote w:id="1">
    <w:p w:rsidR="00DD48AE" w:rsidRDefault="006709BB">
      <w:r>
        <w:sym w:font="Symbol" w:char="F020"/>
      </w:r>
      <w:r>
        <w:rPr>
          <w:sz w:val="16"/>
        </w:rPr>
        <w:t xml:space="preserve"> Anahit </w:t>
      </w:r>
      <w:proofErr w:type="spellStart"/>
      <w:r>
        <w:rPr>
          <w:sz w:val="16"/>
        </w:rPr>
        <w:t>Sarao</w:t>
      </w:r>
      <w:proofErr w:type="spellEnd"/>
      <w:r>
        <w:rPr>
          <w:sz w:val="16"/>
        </w:rPr>
        <w:t>, indianvip60@gmail.com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FFFFFFFE"/>
    <w:multiLevelType w:val="singleLevel"/>
    <w:tmpl w:val="13A28880"/>
    <w:lvl w:ilvl="0">
      <w:numFmt w:val="bullet"/>
      <w:lvlText w:val="*"/>
      <w:lvlJc w:val="left"/>
    </w:lvl>
  </w:abstractNum>
  <w:abstractNum w:abstractNumId="3" w15:restartNumberingAfterBreak="0">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C2640"/>
    <w:rsid w:val="00197C23"/>
    <w:rsid w:val="001E0B6C"/>
    <w:rsid w:val="006709BB"/>
    <w:rsid w:val="006E7CE4"/>
    <w:rsid w:val="00895A34"/>
    <w:rsid w:val="008A56EE"/>
    <w:rsid w:val="008E5B6D"/>
    <w:rsid w:val="00A13BC2"/>
    <w:rsid w:val="00A7609E"/>
    <w:rsid w:val="00AD747A"/>
    <w:rsid w:val="00B93224"/>
    <w:rsid w:val="00CE5FCC"/>
    <w:rsid w:val="00DD48AE"/>
    <w:rsid w:val="00E84709"/>
    <w:rsid w:val="00E87C89"/>
    <w:rsid w:val="00F2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26E3C978-44E9-4E14-B05E-D26D3E7E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character" w:styleId="Hyperlink">
    <w:name w:val="Hyperlink"/>
    <w:basedOn w:val="DefaultParagraphFont"/>
    <w:uiPriority w:val="99"/>
    <w:unhideWhenUsed/>
    <w:rsid w:val="00A76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2</cp:revision>
  <cp:lastPrinted>1998-01-28T20:26:00Z</cp:lastPrinted>
  <dcterms:created xsi:type="dcterms:W3CDTF">2016-04-26T05:41:00Z</dcterms:created>
  <dcterms:modified xsi:type="dcterms:W3CDTF">2016-04-26T05:41:00Z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