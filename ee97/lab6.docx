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953D8" w14:textId="77777777" w:rsidR="000066D6" w:rsidRDefault="002257CB" w:rsidP="002257CB">
      <w:pPr>
        <w:jc w:val="right"/>
      </w:pPr>
      <w:r>
        <w:t>EE 97 Fall 2014</w:t>
      </w:r>
    </w:p>
    <w:p w14:paraId="00026E26" w14:textId="77777777" w:rsidR="002257CB" w:rsidRDefault="002257CB" w:rsidP="002257CB">
      <w:pPr>
        <w:jc w:val="right"/>
      </w:pPr>
      <w:r>
        <w:t>Lab#</w:t>
      </w:r>
      <w:r w:rsidR="000D40B8">
        <w:t>6</w:t>
      </w:r>
      <w:r>
        <w:t xml:space="preserve">: </w:t>
      </w:r>
      <w:r w:rsidR="000D40B8">
        <w:t>Frequency Response</w:t>
      </w:r>
    </w:p>
    <w:p w14:paraId="784851C3" w14:textId="77777777" w:rsidR="002257CB" w:rsidRDefault="002257CB" w:rsidP="002257CB">
      <w:pPr>
        <w:jc w:val="right"/>
      </w:pPr>
      <w:r>
        <w:t>Anahit Sarao</w:t>
      </w:r>
    </w:p>
    <w:p w14:paraId="09759B42" w14:textId="77777777" w:rsidR="002257CB" w:rsidRDefault="002257CB" w:rsidP="002257CB">
      <w:pPr>
        <w:jc w:val="right"/>
      </w:pPr>
      <w:r>
        <w:t>Partner:Yong Gui Huang</w:t>
      </w:r>
    </w:p>
    <w:p w14:paraId="7FD1E626" w14:textId="77777777" w:rsidR="002257CB" w:rsidRDefault="002257CB" w:rsidP="002257CB">
      <w:pPr>
        <w:jc w:val="right"/>
      </w:pPr>
      <w:r>
        <w:t>Station 3</w:t>
      </w:r>
    </w:p>
    <w:p w14:paraId="32774255" w14:textId="77777777" w:rsidR="002257CB" w:rsidRDefault="002257CB" w:rsidP="002257CB">
      <w:pPr>
        <w:jc w:val="right"/>
      </w:pPr>
      <w:r>
        <w:t xml:space="preserve">Submitted: </w:t>
      </w:r>
      <w:r w:rsidR="000D40B8">
        <w:t>November</w:t>
      </w:r>
      <w:r>
        <w:t xml:space="preserve"> 0</w:t>
      </w:r>
      <w:r w:rsidR="000D40B8">
        <w:t>5</w:t>
      </w:r>
      <w:r>
        <w:t>, 2014</w:t>
      </w:r>
    </w:p>
    <w:p w14:paraId="24387A8B" w14:textId="77777777" w:rsidR="002257CB" w:rsidRDefault="002257CB" w:rsidP="000D40B8">
      <w:pPr>
        <w:jc w:val="center"/>
      </w:pPr>
    </w:p>
    <w:p w14:paraId="25C1DACC" w14:textId="77777777" w:rsidR="000F1219" w:rsidRDefault="000F1219" w:rsidP="002257CB">
      <w:pPr>
        <w:jc w:val="right"/>
      </w:pPr>
    </w:p>
    <w:p w14:paraId="18F395B6" w14:textId="77777777" w:rsidR="000F1219" w:rsidRDefault="000F1219" w:rsidP="002257CB">
      <w:pPr>
        <w:jc w:val="right"/>
      </w:pPr>
    </w:p>
    <w:p w14:paraId="53C3132D" w14:textId="77777777" w:rsidR="000F1219" w:rsidRDefault="000F1219" w:rsidP="002257CB">
      <w:pPr>
        <w:jc w:val="right"/>
      </w:pPr>
    </w:p>
    <w:p w14:paraId="7DC377B1" w14:textId="77777777" w:rsidR="000F1219" w:rsidRDefault="000F1219" w:rsidP="002257CB">
      <w:pPr>
        <w:jc w:val="right"/>
      </w:pPr>
    </w:p>
    <w:p w14:paraId="4ED3B30B" w14:textId="77777777" w:rsidR="000F1219" w:rsidRDefault="000F1219" w:rsidP="002257CB">
      <w:pPr>
        <w:jc w:val="right"/>
      </w:pPr>
    </w:p>
    <w:p w14:paraId="2A887CA6" w14:textId="77777777" w:rsidR="000F1219" w:rsidRDefault="000F1219" w:rsidP="002257CB">
      <w:pPr>
        <w:jc w:val="right"/>
      </w:pPr>
    </w:p>
    <w:p w14:paraId="5122A300" w14:textId="77777777" w:rsidR="000F1219" w:rsidRDefault="000F1219" w:rsidP="002257CB">
      <w:pPr>
        <w:jc w:val="right"/>
      </w:pPr>
    </w:p>
    <w:p w14:paraId="38D427C5" w14:textId="77777777" w:rsidR="000F1219" w:rsidRDefault="000F1219" w:rsidP="002257CB">
      <w:pPr>
        <w:jc w:val="right"/>
      </w:pPr>
    </w:p>
    <w:p w14:paraId="3E067234" w14:textId="77777777" w:rsidR="000F1219" w:rsidRDefault="000F1219" w:rsidP="002257CB">
      <w:pPr>
        <w:jc w:val="right"/>
      </w:pPr>
    </w:p>
    <w:p w14:paraId="1858133A" w14:textId="77777777" w:rsidR="000F1219" w:rsidRDefault="000F1219" w:rsidP="002257CB">
      <w:pPr>
        <w:jc w:val="right"/>
      </w:pPr>
    </w:p>
    <w:p w14:paraId="05E665DA" w14:textId="77777777" w:rsidR="000F1219" w:rsidRDefault="000F1219" w:rsidP="002257CB">
      <w:pPr>
        <w:jc w:val="right"/>
      </w:pPr>
    </w:p>
    <w:p w14:paraId="72DDFE23" w14:textId="77777777" w:rsidR="000F1219" w:rsidRDefault="000F1219" w:rsidP="002257CB">
      <w:pPr>
        <w:jc w:val="right"/>
      </w:pPr>
    </w:p>
    <w:p w14:paraId="496B696B" w14:textId="77777777" w:rsidR="000F1219" w:rsidRDefault="000F1219" w:rsidP="002257CB">
      <w:pPr>
        <w:jc w:val="right"/>
      </w:pPr>
    </w:p>
    <w:p w14:paraId="38B80C82" w14:textId="77777777" w:rsidR="000F1219" w:rsidRDefault="000F1219" w:rsidP="002257CB">
      <w:pPr>
        <w:jc w:val="right"/>
      </w:pPr>
    </w:p>
    <w:p w14:paraId="07C49A84" w14:textId="77777777" w:rsidR="000F1219" w:rsidRDefault="000F1219" w:rsidP="002257CB">
      <w:pPr>
        <w:jc w:val="right"/>
      </w:pPr>
    </w:p>
    <w:p w14:paraId="1C6871C7" w14:textId="77777777" w:rsidR="000F1219" w:rsidRDefault="000F1219" w:rsidP="002257CB">
      <w:pPr>
        <w:jc w:val="right"/>
      </w:pPr>
    </w:p>
    <w:p w14:paraId="6DE19F21" w14:textId="77777777" w:rsidR="000F1219" w:rsidRDefault="000F1219" w:rsidP="002257CB">
      <w:pPr>
        <w:jc w:val="right"/>
      </w:pPr>
    </w:p>
    <w:p w14:paraId="03A2ABE7" w14:textId="77777777" w:rsidR="000F1219" w:rsidRDefault="000F1219" w:rsidP="002257CB">
      <w:pPr>
        <w:jc w:val="right"/>
      </w:pPr>
    </w:p>
    <w:p w14:paraId="12A97A96" w14:textId="77777777" w:rsidR="000F1219" w:rsidRDefault="000F1219" w:rsidP="002257CB">
      <w:pPr>
        <w:jc w:val="right"/>
      </w:pPr>
    </w:p>
    <w:p w14:paraId="0AD092C7" w14:textId="77777777" w:rsidR="000F1219" w:rsidRDefault="000F1219" w:rsidP="002257CB">
      <w:pPr>
        <w:jc w:val="right"/>
      </w:pPr>
    </w:p>
    <w:p w14:paraId="7E9B9E4D" w14:textId="77777777" w:rsidR="000F1219" w:rsidRDefault="000F1219" w:rsidP="002257CB">
      <w:pPr>
        <w:jc w:val="right"/>
      </w:pPr>
    </w:p>
    <w:p w14:paraId="3314F126" w14:textId="77777777" w:rsidR="000F1219" w:rsidRDefault="000F1219" w:rsidP="00550709"/>
    <w:p w14:paraId="45741E57" w14:textId="77777777" w:rsidR="00550709" w:rsidRDefault="00550709" w:rsidP="00550709"/>
    <w:p w14:paraId="12BCB9CA" w14:textId="77777777" w:rsidR="004E22B3" w:rsidRDefault="004E22B3" w:rsidP="004E22B3">
      <w:pPr>
        <w:tabs>
          <w:tab w:val="left" w:pos="270"/>
        </w:tabs>
        <w:jc w:val="both"/>
        <w:rPr>
          <w:b/>
        </w:rPr>
      </w:pPr>
      <w:r>
        <w:rPr>
          <w:b/>
        </w:rPr>
        <w:lastRenderedPageBreak/>
        <w:t>Preface</w:t>
      </w:r>
    </w:p>
    <w:p w14:paraId="6D30271D" w14:textId="0496B77C" w:rsidR="004E22B3" w:rsidRPr="004E22B3" w:rsidRDefault="004E22B3" w:rsidP="004E22B3">
      <w:pPr>
        <w:tabs>
          <w:tab w:val="left" w:pos="270"/>
        </w:tabs>
        <w:jc w:val="both"/>
      </w:pPr>
      <w:r>
        <w:t xml:space="preserve">All experiments were successfully conducted in Engineering Building room 249, on </w:t>
      </w:r>
      <w:r w:rsidR="00974641">
        <w:t>November twenty, 2014</w:t>
      </w:r>
      <w:r w:rsidR="000745A0">
        <w:t xml:space="preserve"> using the DMM (Agilent 34405A), Oscilloscope (Tecktronix DPO3012), and Function Generator (Agilent 33210A)</w:t>
      </w:r>
      <w:r>
        <w:t xml:space="preserve">. </w:t>
      </w:r>
    </w:p>
    <w:p w14:paraId="6B596E3B" w14:textId="77777777" w:rsidR="00BD13AD" w:rsidRDefault="00BD13AD" w:rsidP="000D40B8">
      <w:pPr>
        <w:tabs>
          <w:tab w:val="left" w:pos="2362"/>
        </w:tabs>
        <w:rPr>
          <w:b/>
        </w:rPr>
      </w:pPr>
      <w:r>
        <w:rPr>
          <w:b/>
        </w:rPr>
        <w:t>Experiment 1</w:t>
      </w:r>
    </w:p>
    <w:p w14:paraId="04B43F0F" w14:textId="77777777" w:rsidR="00974641" w:rsidRDefault="00974641" w:rsidP="000D40B8">
      <w:pPr>
        <w:tabs>
          <w:tab w:val="left" w:pos="2362"/>
        </w:tabs>
      </w:pPr>
      <w:bookmarkStart w:id="0" w:name="_GoBack"/>
      <w:bookmarkEnd w:id="0"/>
    </w:p>
    <w:sectPr w:rsidR="00974641" w:rsidSect="000F1219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B34F7" w14:textId="77777777" w:rsidR="00925782" w:rsidRDefault="00925782" w:rsidP="000F1219">
      <w:pPr>
        <w:spacing w:after="0"/>
      </w:pPr>
      <w:r>
        <w:separator/>
      </w:r>
    </w:p>
  </w:endnote>
  <w:endnote w:type="continuationSeparator" w:id="0">
    <w:p w14:paraId="2B3B1533" w14:textId="77777777" w:rsidR="00925782" w:rsidRDefault="00925782" w:rsidP="000F1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B3BFE" w14:textId="77777777" w:rsidR="00925782" w:rsidRDefault="00925782" w:rsidP="000F1219">
      <w:pPr>
        <w:spacing w:after="0"/>
      </w:pPr>
      <w:r>
        <w:separator/>
      </w:r>
    </w:p>
  </w:footnote>
  <w:footnote w:type="continuationSeparator" w:id="0">
    <w:p w14:paraId="22CF9524" w14:textId="77777777" w:rsidR="00925782" w:rsidRDefault="00925782" w:rsidP="000F12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F9CA2" w14:textId="77777777" w:rsidR="007E7B1B" w:rsidRDefault="007E7B1B" w:rsidP="00CD12F1">
    <w:pPr>
      <w:pStyle w:val="Header"/>
    </w:pPr>
    <w:r>
      <w:t>Lab 6: Frequency Response</w:t>
    </w:r>
    <w:r>
      <w:tab/>
    </w:r>
    <w:r>
      <w:tab/>
      <w:t xml:space="preserve">Sarao </w:t>
    </w:r>
    <w:sdt>
      <w:sdtPr>
        <w:id w:val="-1897355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64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089A43" w14:textId="77777777" w:rsidR="007E7B1B" w:rsidRPr="00CD12F1" w:rsidRDefault="007E7B1B" w:rsidP="00CD1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B8"/>
    <w:rsid w:val="000066D6"/>
    <w:rsid w:val="00046AD0"/>
    <w:rsid w:val="00047BB5"/>
    <w:rsid w:val="00055195"/>
    <w:rsid w:val="000745A0"/>
    <w:rsid w:val="000A2EDD"/>
    <w:rsid w:val="000D40B8"/>
    <w:rsid w:val="000F1219"/>
    <w:rsid w:val="001B4443"/>
    <w:rsid w:val="001C6DBB"/>
    <w:rsid w:val="00211CFB"/>
    <w:rsid w:val="002257CB"/>
    <w:rsid w:val="0024710E"/>
    <w:rsid w:val="002B47CF"/>
    <w:rsid w:val="002D145D"/>
    <w:rsid w:val="002D23AC"/>
    <w:rsid w:val="002E4DC7"/>
    <w:rsid w:val="0030418A"/>
    <w:rsid w:val="00332CB8"/>
    <w:rsid w:val="003C2DCB"/>
    <w:rsid w:val="00484C8F"/>
    <w:rsid w:val="004B3B1E"/>
    <w:rsid w:val="004C0471"/>
    <w:rsid w:val="004D67B5"/>
    <w:rsid w:val="004E22B3"/>
    <w:rsid w:val="004F65F3"/>
    <w:rsid w:val="00550709"/>
    <w:rsid w:val="005854D4"/>
    <w:rsid w:val="005B5EB9"/>
    <w:rsid w:val="00676BBE"/>
    <w:rsid w:val="006E08D7"/>
    <w:rsid w:val="006F2A74"/>
    <w:rsid w:val="007078F3"/>
    <w:rsid w:val="007942A6"/>
    <w:rsid w:val="007E7B1B"/>
    <w:rsid w:val="008311AB"/>
    <w:rsid w:val="008860F6"/>
    <w:rsid w:val="00896A70"/>
    <w:rsid w:val="008C4C21"/>
    <w:rsid w:val="00925782"/>
    <w:rsid w:val="0094209E"/>
    <w:rsid w:val="00974641"/>
    <w:rsid w:val="009E3B3B"/>
    <w:rsid w:val="00A67712"/>
    <w:rsid w:val="00A77984"/>
    <w:rsid w:val="00A92406"/>
    <w:rsid w:val="00AD3890"/>
    <w:rsid w:val="00B15A9C"/>
    <w:rsid w:val="00B26606"/>
    <w:rsid w:val="00B4577E"/>
    <w:rsid w:val="00B50FF2"/>
    <w:rsid w:val="00BA1E59"/>
    <w:rsid w:val="00BD13AD"/>
    <w:rsid w:val="00BD261E"/>
    <w:rsid w:val="00BD7667"/>
    <w:rsid w:val="00CA24FA"/>
    <w:rsid w:val="00CA390B"/>
    <w:rsid w:val="00CD12F1"/>
    <w:rsid w:val="00D45BB6"/>
    <w:rsid w:val="00E14141"/>
    <w:rsid w:val="00EE40C6"/>
    <w:rsid w:val="00FA0B36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EEDCC2"/>
  <w15:docId w15:val="{63678E45-7B7F-45AD-BCAC-3CAD1712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2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1219"/>
  </w:style>
  <w:style w:type="paragraph" w:styleId="Footer">
    <w:name w:val="footer"/>
    <w:basedOn w:val="Normal"/>
    <w:link w:val="FooterChar"/>
    <w:uiPriority w:val="99"/>
    <w:unhideWhenUsed/>
    <w:rsid w:val="000F12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1219"/>
  </w:style>
  <w:style w:type="table" w:styleId="TableGrid">
    <w:name w:val="Table Grid"/>
    <w:basedOn w:val="TableNormal"/>
    <w:uiPriority w:val="39"/>
    <w:rsid w:val="005507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B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66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u\Downloads\1-Chrome%20Doanload\EE%2097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 97 template.dotx</Template>
  <TotalTime>574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</dc:creator>
  <cp:keywords/>
  <dc:description/>
  <cp:lastModifiedBy>senu</cp:lastModifiedBy>
  <cp:revision>21</cp:revision>
  <dcterms:created xsi:type="dcterms:W3CDTF">2014-11-06T00:34:00Z</dcterms:created>
  <dcterms:modified xsi:type="dcterms:W3CDTF">2014-12-04T01:06:00Z</dcterms:modified>
</cp:coreProperties>
</file>