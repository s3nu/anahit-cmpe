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C5E177" w14:textId="77777777" w:rsidR="000066D6" w:rsidRDefault="002257CB" w:rsidP="002257CB">
      <w:pPr>
        <w:jc w:val="right"/>
      </w:pPr>
      <w:r>
        <w:t xml:space="preserve">EE 97 </w:t>
      </w:r>
      <w:proofErr w:type="gramStart"/>
      <w:r>
        <w:t>Fall</w:t>
      </w:r>
      <w:proofErr w:type="gramEnd"/>
      <w:r>
        <w:t xml:space="preserve"> 2014</w:t>
      </w:r>
    </w:p>
    <w:p w14:paraId="58673DC3" w14:textId="77777777" w:rsidR="002257CB" w:rsidRDefault="002257CB" w:rsidP="002257CB">
      <w:pPr>
        <w:jc w:val="right"/>
      </w:pPr>
      <w:r>
        <w:t>Lab#</w:t>
      </w:r>
      <w:r w:rsidR="00C36660">
        <w:t>4</w:t>
      </w:r>
      <w:r>
        <w:t xml:space="preserve">: </w:t>
      </w:r>
      <w:r w:rsidR="00C36660">
        <w:t>Function Generator and Oscilloscope</w:t>
      </w:r>
    </w:p>
    <w:p w14:paraId="0BB95023" w14:textId="77777777" w:rsidR="002257CB" w:rsidRDefault="002257CB" w:rsidP="002257CB">
      <w:pPr>
        <w:jc w:val="right"/>
      </w:pPr>
      <w:r>
        <w:t xml:space="preserve">Anahit </w:t>
      </w:r>
      <w:proofErr w:type="spellStart"/>
      <w:r>
        <w:t>Sarao</w:t>
      </w:r>
      <w:proofErr w:type="spellEnd"/>
    </w:p>
    <w:p w14:paraId="5F441093" w14:textId="77777777" w:rsidR="002257CB" w:rsidRDefault="002257CB" w:rsidP="002257CB">
      <w:pPr>
        <w:jc w:val="right"/>
      </w:pPr>
      <w:proofErr w:type="spellStart"/>
      <w:r>
        <w:t>Partner</w:t>
      </w:r>
      <w:proofErr w:type="gramStart"/>
      <w:r>
        <w:t>:Yong</w:t>
      </w:r>
      <w:proofErr w:type="spellEnd"/>
      <w:proofErr w:type="gramEnd"/>
      <w:r>
        <w:t xml:space="preserve"> </w:t>
      </w:r>
      <w:proofErr w:type="spellStart"/>
      <w:r>
        <w:t>Gui</w:t>
      </w:r>
      <w:proofErr w:type="spellEnd"/>
      <w:r>
        <w:t xml:space="preserve"> Huang</w:t>
      </w:r>
    </w:p>
    <w:p w14:paraId="513CCAA4" w14:textId="77777777" w:rsidR="002257CB" w:rsidRDefault="002257CB" w:rsidP="002257CB">
      <w:pPr>
        <w:jc w:val="right"/>
      </w:pPr>
      <w:r>
        <w:t>Station 3</w:t>
      </w:r>
    </w:p>
    <w:p w14:paraId="2436DD5B" w14:textId="77777777" w:rsidR="002257CB" w:rsidRDefault="002257CB" w:rsidP="002257CB">
      <w:pPr>
        <w:jc w:val="right"/>
      </w:pPr>
      <w:r>
        <w:t xml:space="preserve">Submitted: </w:t>
      </w:r>
      <w:r w:rsidR="00C70DEA">
        <w:t>October 9</w:t>
      </w:r>
      <w:r w:rsidR="00561B09">
        <w:t>, 2014</w:t>
      </w:r>
    </w:p>
    <w:p w14:paraId="67D6B57C" w14:textId="77777777" w:rsidR="002257CB" w:rsidRDefault="002257CB" w:rsidP="002257CB">
      <w:pPr>
        <w:jc w:val="right"/>
      </w:pPr>
    </w:p>
    <w:p w14:paraId="32FD568D" w14:textId="77777777" w:rsidR="000F1219" w:rsidRDefault="000F1219" w:rsidP="002257CB">
      <w:pPr>
        <w:jc w:val="right"/>
      </w:pPr>
    </w:p>
    <w:p w14:paraId="3BEE2668" w14:textId="77777777" w:rsidR="000F1219" w:rsidRDefault="000F1219" w:rsidP="002257CB">
      <w:pPr>
        <w:jc w:val="right"/>
      </w:pPr>
    </w:p>
    <w:p w14:paraId="3A442CB0" w14:textId="77777777" w:rsidR="000F1219" w:rsidRDefault="000F1219" w:rsidP="002257CB">
      <w:pPr>
        <w:jc w:val="right"/>
      </w:pPr>
    </w:p>
    <w:p w14:paraId="64732BA9" w14:textId="77777777" w:rsidR="000F1219" w:rsidRDefault="000F1219" w:rsidP="002257CB">
      <w:pPr>
        <w:jc w:val="right"/>
      </w:pPr>
    </w:p>
    <w:p w14:paraId="315ED66D" w14:textId="77777777" w:rsidR="000F1219" w:rsidRDefault="000F1219" w:rsidP="002257CB">
      <w:pPr>
        <w:jc w:val="right"/>
      </w:pPr>
    </w:p>
    <w:p w14:paraId="1E54D9E2" w14:textId="77777777" w:rsidR="000F1219" w:rsidRDefault="000F1219" w:rsidP="002257CB">
      <w:pPr>
        <w:jc w:val="right"/>
      </w:pPr>
    </w:p>
    <w:p w14:paraId="3837751D" w14:textId="77777777" w:rsidR="000F1219" w:rsidRDefault="000F1219" w:rsidP="002257CB">
      <w:pPr>
        <w:jc w:val="right"/>
      </w:pPr>
    </w:p>
    <w:p w14:paraId="4294B459" w14:textId="77777777" w:rsidR="000F1219" w:rsidRDefault="000F1219" w:rsidP="002257CB">
      <w:pPr>
        <w:jc w:val="right"/>
      </w:pPr>
    </w:p>
    <w:p w14:paraId="5DD799DD" w14:textId="77777777" w:rsidR="000F1219" w:rsidRDefault="000F1219" w:rsidP="002257CB">
      <w:pPr>
        <w:jc w:val="right"/>
      </w:pPr>
    </w:p>
    <w:p w14:paraId="3336A3D4" w14:textId="77777777" w:rsidR="000F1219" w:rsidRDefault="000F1219" w:rsidP="002257CB">
      <w:pPr>
        <w:jc w:val="right"/>
      </w:pPr>
    </w:p>
    <w:p w14:paraId="5237CF1C" w14:textId="77777777" w:rsidR="000F1219" w:rsidRDefault="000F1219" w:rsidP="002257CB">
      <w:pPr>
        <w:jc w:val="right"/>
      </w:pPr>
    </w:p>
    <w:p w14:paraId="42114FDF" w14:textId="77777777" w:rsidR="000F1219" w:rsidRDefault="000F1219" w:rsidP="002257CB">
      <w:pPr>
        <w:jc w:val="right"/>
      </w:pPr>
    </w:p>
    <w:p w14:paraId="2D31EAAA" w14:textId="77777777" w:rsidR="000F1219" w:rsidRDefault="000F1219" w:rsidP="002257CB">
      <w:pPr>
        <w:jc w:val="right"/>
      </w:pPr>
    </w:p>
    <w:p w14:paraId="6F044EA0" w14:textId="77777777" w:rsidR="000F1219" w:rsidRDefault="000F1219" w:rsidP="002257CB">
      <w:pPr>
        <w:jc w:val="right"/>
      </w:pPr>
    </w:p>
    <w:p w14:paraId="13494C49" w14:textId="77777777" w:rsidR="000F1219" w:rsidRDefault="000F1219" w:rsidP="002257CB">
      <w:pPr>
        <w:jc w:val="right"/>
      </w:pPr>
    </w:p>
    <w:p w14:paraId="7E003F3E" w14:textId="77777777" w:rsidR="000F1219" w:rsidRDefault="000F1219" w:rsidP="002257CB">
      <w:pPr>
        <w:jc w:val="right"/>
      </w:pPr>
    </w:p>
    <w:p w14:paraId="6A872C99" w14:textId="77777777" w:rsidR="000F1219" w:rsidRDefault="000F1219" w:rsidP="002257CB">
      <w:pPr>
        <w:jc w:val="right"/>
      </w:pPr>
    </w:p>
    <w:p w14:paraId="5EC6EC2E" w14:textId="77777777" w:rsidR="000F1219" w:rsidRDefault="000F1219" w:rsidP="002257CB">
      <w:pPr>
        <w:jc w:val="right"/>
      </w:pPr>
    </w:p>
    <w:p w14:paraId="105F918E" w14:textId="77777777" w:rsidR="000F1219" w:rsidRDefault="000F1219" w:rsidP="002257CB">
      <w:pPr>
        <w:jc w:val="right"/>
      </w:pPr>
    </w:p>
    <w:p w14:paraId="3D5FBD31" w14:textId="77777777" w:rsidR="000F1219" w:rsidRDefault="000F1219" w:rsidP="002257CB">
      <w:pPr>
        <w:jc w:val="right"/>
      </w:pPr>
    </w:p>
    <w:p w14:paraId="1CE9DB04" w14:textId="77777777" w:rsidR="000F1219" w:rsidRDefault="000F1219" w:rsidP="002257CB">
      <w:pPr>
        <w:jc w:val="right"/>
      </w:pPr>
    </w:p>
    <w:p w14:paraId="5283F69A" w14:textId="77777777" w:rsidR="000F1219" w:rsidRDefault="000F1219" w:rsidP="002257CB">
      <w:pPr>
        <w:jc w:val="right"/>
      </w:pPr>
    </w:p>
    <w:p w14:paraId="2B985D18" w14:textId="77777777" w:rsidR="000F1219" w:rsidRDefault="000F1219" w:rsidP="002257CB">
      <w:pPr>
        <w:jc w:val="right"/>
      </w:pPr>
    </w:p>
    <w:p w14:paraId="0F3831D2" w14:textId="77777777" w:rsidR="00C36660" w:rsidRDefault="00C36660" w:rsidP="00C36660">
      <w:pPr>
        <w:contextualSpacing/>
        <w:rPr>
          <w:b/>
        </w:rPr>
      </w:pPr>
      <w:r w:rsidRPr="00C36660">
        <w:rPr>
          <w:b/>
        </w:rPr>
        <w:lastRenderedPageBreak/>
        <w:t>Preface</w:t>
      </w:r>
    </w:p>
    <w:p w14:paraId="79DBFF6E" w14:textId="77777777" w:rsidR="00C36660" w:rsidRPr="00C36660" w:rsidRDefault="00C36660" w:rsidP="00C36660">
      <w:pPr>
        <w:contextualSpacing/>
        <w:rPr>
          <w:b/>
        </w:rPr>
      </w:pPr>
    </w:p>
    <w:p w14:paraId="07E31D5E" w14:textId="77777777" w:rsidR="00C36660" w:rsidRDefault="00C36660" w:rsidP="00C36660">
      <w:pPr>
        <w:contextualSpacing/>
      </w:pPr>
      <w:r>
        <w:t xml:space="preserve">All experiments were successfully conducted in Engineering Building room 249, on October </w:t>
      </w:r>
    </w:p>
    <w:p w14:paraId="2EEA631C" w14:textId="77777777" w:rsidR="000F1219" w:rsidRDefault="00C36660" w:rsidP="00C36660">
      <w:pPr>
        <w:contextualSpacing/>
      </w:pPr>
      <w:r>
        <w:t>Eight, 2014.</w:t>
      </w:r>
    </w:p>
    <w:p w14:paraId="70E8F958" w14:textId="77777777" w:rsidR="00C36660" w:rsidRDefault="00C36660" w:rsidP="00C36660">
      <w:pPr>
        <w:contextualSpacing/>
      </w:pPr>
    </w:p>
    <w:p w14:paraId="34B28C72" w14:textId="77777777" w:rsidR="00C36660" w:rsidRDefault="00C36660" w:rsidP="00C36660">
      <w:pPr>
        <w:contextualSpacing/>
      </w:pPr>
      <w:r w:rsidRPr="00C36660">
        <w:rPr>
          <w:b/>
        </w:rPr>
        <w:t>Experiment 1</w:t>
      </w:r>
    </w:p>
    <w:p w14:paraId="40C2C569" w14:textId="77777777" w:rsidR="00C36660" w:rsidRDefault="00C36660" w:rsidP="00C36660">
      <w:pPr>
        <w:contextualSpacing/>
      </w:pPr>
    </w:p>
    <w:p w14:paraId="0B1C1860" w14:textId="77777777" w:rsidR="00E73987" w:rsidRDefault="00CB4FEF" w:rsidP="00C36660">
      <w:pPr>
        <w:contextualSpacing/>
      </w:pPr>
      <w:r>
        <w:t>Main objective of this experiment was to learn and understand the purpose and function of the function generator (HP33120A) and Oscilloscope (</w:t>
      </w:r>
      <w:r w:rsidR="00D3636D">
        <w:t>Tektronix DPO</w:t>
      </w:r>
      <w:r>
        <w:t xml:space="preserve">3012). </w:t>
      </w:r>
    </w:p>
    <w:p w14:paraId="4FDFDC70" w14:textId="77777777" w:rsidR="002537D7" w:rsidRDefault="002537D7" w:rsidP="00C36660">
      <w:pPr>
        <w:contextualSpacing/>
      </w:pPr>
    </w:p>
    <w:p w14:paraId="5A188C0D" w14:textId="77777777" w:rsidR="002A5D21" w:rsidRDefault="002A5D21" w:rsidP="002A5D21">
      <w:pPr>
        <w:contextualSpacing/>
      </w:pPr>
      <w:r>
        <w:t>Part A required the usage of both devices, the function generator was to output 1V at 1 kHz of a sinusoidal waveform. The oscilloscope was defaulted by pressing the default button. Once the signal from the function generator was connected to channel one of the oscilloscope settings were changed to acquire a stable waveform.</w:t>
      </w:r>
    </w:p>
    <w:p w14:paraId="7AC1C6FB" w14:textId="77777777" w:rsidR="002A5D21" w:rsidRPr="002A5D21" w:rsidRDefault="002A5D21" w:rsidP="002A5D21">
      <w:pPr>
        <w:contextualSpacing/>
      </w:pPr>
      <w:r w:rsidRPr="002A5D21">
        <w:t>Vertical Group</w:t>
      </w:r>
      <w:r>
        <w:t xml:space="preserve"> setting were set to:</w:t>
      </w:r>
    </w:p>
    <w:p w14:paraId="76FB797A" w14:textId="77777777" w:rsidR="002A5D21" w:rsidRDefault="002A5D21" w:rsidP="002A5D21">
      <w:pPr>
        <w:ind w:left="720"/>
        <w:contextualSpacing/>
      </w:pPr>
      <w:r w:rsidRPr="002A5D21">
        <w:t>Coupling=DC, Impedance = 1MΩ, Invert=off, Bandwidth=full, More=(…Offset=0V, Position=0div, Probe Setup=</w:t>
      </w:r>
      <w:proofErr w:type="gramStart"/>
      <w:r w:rsidRPr="002A5D21">
        <w:t>10X )</w:t>
      </w:r>
      <w:proofErr w:type="gramEnd"/>
      <w:r>
        <w:t xml:space="preserve">. </w:t>
      </w:r>
    </w:p>
    <w:p w14:paraId="2870258C" w14:textId="77777777" w:rsidR="002A5D21" w:rsidRPr="002A5D21" w:rsidRDefault="002A5D21" w:rsidP="002A5D21">
      <w:pPr>
        <w:contextualSpacing/>
      </w:pPr>
      <w:r>
        <w:t>The scale was set to 200mV/div</w:t>
      </w:r>
      <w:r w:rsidR="007C4449">
        <w:t xml:space="preserve"> and 200µs/div</w:t>
      </w:r>
      <w:r>
        <w:t xml:space="preserve">. </w:t>
      </w:r>
    </w:p>
    <w:p w14:paraId="715D38CF" w14:textId="77777777" w:rsidR="00615816" w:rsidRDefault="002A5D21" w:rsidP="00C36660">
      <w:pPr>
        <w:contextualSpacing/>
      </w:pPr>
      <w:r>
        <w:t>Horizontal</w:t>
      </w:r>
      <w:r w:rsidRPr="002A5D21">
        <w:t xml:space="preserve"> Group</w:t>
      </w:r>
      <w:r>
        <w:t xml:space="preserve"> setting were set to:</w:t>
      </w:r>
    </w:p>
    <w:p w14:paraId="20594BF2" w14:textId="77777777" w:rsidR="002A5D21" w:rsidRPr="002A5D21" w:rsidRDefault="002A5D21" w:rsidP="002A5D21">
      <w:pPr>
        <w:ind w:firstLine="720"/>
        <w:contextualSpacing/>
      </w:pPr>
      <w:r w:rsidRPr="002A5D21">
        <w:t>Mode = Sample, Record Length=10k, Delay=On,</w:t>
      </w:r>
    </w:p>
    <w:p w14:paraId="1CC34860" w14:textId="77777777" w:rsidR="002A5D21" w:rsidRPr="002A5D21" w:rsidRDefault="002A5D21" w:rsidP="002A5D21">
      <w:pPr>
        <w:ind w:firstLine="720"/>
        <w:contextualSpacing/>
      </w:pPr>
      <w:r w:rsidRPr="002A5D21">
        <w:t>Waveform Display= (Dots Only=Off, Persist Time=Auto …), and XY Display=Off</w:t>
      </w:r>
    </w:p>
    <w:p w14:paraId="0ABC4CF7" w14:textId="77777777" w:rsidR="002537D7" w:rsidRDefault="002A5D21" w:rsidP="00C36660">
      <w:pPr>
        <w:contextualSpacing/>
      </w:pPr>
      <w:r>
        <w:t>Trigger Group setting were set to:</w:t>
      </w:r>
    </w:p>
    <w:p w14:paraId="74E15B25" w14:textId="77777777" w:rsidR="002A5D21" w:rsidRDefault="002A5D21" w:rsidP="00C36660">
      <w:pPr>
        <w:contextualSpacing/>
      </w:pPr>
      <w:r>
        <w:tab/>
        <w:t>Menu=number 1, Mode=Option=Auto</w:t>
      </w:r>
    </w:p>
    <w:p w14:paraId="04729C39" w14:textId="77777777" w:rsidR="002A5D21" w:rsidRDefault="002A5D21" w:rsidP="00C36660">
      <w:pPr>
        <w:contextualSpacing/>
      </w:pPr>
    </w:p>
    <w:p w14:paraId="3BDFDAE6" w14:textId="77777777" w:rsidR="002A5D21" w:rsidRDefault="002A5D21" w:rsidP="00C36660">
      <w:pPr>
        <w:contextualSpacing/>
      </w:pPr>
      <w:r>
        <w:t>At this point a steady waveform was produced as shown in figure one.</w:t>
      </w:r>
    </w:p>
    <w:p w14:paraId="15DD7922" w14:textId="77777777" w:rsidR="00E73987" w:rsidRPr="00E73987" w:rsidRDefault="00E73987" w:rsidP="00C36660">
      <w:pPr>
        <w:contextualSpacing/>
        <w:rPr>
          <w:b/>
        </w:rPr>
      </w:pPr>
    </w:p>
    <w:p w14:paraId="6C7CBD14" w14:textId="77777777" w:rsidR="002A5D21" w:rsidRDefault="002A5D21" w:rsidP="00C36660">
      <w:pPr>
        <w:contextualSpacing/>
        <w:rPr>
          <w:b/>
        </w:rPr>
      </w:pPr>
    </w:p>
    <w:p w14:paraId="086E9D28" w14:textId="77777777" w:rsidR="002A5D21" w:rsidRDefault="002A5D21" w:rsidP="00C36660">
      <w:pPr>
        <w:contextualSpacing/>
        <w:rPr>
          <w:b/>
        </w:rPr>
      </w:pPr>
      <w:r>
        <w:rPr>
          <w:noProof/>
        </w:rPr>
        <w:drawing>
          <wp:anchor distT="0" distB="0" distL="114300" distR="114300" simplePos="0" relativeHeight="251666432" behindDoc="0" locked="0" layoutInCell="1" allowOverlap="1" wp14:anchorId="30B5CFFE" wp14:editId="49F91206">
            <wp:simplePos x="0" y="0"/>
            <wp:positionH relativeFrom="margin">
              <wp:align>left</wp:align>
            </wp:positionH>
            <wp:positionV relativeFrom="page">
              <wp:posOffset>5791200</wp:posOffset>
            </wp:positionV>
            <wp:extent cx="3735705" cy="2238375"/>
            <wp:effectExtent l="0" t="0" r="0" b="0"/>
            <wp:wrapSquare wrapText="bothSides"/>
            <wp:docPr id="8" name="Picture 8" descr="C:\Users\senu\Desktop\lab4\tek00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enu\Desktop\lab4\tek0000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37430" cy="223930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68FC8CC" w14:textId="77777777" w:rsidR="002A5D21" w:rsidRDefault="002A5D21" w:rsidP="00C36660">
      <w:pPr>
        <w:contextualSpacing/>
        <w:rPr>
          <w:b/>
        </w:rPr>
      </w:pPr>
    </w:p>
    <w:p w14:paraId="2516F59B" w14:textId="77777777" w:rsidR="002A5D21" w:rsidRDefault="002A5D21" w:rsidP="00C36660">
      <w:pPr>
        <w:contextualSpacing/>
        <w:rPr>
          <w:b/>
        </w:rPr>
      </w:pPr>
    </w:p>
    <w:p w14:paraId="7CD8F753" w14:textId="77777777" w:rsidR="002A5D21" w:rsidRPr="007C4449" w:rsidRDefault="007C4449" w:rsidP="00C36660">
      <w:pPr>
        <w:contextualSpacing/>
      </w:pPr>
      <w:r>
        <w:t xml:space="preserve">Figure 1: Channel 1 Oscilloscope Sinusoidal Waveform </w:t>
      </w:r>
    </w:p>
    <w:p w14:paraId="2A9517F3" w14:textId="77777777" w:rsidR="002A5D21" w:rsidRDefault="002A5D21" w:rsidP="00C36660">
      <w:pPr>
        <w:contextualSpacing/>
        <w:rPr>
          <w:b/>
        </w:rPr>
      </w:pPr>
    </w:p>
    <w:p w14:paraId="34C4953A" w14:textId="77777777" w:rsidR="002A5D21" w:rsidRDefault="002A5D21" w:rsidP="00C36660">
      <w:pPr>
        <w:contextualSpacing/>
        <w:rPr>
          <w:b/>
        </w:rPr>
      </w:pPr>
    </w:p>
    <w:p w14:paraId="749DA4A3" w14:textId="77777777" w:rsidR="002A5D21" w:rsidRDefault="002A5D21" w:rsidP="00C36660">
      <w:pPr>
        <w:contextualSpacing/>
        <w:rPr>
          <w:b/>
        </w:rPr>
      </w:pPr>
    </w:p>
    <w:p w14:paraId="5EC207DC" w14:textId="77777777" w:rsidR="002A5D21" w:rsidRDefault="002A5D21" w:rsidP="00C36660">
      <w:pPr>
        <w:contextualSpacing/>
        <w:rPr>
          <w:b/>
        </w:rPr>
      </w:pPr>
    </w:p>
    <w:p w14:paraId="54B46C7F" w14:textId="77777777" w:rsidR="002A5D21" w:rsidRDefault="002A5D21" w:rsidP="00C36660">
      <w:pPr>
        <w:contextualSpacing/>
        <w:rPr>
          <w:b/>
        </w:rPr>
      </w:pPr>
    </w:p>
    <w:p w14:paraId="28B31B5B" w14:textId="77777777" w:rsidR="002A5D21" w:rsidRDefault="002A5D21" w:rsidP="00C36660">
      <w:pPr>
        <w:contextualSpacing/>
        <w:rPr>
          <w:b/>
        </w:rPr>
      </w:pPr>
    </w:p>
    <w:p w14:paraId="7A2D3604" w14:textId="77777777" w:rsidR="002A5D21" w:rsidRDefault="002A5D21" w:rsidP="00C36660">
      <w:pPr>
        <w:contextualSpacing/>
        <w:rPr>
          <w:b/>
        </w:rPr>
      </w:pPr>
    </w:p>
    <w:p w14:paraId="337E2DFE" w14:textId="77777777" w:rsidR="002A5D21" w:rsidRDefault="002A5D21" w:rsidP="00C36660">
      <w:pPr>
        <w:contextualSpacing/>
        <w:rPr>
          <w:b/>
        </w:rPr>
      </w:pPr>
    </w:p>
    <w:p w14:paraId="0AB72A8A" w14:textId="77777777" w:rsidR="002A5D21" w:rsidRDefault="002A5D21" w:rsidP="00C36660">
      <w:pPr>
        <w:contextualSpacing/>
        <w:rPr>
          <w:b/>
        </w:rPr>
      </w:pPr>
    </w:p>
    <w:p w14:paraId="2FE7ABA1" w14:textId="77777777" w:rsidR="007C4449" w:rsidRDefault="007C4449" w:rsidP="00C36660">
      <w:pPr>
        <w:contextualSpacing/>
      </w:pPr>
      <w:r>
        <w:t>By adding a 100</w:t>
      </w:r>
      <w:r>
        <w:rPr>
          <w:rFonts w:ascii="Calibri" w:hAnsi="Calibri"/>
        </w:rPr>
        <w:t>Ω</w:t>
      </w:r>
      <w:r>
        <w:t xml:space="preserve"> Resistor in parallel with the oscilloscope and function generator the volts per division were measured. The peak to peak voltage was measured at .6V but the function generator still outputted 1V, this change is due to external noise and added resistance causing variation and instability within the signal resulting in a voltage drop.</w:t>
      </w:r>
    </w:p>
    <w:p w14:paraId="65AFFB81" w14:textId="77777777" w:rsidR="007C4449" w:rsidRDefault="007C4449" w:rsidP="00C36660">
      <w:pPr>
        <w:contextualSpacing/>
      </w:pPr>
    </w:p>
    <w:p w14:paraId="2B5070A9" w14:textId="77777777" w:rsidR="007C4449" w:rsidRDefault="007C4449" w:rsidP="00C36660">
      <w:pPr>
        <w:contextualSpacing/>
      </w:pPr>
      <w:r>
        <w:lastRenderedPageBreak/>
        <w:t xml:space="preserve">   For part b more setting were changes within the trigger control. This included taking the trig level out of range and being able to see the last stable image of the waveform, this happens when Trig? </w:t>
      </w:r>
      <w:proofErr w:type="gramStart"/>
      <w:r>
        <w:t>shows</w:t>
      </w:r>
      <w:proofErr w:type="gramEnd"/>
      <w:r>
        <w:t xml:space="preserve"> up on the top left of the screen. Also </w:t>
      </w:r>
      <w:r w:rsidR="00526BF5">
        <w:t>the trig was adjusted by using the trig position knob to show how waveforms have different sensitivity and varies ranges.</w:t>
      </w:r>
    </w:p>
    <w:p w14:paraId="47FED358" w14:textId="77777777" w:rsidR="007C4449" w:rsidRDefault="007C4449" w:rsidP="00C36660">
      <w:pPr>
        <w:contextualSpacing/>
      </w:pPr>
    </w:p>
    <w:p w14:paraId="15FEA98B" w14:textId="77777777" w:rsidR="00E22A97" w:rsidRDefault="00526BF5" w:rsidP="00C36660">
      <w:pPr>
        <w:contextualSpacing/>
      </w:pPr>
      <w:r>
        <w:t>For part c the</w:t>
      </w:r>
      <w:r w:rsidR="007C4449">
        <w:t xml:space="preserve"> vertical control</w:t>
      </w:r>
      <w:r>
        <w:t xml:space="preserve"> setting were adjusted</w:t>
      </w:r>
      <w:r w:rsidR="00E22A97">
        <w:t xml:space="preserve">. Firstly the function generator was set to 10V and this was confirmed as the scope was set to 2V/div to view a steady waveform. By adding a DC offset of 1V. The waveform moved upward by 1V/div. Next the coupling settings was changed from DC to AC, when shifting from DC to AC the waveform took its original position without the offset. This is because the AC coupling passes the signal through a capacitor that does not allow DC signal nor the DC offset to pass. </w:t>
      </w:r>
    </w:p>
    <w:p w14:paraId="65BAF36A" w14:textId="77777777" w:rsidR="00E22A97" w:rsidRDefault="00E22A97" w:rsidP="00C36660">
      <w:pPr>
        <w:contextualSpacing/>
      </w:pPr>
    </w:p>
    <w:p w14:paraId="50191302" w14:textId="77777777" w:rsidR="00E22A97" w:rsidRDefault="00E22A97" w:rsidP="00C36660">
      <w:pPr>
        <w:contextualSpacing/>
      </w:pPr>
      <w:r>
        <w:t xml:space="preserve">Part d mainly focused on the </w:t>
      </w:r>
      <w:r w:rsidR="007C4449">
        <w:t>horizontal control</w:t>
      </w:r>
      <w:r>
        <w:t xml:space="preserve"> settings</w:t>
      </w:r>
      <w:r w:rsidR="007C4449">
        <w:t>.</w:t>
      </w:r>
      <w:r>
        <w:t xml:space="preserve"> The function generator was set to 1 kHz and was verified through the waveform on the oscilloscope. The oscilloscopes sweep rate was changed to 1µs/div and 40ms/div. These two sweep rates created a very unstable waveform showing that these two setting were improper for a 1 kHz input signal.</w:t>
      </w:r>
    </w:p>
    <w:p w14:paraId="6CFB03F9" w14:textId="77777777" w:rsidR="00E22A97" w:rsidRDefault="00E22A97" w:rsidP="00C36660">
      <w:pPr>
        <w:contextualSpacing/>
      </w:pPr>
    </w:p>
    <w:p w14:paraId="74D455E6" w14:textId="77777777" w:rsidR="002A5D21" w:rsidRDefault="00E22A97" w:rsidP="00C36660">
      <w:pPr>
        <w:contextualSpacing/>
        <w:rPr>
          <w:b/>
        </w:rPr>
      </w:pPr>
      <w:r>
        <w:t xml:space="preserve">In conclusion this experiment </w:t>
      </w:r>
      <w:r w:rsidR="00976FB9">
        <w:t xml:space="preserve">taught the basic usages of an oscilloscope. By measuring different types of waveform, changing the trigger, horizontal and vertical settings to show how each group can affect the waveform. Many other functions were also learned such as saving an image to a USB, changing the coupling settings and how to efficiently use the multi-purpose knobs. Becoming more efficient and learning the functions of the lab equipment will make future experiments have more purpose and detail. </w:t>
      </w:r>
    </w:p>
    <w:p w14:paraId="10F04EDF" w14:textId="77777777" w:rsidR="002A5D21" w:rsidRDefault="002A5D21" w:rsidP="00C36660">
      <w:pPr>
        <w:contextualSpacing/>
        <w:rPr>
          <w:b/>
        </w:rPr>
      </w:pPr>
    </w:p>
    <w:p w14:paraId="6E0E6D4B" w14:textId="77777777" w:rsidR="00E73987" w:rsidRDefault="00E73987" w:rsidP="00C36660">
      <w:pPr>
        <w:contextualSpacing/>
      </w:pPr>
      <w:r w:rsidRPr="00E73987">
        <w:rPr>
          <w:b/>
        </w:rPr>
        <w:t>Experiment 2</w:t>
      </w:r>
    </w:p>
    <w:p w14:paraId="3A83BD7F" w14:textId="77777777" w:rsidR="00E73987" w:rsidRDefault="00E73987" w:rsidP="00C36660">
      <w:pPr>
        <w:contextualSpacing/>
      </w:pPr>
    </w:p>
    <w:p w14:paraId="6B0996AA" w14:textId="77777777" w:rsidR="00C36660" w:rsidRDefault="00E73987" w:rsidP="00C36660">
      <w:pPr>
        <w:contextualSpacing/>
      </w:pPr>
      <w:r>
        <w:t>This experiment was des</w:t>
      </w:r>
      <w:r w:rsidR="00DB5AE3">
        <w:t xml:space="preserve">igned to test the knowledge of both lab members. One member was to set random frequencies and amplitude and make adjustments to the scope so that there is no waveform shown on the oscilloscope’s display. </w:t>
      </w:r>
    </w:p>
    <w:p w14:paraId="69E5D651" w14:textId="77777777" w:rsidR="00DB5AE3" w:rsidRDefault="00DB5AE3" w:rsidP="00C36660">
      <w:pPr>
        <w:contextualSpacing/>
      </w:pPr>
    </w:p>
    <w:p w14:paraId="315BC442" w14:textId="77777777" w:rsidR="00226891" w:rsidRDefault="00DB5AE3" w:rsidP="00C36660">
      <w:pPr>
        <w:contextualSpacing/>
      </w:pPr>
      <w:r>
        <w:t>I randomized both devices, while my partner adjusted the oscilloscopes scope</w:t>
      </w:r>
      <w:r w:rsidR="00226891">
        <w:t xml:space="preserve"> and trigger so that a waveform was shown on the display. The roles were switched to make sure each member understood how to use the oscilloscope effectively. </w:t>
      </w:r>
    </w:p>
    <w:p w14:paraId="2884E1DC" w14:textId="77777777" w:rsidR="0069060E" w:rsidRDefault="0069060E" w:rsidP="00C36660">
      <w:pPr>
        <w:contextualSpacing/>
      </w:pPr>
    </w:p>
    <w:p w14:paraId="0CD96C26" w14:textId="77777777" w:rsidR="0069060E" w:rsidRDefault="0069060E" w:rsidP="00C36660">
      <w:pPr>
        <w:contextualSpacing/>
      </w:pPr>
      <w:r>
        <w:t xml:space="preserve">To fully understand the usage and function of the oscilloscope both lab members tested each other. To be able to manipulate and adjust multiple settings efficiently the knowledge learned in experiment one was used to find a randomly assigned input signal. </w:t>
      </w:r>
    </w:p>
    <w:p w14:paraId="0C169C44" w14:textId="77777777" w:rsidR="00226891" w:rsidRDefault="00226891" w:rsidP="00C36660">
      <w:pPr>
        <w:contextualSpacing/>
      </w:pPr>
    </w:p>
    <w:p w14:paraId="5A75817E" w14:textId="77777777" w:rsidR="00226891" w:rsidRDefault="00226891" w:rsidP="00C36660">
      <w:pPr>
        <w:contextualSpacing/>
        <w:rPr>
          <w:b/>
        </w:rPr>
      </w:pPr>
      <w:r w:rsidRPr="00226891">
        <w:rPr>
          <w:b/>
        </w:rPr>
        <w:t>Experiment 3</w:t>
      </w:r>
    </w:p>
    <w:p w14:paraId="68F59FBA" w14:textId="77777777" w:rsidR="00226891" w:rsidRDefault="00226891" w:rsidP="00C36660">
      <w:pPr>
        <w:contextualSpacing/>
        <w:rPr>
          <w:b/>
        </w:rPr>
      </w:pPr>
    </w:p>
    <w:p w14:paraId="31FDA46C" w14:textId="77777777" w:rsidR="006159E8" w:rsidRDefault="00226891" w:rsidP="00C36660">
      <w:pPr>
        <w:contextualSpacing/>
      </w:pPr>
      <w:r>
        <w:t>The function generator was set to 1V at 1 kHz to produce a stable triangular wave</w:t>
      </w:r>
      <w:r w:rsidRPr="00226891">
        <w:rPr>
          <w:b/>
        </w:rPr>
        <w:t xml:space="preserve"> </w:t>
      </w:r>
      <w:r>
        <w:t>with a zero offset. This signal was connected to channel one of the oscilloscope, while channel two was connected to the square-wave te</w:t>
      </w:r>
      <w:r w:rsidR="006159E8">
        <w:t xml:space="preserve">sting port of the oscilloscope. The objective was to </w:t>
      </w:r>
      <w:r w:rsidR="00F45E10">
        <w:t xml:space="preserve">change the trigger and scope so that both signals are stabilized. </w:t>
      </w:r>
    </w:p>
    <w:p w14:paraId="6A9994C1" w14:textId="77777777" w:rsidR="00F45E10" w:rsidRDefault="00F45E10" w:rsidP="00C36660">
      <w:pPr>
        <w:contextualSpacing/>
      </w:pPr>
    </w:p>
    <w:p w14:paraId="20ECA1EE" w14:textId="77777777" w:rsidR="00976FB9" w:rsidRDefault="00976FB9" w:rsidP="00C36660">
      <w:pPr>
        <w:contextualSpacing/>
      </w:pPr>
    </w:p>
    <w:p w14:paraId="310CFDEE" w14:textId="77777777" w:rsidR="00976FB9" w:rsidRDefault="00976FB9" w:rsidP="00C36660">
      <w:pPr>
        <w:contextualSpacing/>
      </w:pPr>
    </w:p>
    <w:p w14:paraId="5A765E76" w14:textId="77777777" w:rsidR="00976FB9" w:rsidRDefault="00976FB9" w:rsidP="00C36660">
      <w:pPr>
        <w:contextualSpacing/>
      </w:pPr>
    </w:p>
    <w:p w14:paraId="0A12CE41" w14:textId="77777777" w:rsidR="00193297" w:rsidRDefault="00193297" w:rsidP="00C36660">
      <w:pPr>
        <w:contextualSpacing/>
      </w:pPr>
    </w:p>
    <w:p w14:paraId="0E7F50FC" w14:textId="77777777" w:rsidR="00193297" w:rsidRDefault="00193297" w:rsidP="00C36660">
      <w:pPr>
        <w:contextualSpacing/>
      </w:pPr>
    </w:p>
    <w:p w14:paraId="45527DF5" w14:textId="77777777" w:rsidR="00F45E10" w:rsidRPr="00226891" w:rsidRDefault="00F45E10" w:rsidP="00C36660">
      <w:pPr>
        <w:contextualSpacing/>
      </w:pPr>
      <w:r>
        <w:t>Figure</w:t>
      </w:r>
      <w:r w:rsidR="00D3636D">
        <w:t xml:space="preserve"> 2:</w:t>
      </w:r>
      <w:r>
        <w:t xml:space="preserve"> </w:t>
      </w:r>
      <w:r w:rsidR="00DD2E3A">
        <w:t xml:space="preserve">Within Trig Range </w:t>
      </w:r>
      <w:r>
        <w:t xml:space="preserve">Dual Signal Input to Oscilloscope </w:t>
      </w:r>
    </w:p>
    <w:p w14:paraId="08B6F281" w14:textId="77777777" w:rsidR="006D6D67" w:rsidRDefault="00D3636D" w:rsidP="00C36660">
      <w:pPr>
        <w:contextualSpacing/>
      </w:pPr>
      <w:r>
        <w:rPr>
          <w:noProof/>
        </w:rPr>
        <w:drawing>
          <wp:anchor distT="0" distB="0" distL="114300" distR="114300" simplePos="0" relativeHeight="251658240" behindDoc="0" locked="0" layoutInCell="1" allowOverlap="1" wp14:anchorId="73354658" wp14:editId="5DD899D3">
            <wp:simplePos x="0" y="0"/>
            <wp:positionH relativeFrom="column">
              <wp:posOffset>-10160</wp:posOffset>
            </wp:positionH>
            <wp:positionV relativeFrom="paragraph">
              <wp:posOffset>84455</wp:posOffset>
            </wp:positionV>
            <wp:extent cx="4481195" cy="2686050"/>
            <wp:effectExtent l="0" t="0" r="0" b="0"/>
            <wp:wrapSquare wrapText="bothSides"/>
            <wp:docPr id="2" name="Picture 2" descr="C:\Users\senu\Desktop\lab4\tek000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nu\Desktop\lab4\tek0001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81195" cy="26860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D81F1D0" w14:textId="77777777" w:rsidR="006D6D67" w:rsidRDefault="006D6D67" w:rsidP="00C36660">
      <w:pPr>
        <w:contextualSpacing/>
      </w:pPr>
    </w:p>
    <w:p w14:paraId="2D26A62F" w14:textId="77777777" w:rsidR="006D6D67" w:rsidRDefault="006D6D67" w:rsidP="00C36660">
      <w:pPr>
        <w:contextualSpacing/>
      </w:pPr>
    </w:p>
    <w:p w14:paraId="3EC22906" w14:textId="77777777" w:rsidR="006D6D67" w:rsidRDefault="006D6D67" w:rsidP="00C36660">
      <w:pPr>
        <w:contextualSpacing/>
      </w:pPr>
    </w:p>
    <w:p w14:paraId="39AC9DC0" w14:textId="77777777" w:rsidR="006D6D67" w:rsidRDefault="006D6D67" w:rsidP="00C36660">
      <w:pPr>
        <w:contextualSpacing/>
      </w:pPr>
    </w:p>
    <w:p w14:paraId="2E2CAF09" w14:textId="77777777" w:rsidR="006D6D67" w:rsidRDefault="006D6D67" w:rsidP="00C36660">
      <w:pPr>
        <w:contextualSpacing/>
      </w:pPr>
    </w:p>
    <w:p w14:paraId="0343AF69" w14:textId="77777777" w:rsidR="006D6D67" w:rsidRDefault="006D6D67" w:rsidP="00C36660">
      <w:pPr>
        <w:contextualSpacing/>
      </w:pPr>
    </w:p>
    <w:p w14:paraId="56ACF907" w14:textId="77777777" w:rsidR="006D6D67" w:rsidRDefault="006D6D67" w:rsidP="00C36660">
      <w:pPr>
        <w:contextualSpacing/>
      </w:pPr>
    </w:p>
    <w:p w14:paraId="44DA6FFD" w14:textId="77777777" w:rsidR="006D6D67" w:rsidRDefault="006D6D67" w:rsidP="00C36660">
      <w:pPr>
        <w:contextualSpacing/>
      </w:pPr>
    </w:p>
    <w:p w14:paraId="0B0723B7" w14:textId="77777777" w:rsidR="006D6D67" w:rsidRDefault="006D6D67" w:rsidP="00C36660">
      <w:pPr>
        <w:contextualSpacing/>
      </w:pPr>
    </w:p>
    <w:p w14:paraId="2BF1DF0D" w14:textId="77777777" w:rsidR="006D6D67" w:rsidRDefault="006D6D67" w:rsidP="00C36660">
      <w:pPr>
        <w:contextualSpacing/>
      </w:pPr>
    </w:p>
    <w:p w14:paraId="7906B8B5" w14:textId="77777777" w:rsidR="006D6D67" w:rsidRDefault="006D6D67" w:rsidP="00C36660">
      <w:pPr>
        <w:contextualSpacing/>
      </w:pPr>
    </w:p>
    <w:p w14:paraId="11E8E06F" w14:textId="77777777" w:rsidR="006D6D67" w:rsidRDefault="006D6D67" w:rsidP="00C36660">
      <w:pPr>
        <w:contextualSpacing/>
      </w:pPr>
    </w:p>
    <w:p w14:paraId="2DF6AC5C" w14:textId="77777777" w:rsidR="006D6D67" w:rsidRDefault="006D6D67" w:rsidP="00C36660">
      <w:pPr>
        <w:contextualSpacing/>
      </w:pPr>
    </w:p>
    <w:p w14:paraId="6B3F1B70" w14:textId="77777777" w:rsidR="00DD2E3A" w:rsidRDefault="00DD2E3A" w:rsidP="00C36660">
      <w:pPr>
        <w:contextualSpacing/>
      </w:pPr>
    </w:p>
    <w:p w14:paraId="6F0C859B" w14:textId="77777777" w:rsidR="00DD2E3A" w:rsidRDefault="00DD2E3A" w:rsidP="00C36660">
      <w:pPr>
        <w:contextualSpacing/>
      </w:pPr>
    </w:p>
    <w:p w14:paraId="4E6E7721" w14:textId="77777777" w:rsidR="00DD2E3A" w:rsidRDefault="00DD2E3A" w:rsidP="00DD2E3A">
      <w:pPr>
        <w:contextualSpacing/>
      </w:pPr>
    </w:p>
    <w:p w14:paraId="7EDD1582" w14:textId="77777777" w:rsidR="00DD2E3A" w:rsidRDefault="00DD2E3A" w:rsidP="00DD2E3A">
      <w:pPr>
        <w:contextualSpacing/>
      </w:pPr>
      <w:r>
        <w:t xml:space="preserve">Figure 3: Out of Trig Range Dual Signal Input to Oscilloscope </w:t>
      </w:r>
    </w:p>
    <w:p w14:paraId="028F2B58" w14:textId="77777777" w:rsidR="00DD2E3A" w:rsidRDefault="00DD2E3A" w:rsidP="00C36660">
      <w:pPr>
        <w:contextualSpacing/>
      </w:pPr>
      <w:r>
        <w:rPr>
          <w:noProof/>
        </w:rPr>
        <w:drawing>
          <wp:anchor distT="0" distB="0" distL="114300" distR="114300" simplePos="0" relativeHeight="251660288" behindDoc="0" locked="0" layoutInCell="1" allowOverlap="1" wp14:anchorId="5992173B" wp14:editId="54921BA2">
            <wp:simplePos x="0" y="0"/>
            <wp:positionH relativeFrom="margin">
              <wp:align>left</wp:align>
            </wp:positionH>
            <wp:positionV relativeFrom="paragraph">
              <wp:posOffset>148590</wp:posOffset>
            </wp:positionV>
            <wp:extent cx="4371975" cy="2620010"/>
            <wp:effectExtent l="0" t="0" r="0" b="8890"/>
            <wp:wrapSquare wrapText="bothSides"/>
            <wp:docPr id="3" name="Picture 3" descr="C:\Users\senu\Desktop\lab4\tek000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enu\Desktop\lab4\tek0001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82366" cy="262665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97E800C" w14:textId="77777777" w:rsidR="00DD2E3A" w:rsidRDefault="00DD2E3A" w:rsidP="00C36660">
      <w:pPr>
        <w:contextualSpacing/>
      </w:pPr>
    </w:p>
    <w:p w14:paraId="1503253B" w14:textId="77777777" w:rsidR="00DD2E3A" w:rsidRDefault="00DD2E3A" w:rsidP="00C36660">
      <w:pPr>
        <w:contextualSpacing/>
      </w:pPr>
    </w:p>
    <w:p w14:paraId="34B7FCE2" w14:textId="77777777" w:rsidR="00DD2E3A" w:rsidRDefault="00DD2E3A" w:rsidP="00C36660">
      <w:pPr>
        <w:contextualSpacing/>
      </w:pPr>
    </w:p>
    <w:p w14:paraId="116D49A3" w14:textId="77777777" w:rsidR="00DD2E3A" w:rsidRDefault="00DD2E3A" w:rsidP="00C36660">
      <w:pPr>
        <w:contextualSpacing/>
      </w:pPr>
    </w:p>
    <w:p w14:paraId="28AEBC65" w14:textId="77777777" w:rsidR="00DD2E3A" w:rsidRDefault="00DD2E3A" w:rsidP="00C36660">
      <w:pPr>
        <w:contextualSpacing/>
      </w:pPr>
    </w:p>
    <w:p w14:paraId="527E41C9" w14:textId="77777777" w:rsidR="00DD2E3A" w:rsidRDefault="00DD2E3A" w:rsidP="00C36660">
      <w:pPr>
        <w:contextualSpacing/>
      </w:pPr>
    </w:p>
    <w:p w14:paraId="50AEA6B7" w14:textId="77777777" w:rsidR="00DD2E3A" w:rsidRDefault="00DD2E3A" w:rsidP="00C36660">
      <w:pPr>
        <w:contextualSpacing/>
      </w:pPr>
    </w:p>
    <w:p w14:paraId="573EAD7F" w14:textId="77777777" w:rsidR="00DD2E3A" w:rsidRDefault="00DD2E3A" w:rsidP="00C36660">
      <w:pPr>
        <w:contextualSpacing/>
      </w:pPr>
    </w:p>
    <w:p w14:paraId="1A92B403" w14:textId="77777777" w:rsidR="00DD2E3A" w:rsidRDefault="00DD2E3A" w:rsidP="00C36660">
      <w:pPr>
        <w:contextualSpacing/>
      </w:pPr>
    </w:p>
    <w:p w14:paraId="09108686" w14:textId="77777777" w:rsidR="00DD2E3A" w:rsidRDefault="00DD2E3A" w:rsidP="00C36660">
      <w:pPr>
        <w:contextualSpacing/>
      </w:pPr>
    </w:p>
    <w:p w14:paraId="5A057554" w14:textId="77777777" w:rsidR="00DD2E3A" w:rsidRDefault="00DD2E3A" w:rsidP="00C36660">
      <w:pPr>
        <w:contextualSpacing/>
      </w:pPr>
    </w:p>
    <w:p w14:paraId="1E730FA1" w14:textId="77777777" w:rsidR="00DD2E3A" w:rsidRDefault="00DD2E3A" w:rsidP="00C36660">
      <w:pPr>
        <w:contextualSpacing/>
      </w:pPr>
    </w:p>
    <w:p w14:paraId="3F2B4D7C" w14:textId="77777777" w:rsidR="00DD2E3A" w:rsidRDefault="00DD2E3A" w:rsidP="00C36660">
      <w:pPr>
        <w:contextualSpacing/>
      </w:pPr>
    </w:p>
    <w:p w14:paraId="7B485826" w14:textId="77777777" w:rsidR="00DD2E3A" w:rsidRDefault="00DD2E3A" w:rsidP="00C36660">
      <w:pPr>
        <w:contextualSpacing/>
      </w:pPr>
    </w:p>
    <w:p w14:paraId="216A9C4C" w14:textId="77777777" w:rsidR="00DD2E3A" w:rsidRDefault="00DD2E3A" w:rsidP="00C36660">
      <w:pPr>
        <w:contextualSpacing/>
      </w:pPr>
    </w:p>
    <w:p w14:paraId="11FAD811" w14:textId="77777777" w:rsidR="00DD2E3A" w:rsidRDefault="00D3636D" w:rsidP="00C36660">
      <w:pPr>
        <w:contextualSpacing/>
      </w:pPr>
      <w:r>
        <w:t xml:space="preserve">Looking at figure two it can be seen that while one signal is stable the other signal becomes unstable. This is because the two signals have different trig ranges and different scope settings. </w:t>
      </w:r>
    </w:p>
    <w:p w14:paraId="5F3FD074" w14:textId="77777777" w:rsidR="00DD2E3A" w:rsidRDefault="00D3636D" w:rsidP="00C36660">
      <w:pPr>
        <w:contextualSpacing/>
      </w:pPr>
      <w:r>
        <w:t xml:space="preserve">While in the trig range the square wave is not stable but the triangular wave is stable. </w:t>
      </w:r>
      <w:r w:rsidR="00DD2E3A">
        <w:t>Looking at figure three</w:t>
      </w:r>
      <w:r>
        <w:t xml:space="preserve"> the trig is out of range</w:t>
      </w:r>
      <w:r w:rsidR="00DD2E3A">
        <w:t xml:space="preserve"> resulting in</w:t>
      </w:r>
      <w:r>
        <w:t xml:space="preserve"> both signals </w:t>
      </w:r>
      <w:r w:rsidR="00DD2E3A">
        <w:t>being</w:t>
      </w:r>
      <w:r>
        <w:t xml:space="preserve"> stable</w:t>
      </w:r>
      <w:r w:rsidR="00DD2E3A">
        <w:t xml:space="preserve">, in the top left of the picture Trig? </w:t>
      </w:r>
      <w:proofErr w:type="gramStart"/>
      <w:r w:rsidR="00DD2E3A">
        <w:t>can</w:t>
      </w:r>
      <w:proofErr w:type="gramEnd"/>
      <w:r w:rsidR="00DD2E3A">
        <w:t xml:space="preserve"> be seen meaning trig level is out of range</w:t>
      </w:r>
      <w:r w:rsidR="00C70DEA">
        <w:t xml:space="preserve"> and the last stable waveform image is shown</w:t>
      </w:r>
      <w:r>
        <w:t xml:space="preserve">. End result is that two different signals will not stabilize </w:t>
      </w:r>
      <w:r w:rsidR="00DD2E3A">
        <w:t>because the signals will have different scopes and different trig ranges.</w:t>
      </w:r>
    </w:p>
    <w:p w14:paraId="2E2CC889" w14:textId="77777777" w:rsidR="00DD2E3A" w:rsidRDefault="00DD2E3A" w:rsidP="00C36660">
      <w:pPr>
        <w:contextualSpacing/>
      </w:pPr>
    </w:p>
    <w:p w14:paraId="0715F3CF" w14:textId="77777777" w:rsidR="00976FB9" w:rsidRDefault="00976FB9" w:rsidP="00C36660">
      <w:pPr>
        <w:contextualSpacing/>
        <w:rPr>
          <w:b/>
        </w:rPr>
      </w:pPr>
    </w:p>
    <w:p w14:paraId="7036FCFA" w14:textId="77777777" w:rsidR="00193297" w:rsidRDefault="00193297" w:rsidP="00C36660">
      <w:pPr>
        <w:contextualSpacing/>
        <w:rPr>
          <w:b/>
        </w:rPr>
      </w:pPr>
    </w:p>
    <w:p w14:paraId="0893E62E" w14:textId="77777777" w:rsidR="00193297" w:rsidRDefault="00193297" w:rsidP="00C36660">
      <w:pPr>
        <w:contextualSpacing/>
        <w:rPr>
          <w:b/>
        </w:rPr>
      </w:pPr>
    </w:p>
    <w:p w14:paraId="2CF220CB" w14:textId="77777777" w:rsidR="00DD2E3A" w:rsidRDefault="00DD2E3A" w:rsidP="00C36660">
      <w:pPr>
        <w:contextualSpacing/>
        <w:rPr>
          <w:b/>
        </w:rPr>
      </w:pPr>
      <w:r w:rsidRPr="00DD2E3A">
        <w:rPr>
          <w:b/>
        </w:rPr>
        <w:t>Experiment 4</w:t>
      </w:r>
    </w:p>
    <w:p w14:paraId="5FE0DA6B" w14:textId="77777777" w:rsidR="00DD2E3A" w:rsidRDefault="00DD2E3A" w:rsidP="00C36660">
      <w:pPr>
        <w:contextualSpacing/>
        <w:rPr>
          <w:b/>
        </w:rPr>
      </w:pPr>
    </w:p>
    <w:p w14:paraId="5028306F" w14:textId="77777777" w:rsidR="00DD2E3A" w:rsidRDefault="00DD2E3A" w:rsidP="00C36660">
      <w:pPr>
        <w:contextualSpacing/>
      </w:pPr>
      <w:r>
        <w:t xml:space="preserve">Setting the function generator to 5V at a 20Hz square wave with a null offset. This signal was connected to channel one of the oscilloscope. The input coupling options was set to DC then set the AC the change in the waveform was to be recorded and analyzed. </w:t>
      </w:r>
    </w:p>
    <w:p w14:paraId="30D6EBF1" w14:textId="77777777" w:rsidR="00DD2E3A" w:rsidRDefault="00DD2E3A" w:rsidP="00C36660">
      <w:pPr>
        <w:contextualSpacing/>
      </w:pPr>
    </w:p>
    <w:p w14:paraId="40263951" w14:textId="77777777" w:rsidR="00DD2E3A" w:rsidRDefault="00DD2E3A" w:rsidP="00C36660">
      <w:pPr>
        <w:contextualSpacing/>
      </w:pPr>
    </w:p>
    <w:p w14:paraId="1571BE2E" w14:textId="77777777" w:rsidR="006D6D67" w:rsidRPr="00DD2E3A" w:rsidRDefault="00DD2E3A" w:rsidP="00C36660">
      <w:pPr>
        <w:contextualSpacing/>
        <w:rPr>
          <w:b/>
        </w:rPr>
      </w:pPr>
      <w:r>
        <w:rPr>
          <w:noProof/>
        </w:rPr>
        <w:drawing>
          <wp:anchor distT="0" distB="0" distL="114300" distR="114300" simplePos="0" relativeHeight="251662336" behindDoc="0" locked="0" layoutInCell="1" allowOverlap="1" wp14:anchorId="043AF098" wp14:editId="642CA96B">
            <wp:simplePos x="0" y="0"/>
            <wp:positionH relativeFrom="margin">
              <wp:posOffset>2981325</wp:posOffset>
            </wp:positionH>
            <wp:positionV relativeFrom="paragraph">
              <wp:posOffset>292100</wp:posOffset>
            </wp:positionV>
            <wp:extent cx="2764155" cy="1657350"/>
            <wp:effectExtent l="0" t="0" r="0" b="0"/>
            <wp:wrapSquare wrapText="bothSides"/>
            <wp:docPr id="5" name="Picture 5" descr="C:\Users\senu\Desktop\lab4\tek00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enu\Desktop\lab4\tek00019.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64155" cy="16573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206C6289" wp14:editId="790CF47D">
            <wp:simplePos x="0" y="0"/>
            <wp:positionH relativeFrom="margin">
              <wp:align>left</wp:align>
            </wp:positionH>
            <wp:positionV relativeFrom="paragraph">
              <wp:posOffset>254000</wp:posOffset>
            </wp:positionV>
            <wp:extent cx="2923540" cy="1752600"/>
            <wp:effectExtent l="0" t="0" r="0" b="0"/>
            <wp:wrapSquare wrapText="bothSides"/>
            <wp:docPr id="4" name="Picture 4" descr="C:\Users\senu\Desktop\lab4\tek00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enu\Desktop\lab4\tek00018.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23540" cy="1752600"/>
                    </a:xfrm>
                    <a:prstGeom prst="rect">
                      <a:avLst/>
                    </a:prstGeom>
                    <a:noFill/>
                    <a:ln>
                      <a:noFill/>
                    </a:ln>
                  </pic:spPr>
                </pic:pic>
              </a:graphicData>
            </a:graphic>
            <wp14:sizeRelH relativeFrom="margin">
              <wp14:pctWidth>0</wp14:pctWidth>
            </wp14:sizeRelH>
            <wp14:sizeRelV relativeFrom="margin">
              <wp14:pctHeight>0</wp14:pctHeight>
            </wp14:sizeRelV>
          </wp:anchor>
        </w:drawing>
      </w:r>
      <w:r>
        <w:t>Figure 4: DC Coupling Waveform</w:t>
      </w:r>
      <w:r>
        <w:tab/>
      </w:r>
      <w:r>
        <w:tab/>
      </w:r>
      <w:r>
        <w:tab/>
        <w:t>Figure 5: AC Coupling Waveform</w:t>
      </w:r>
      <w:r w:rsidRPr="00DD2E3A">
        <w:rPr>
          <w:b/>
        </w:rPr>
        <w:t xml:space="preserve"> </w:t>
      </w:r>
    </w:p>
    <w:p w14:paraId="4799B7D0" w14:textId="77777777" w:rsidR="00DD2E3A" w:rsidRDefault="00DD2E3A" w:rsidP="00C36660">
      <w:pPr>
        <w:contextualSpacing/>
      </w:pPr>
    </w:p>
    <w:p w14:paraId="6F2D7CE1" w14:textId="77777777" w:rsidR="00DD2E3A" w:rsidRDefault="00DD2E3A" w:rsidP="00C36660">
      <w:pPr>
        <w:contextualSpacing/>
      </w:pPr>
    </w:p>
    <w:p w14:paraId="3F1CA72B" w14:textId="77777777" w:rsidR="00DD2E3A" w:rsidRDefault="00561B09" w:rsidP="00C36660">
      <w:pPr>
        <w:contextualSpacing/>
      </w:pPr>
      <w:r>
        <w:t xml:space="preserve">The distortion can be seen by looking at figure four then figure five. The only change made was that the coupling setting was changed from DC to AC. This causes a very noticeable distortion and change in the waveform. This is because </w:t>
      </w:r>
      <w:r w:rsidR="00993C1F">
        <w:t>when the coupling is to AC the signal passes through a capacitor and is not a direct feed. While in DC coupling mode the signal is direct and shows the AC and DC signal also the DC offset. If set to AC coupling the DC signal is removed and there is no offset as the signal is passed through a AC only capacitor the waveform changes and distorts</w:t>
      </w:r>
      <w:r w:rsidR="00E17132">
        <w:t>. In conclusion if</w:t>
      </w:r>
      <w:r w:rsidR="00993C1F">
        <w:t xml:space="preserve"> only interested in the AC signal use AC coupling but if interested in the DC signal which includes the DC offset use DC coupling. </w:t>
      </w:r>
    </w:p>
    <w:p w14:paraId="4945F7F5" w14:textId="77777777" w:rsidR="00993C1F" w:rsidRDefault="00993C1F" w:rsidP="00C36660">
      <w:pPr>
        <w:contextualSpacing/>
      </w:pPr>
    </w:p>
    <w:p w14:paraId="1C465BF4" w14:textId="77777777" w:rsidR="00993C1F" w:rsidRDefault="00993C1F" w:rsidP="00C36660">
      <w:pPr>
        <w:contextualSpacing/>
      </w:pPr>
      <w:r>
        <w:rPr>
          <w:b/>
        </w:rPr>
        <w:t>Experiment 5</w:t>
      </w:r>
    </w:p>
    <w:p w14:paraId="52427356" w14:textId="77777777" w:rsidR="007D2B64" w:rsidRDefault="007D2B64" w:rsidP="00C36660">
      <w:pPr>
        <w:contextualSpacing/>
      </w:pPr>
    </w:p>
    <w:p w14:paraId="5A4F7FF5" w14:textId="77777777" w:rsidR="007D2B64" w:rsidRDefault="00BD1605" w:rsidP="00C36660">
      <w:pPr>
        <w:contextualSpacing/>
      </w:pPr>
      <w:r>
        <w:t xml:space="preserve">This experiment introduces the root mean square of voltage and how it compares to normal voltage. </w:t>
      </w:r>
      <w:r w:rsidR="003F62B3">
        <w:t xml:space="preserve">Also the measurements made by the oscilloscope will be compared to measurements made by the DMM (Agilent 34405A). This will assist in calculating the bandwidth of the </w:t>
      </w:r>
      <w:r w:rsidR="00726482">
        <w:t>oscilloscope</w:t>
      </w:r>
      <w:r w:rsidR="00AC712C">
        <w:t xml:space="preserve"> and DMM</w:t>
      </w:r>
      <w:r w:rsidR="00726482">
        <w:t xml:space="preserve">. </w:t>
      </w:r>
    </w:p>
    <w:p w14:paraId="36ECD26A" w14:textId="77777777" w:rsidR="00463AC8" w:rsidRDefault="00463AC8" w:rsidP="00463AC8">
      <w:pPr>
        <w:contextualSpacing/>
      </w:pPr>
    </w:p>
    <w:p w14:paraId="36510260" w14:textId="77777777" w:rsidR="00463AC8" w:rsidRDefault="00463AC8" w:rsidP="00463AC8">
      <w:pPr>
        <w:contextualSpacing/>
      </w:pPr>
      <w:r>
        <w:t xml:space="preserve">The DMM is connected in parallel with the function generator and the oscilloscope. The function generator is set at a starting 50 Hz sinusoid wave that will be varied till 500 kHz, the peak to peak voltage was set at 800mV. The data collected is not in modular steps as bigger steps are taken when change in </w:t>
      </w:r>
      <w:proofErr w:type="spellStart"/>
      <w:r>
        <w:t>Vrms</w:t>
      </w:r>
      <w:proofErr w:type="spellEnd"/>
      <w:r>
        <w:t xml:space="preserve"> is small and smaller steps taken when change in </w:t>
      </w:r>
      <w:proofErr w:type="spellStart"/>
      <w:r>
        <w:t>Vrms</w:t>
      </w:r>
      <w:proofErr w:type="spellEnd"/>
      <w:r>
        <w:t xml:space="preserve"> is big. </w:t>
      </w:r>
    </w:p>
    <w:p w14:paraId="5CD4FCDB" w14:textId="77777777" w:rsidR="00E400D2" w:rsidRDefault="00E400D2" w:rsidP="00E400D2">
      <w:pPr>
        <w:contextualSpacing/>
      </w:pPr>
    </w:p>
    <w:p w14:paraId="71F5518B" w14:textId="77777777" w:rsidR="006D6D67" w:rsidRDefault="006D6D67" w:rsidP="00C36660">
      <w:pPr>
        <w:contextualSpacing/>
      </w:pPr>
    </w:p>
    <w:p w14:paraId="6B464897" w14:textId="77777777" w:rsidR="00726482" w:rsidRDefault="00726482" w:rsidP="00C36660">
      <w:pPr>
        <w:contextualSpacing/>
      </w:pPr>
      <w:r>
        <w:lastRenderedPageBreak/>
        <w:t>Table 1: Measured Data for Experiment 5</w:t>
      </w:r>
    </w:p>
    <w:tbl>
      <w:tblPr>
        <w:tblW w:w="4720" w:type="dxa"/>
        <w:tblLook w:val="04A0" w:firstRow="1" w:lastRow="0" w:firstColumn="1" w:lastColumn="0" w:noHBand="0" w:noVBand="1"/>
      </w:tblPr>
      <w:tblGrid>
        <w:gridCol w:w="1520"/>
        <w:gridCol w:w="1760"/>
        <w:gridCol w:w="1440"/>
      </w:tblGrid>
      <w:tr w:rsidR="007D2B64" w:rsidRPr="007D2B64" w14:paraId="7A1F7883" w14:textId="77777777" w:rsidTr="00944983">
        <w:trPr>
          <w:trHeight w:val="300"/>
        </w:trPr>
        <w:tc>
          <w:tcPr>
            <w:tcW w:w="152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025BB5E1" w14:textId="77777777" w:rsidR="007D2B64" w:rsidRPr="007D2B64" w:rsidRDefault="007D2B64" w:rsidP="007D2B64">
            <w:pPr>
              <w:spacing w:after="0"/>
              <w:rPr>
                <w:rFonts w:ascii="Calibri" w:eastAsia="Times New Roman" w:hAnsi="Calibri"/>
                <w:b/>
                <w:bCs/>
                <w:color w:val="000000"/>
                <w:sz w:val="22"/>
                <w:szCs w:val="22"/>
              </w:rPr>
            </w:pPr>
          </w:p>
        </w:tc>
        <w:tc>
          <w:tcPr>
            <w:tcW w:w="3200" w:type="dxa"/>
            <w:gridSpan w:val="2"/>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135D374E" w14:textId="77777777" w:rsidR="007D2B64" w:rsidRPr="007D2B64" w:rsidRDefault="007D2B64" w:rsidP="007D2B64">
            <w:pPr>
              <w:spacing w:after="0"/>
              <w:rPr>
                <w:rFonts w:ascii="Calibri" w:eastAsia="Times New Roman" w:hAnsi="Calibri"/>
                <w:b/>
                <w:bCs/>
                <w:color w:val="000000"/>
                <w:sz w:val="22"/>
                <w:szCs w:val="22"/>
              </w:rPr>
            </w:pPr>
            <w:r>
              <w:rPr>
                <w:rFonts w:ascii="Calibri" w:eastAsia="Times New Roman" w:hAnsi="Calibri"/>
                <w:b/>
                <w:bCs/>
                <w:color w:val="000000"/>
                <w:sz w:val="22"/>
                <w:szCs w:val="22"/>
              </w:rPr>
              <w:t xml:space="preserve">              </w:t>
            </w:r>
            <w:r w:rsidRPr="007D2B64">
              <w:rPr>
                <w:rFonts w:ascii="Calibri" w:eastAsia="Times New Roman" w:hAnsi="Calibri"/>
                <w:b/>
                <w:bCs/>
                <w:color w:val="000000"/>
                <w:sz w:val="22"/>
                <w:szCs w:val="22"/>
              </w:rPr>
              <w:t>Output Voltage</w:t>
            </w:r>
          </w:p>
        </w:tc>
      </w:tr>
      <w:tr w:rsidR="007D2B64" w:rsidRPr="007D2B64" w14:paraId="0B1B247B" w14:textId="77777777" w:rsidTr="007D2B64">
        <w:trPr>
          <w:trHeight w:val="300"/>
        </w:trPr>
        <w:tc>
          <w:tcPr>
            <w:tcW w:w="15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45F2DE1" w14:textId="77777777" w:rsidR="007D2B64" w:rsidRPr="007D2B64" w:rsidRDefault="007D2B64" w:rsidP="007D2B64">
            <w:pPr>
              <w:spacing w:after="0"/>
              <w:jc w:val="center"/>
              <w:rPr>
                <w:rFonts w:ascii="Calibri" w:eastAsia="Times New Roman" w:hAnsi="Calibri"/>
                <w:color w:val="000000"/>
                <w:sz w:val="22"/>
                <w:szCs w:val="22"/>
              </w:rPr>
            </w:pPr>
            <w:r w:rsidRPr="007D2B64">
              <w:rPr>
                <w:rFonts w:ascii="Calibri" w:eastAsia="Times New Roman" w:hAnsi="Calibri"/>
                <w:color w:val="000000"/>
                <w:sz w:val="22"/>
                <w:szCs w:val="22"/>
              </w:rPr>
              <w:t xml:space="preserve">Frequency </w:t>
            </w:r>
          </w:p>
        </w:tc>
        <w:tc>
          <w:tcPr>
            <w:tcW w:w="17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26FE6FA" w14:textId="77777777" w:rsidR="007D2B64" w:rsidRPr="007D2B64" w:rsidRDefault="007D2B64" w:rsidP="007D2B64">
            <w:pPr>
              <w:spacing w:after="0"/>
              <w:jc w:val="center"/>
              <w:rPr>
                <w:rFonts w:ascii="Calibri" w:eastAsia="Times New Roman" w:hAnsi="Calibri"/>
                <w:color w:val="000000"/>
                <w:sz w:val="22"/>
                <w:szCs w:val="22"/>
              </w:rPr>
            </w:pPr>
            <w:r w:rsidRPr="007D2B64">
              <w:rPr>
                <w:rFonts w:ascii="Calibri" w:eastAsia="Times New Roman" w:hAnsi="Calibri"/>
                <w:color w:val="000000"/>
                <w:sz w:val="22"/>
                <w:szCs w:val="22"/>
              </w:rPr>
              <w:t xml:space="preserve">Oscilloscope  </w:t>
            </w:r>
          </w:p>
        </w:tc>
        <w:tc>
          <w:tcPr>
            <w:tcW w:w="1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9FD07A5" w14:textId="77777777" w:rsidR="007D2B64" w:rsidRPr="007D2B64" w:rsidRDefault="007D2B64" w:rsidP="007D2B64">
            <w:pPr>
              <w:spacing w:after="0"/>
              <w:jc w:val="center"/>
              <w:rPr>
                <w:rFonts w:ascii="Calibri" w:eastAsia="Times New Roman" w:hAnsi="Calibri"/>
                <w:color w:val="000000"/>
                <w:sz w:val="22"/>
                <w:szCs w:val="22"/>
              </w:rPr>
            </w:pPr>
            <w:r w:rsidRPr="007D2B64">
              <w:rPr>
                <w:rFonts w:ascii="Calibri" w:eastAsia="Times New Roman" w:hAnsi="Calibri"/>
                <w:color w:val="000000"/>
                <w:sz w:val="22"/>
                <w:szCs w:val="22"/>
              </w:rPr>
              <w:t xml:space="preserve">DMM </w:t>
            </w:r>
          </w:p>
        </w:tc>
      </w:tr>
      <w:tr w:rsidR="007D2B64" w:rsidRPr="007D2B64" w14:paraId="0F9AD807" w14:textId="77777777" w:rsidTr="007D2B64">
        <w:trPr>
          <w:trHeight w:val="300"/>
        </w:trPr>
        <w:tc>
          <w:tcPr>
            <w:tcW w:w="15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B532680" w14:textId="77777777" w:rsidR="007D2B64" w:rsidRPr="007D2B64" w:rsidRDefault="007D2B64" w:rsidP="007D2B64">
            <w:pPr>
              <w:spacing w:after="0"/>
              <w:jc w:val="center"/>
              <w:rPr>
                <w:rFonts w:ascii="Calibri" w:eastAsia="Times New Roman" w:hAnsi="Calibri"/>
                <w:color w:val="000000"/>
                <w:sz w:val="22"/>
                <w:szCs w:val="22"/>
              </w:rPr>
            </w:pPr>
            <w:r w:rsidRPr="007D2B64">
              <w:rPr>
                <w:rFonts w:ascii="Calibri" w:eastAsia="Times New Roman" w:hAnsi="Calibri"/>
                <w:color w:val="000000"/>
                <w:sz w:val="22"/>
                <w:szCs w:val="22"/>
              </w:rPr>
              <w:t>[Hz]</w:t>
            </w:r>
          </w:p>
        </w:tc>
        <w:tc>
          <w:tcPr>
            <w:tcW w:w="17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FF8CF99" w14:textId="77777777" w:rsidR="007D2B64" w:rsidRPr="007D2B64" w:rsidRDefault="007D2B64" w:rsidP="007D2B64">
            <w:pPr>
              <w:spacing w:after="0"/>
              <w:jc w:val="center"/>
              <w:rPr>
                <w:rFonts w:ascii="Calibri" w:eastAsia="Times New Roman" w:hAnsi="Calibri"/>
                <w:color w:val="000000"/>
                <w:sz w:val="22"/>
                <w:szCs w:val="22"/>
              </w:rPr>
            </w:pPr>
            <w:proofErr w:type="spellStart"/>
            <w:r w:rsidRPr="007D2B64">
              <w:rPr>
                <w:rFonts w:ascii="Calibri" w:eastAsia="Times New Roman" w:hAnsi="Calibri"/>
                <w:color w:val="000000"/>
                <w:sz w:val="22"/>
                <w:szCs w:val="22"/>
              </w:rPr>
              <w:t>Vpp</w:t>
            </w:r>
            <w:proofErr w:type="spellEnd"/>
            <w:r w:rsidRPr="007D2B64">
              <w:rPr>
                <w:rFonts w:ascii="Calibri" w:eastAsia="Times New Roman" w:hAnsi="Calibri"/>
                <w:color w:val="000000"/>
                <w:sz w:val="22"/>
                <w:szCs w:val="22"/>
              </w:rPr>
              <w:t>/[mV]</w:t>
            </w:r>
          </w:p>
        </w:tc>
        <w:tc>
          <w:tcPr>
            <w:tcW w:w="1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740E4EA" w14:textId="77777777" w:rsidR="007D2B64" w:rsidRPr="007D2B64" w:rsidRDefault="007D2B64" w:rsidP="007D2B64">
            <w:pPr>
              <w:spacing w:after="0"/>
              <w:jc w:val="center"/>
              <w:rPr>
                <w:rFonts w:ascii="Calibri" w:eastAsia="Times New Roman" w:hAnsi="Calibri"/>
                <w:color w:val="000000"/>
                <w:sz w:val="22"/>
                <w:szCs w:val="22"/>
              </w:rPr>
            </w:pPr>
            <w:proofErr w:type="spellStart"/>
            <w:r w:rsidRPr="007D2B64">
              <w:rPr>
                <w:rFonts w:ascii="Calibri" w:eastAsia="Times New Roman" w:hAnsi="Calibri"/>
                <w:color w:val="000000"/>
                <w:sz w:val="22"/>
                <w:szCs w:val="22"/>
              </w:rPr>
              <w:t>Vrms</w:t>
            </w:r>
            <w:proofErr w:type="spellEnd"/>
            <w:r w:rsidRPr="007D2B64">
              <w:rPr>
                <w:rFonts w:ascii="Calibri" w:eastAsia="Times New Roman" w:hAnsi="Calibri"/>
                <w:color w:val="000000"/>
                <w:sz w:val="22"/>
                <w:szCs w:val="22"/>
              </w:rPr>
              <w:t>/[V]</w:t>
            </w:r>
          </w:p>
        </w:tc>
      </w:tr>
      <w:tr w:rsidR="007D2B64" w:rsidRPr="007D2B64" w14:paraId="767A690A" w14:textId="77777777" w:rsidTr="007D2B64">
        <w:trPr>
          <w:trHeight w:val="300"/>
        </w:trPr>
        <w:tc>
          <w:tcPr>
            <w:tcW w:w="15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25E3120" w14:textId="77777777" w:rsidR="007D2B64" w:rsidRPr="007D2B64" w:rsidRDefault="007D2B64" w:rsidP="007D2B64">
            <w:pPr>
              <w:spacing w:after="0"/>
              <w:jc w:val="right"/>
              <w:rPr>
                <w:rFonts w:ascii="Calibri" w:eastAsia="Times New Roman" w:hAnsi="Calibri"/>
                <w:color w:val="000000"/>
                <w:sz w:val="22"/>
                <w:szCs w:val="22"/>
              </w:rPr>
            </w:pPr>
            <w:r w:rsidRPr="007D2B64">
              <w:rPr>
                <w:rFonts w:ascii="Calibri" w:eastAsia="Times New Roman" w:hAnsi="Calibri"/>
                <w:color w:val="000000"/>
                <w:sz w:val="22"/>
                <w:szCs w:val="22"/>
              </w:rPr>
              <w:t>50</w:t>
            </w:r>
          </w:p>
        </w:tc>
        <w:tc>
          <w:tcPr>
            <w:tcW w:w="17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28F7563" w14:textId="77777777" w:rsidR="007D2B64" w:rsidRPr="007D2B64" w:rsidRDefault="007D2B64" w:rsidP="007D2B64">
            <w:pPr>
              <w:spacing w:after="0"/>
              <w:jc w:val="right"/>
              <w:rPr>
                <w:rFonts w:ascii="Calibri" w:eastAsia="Times New Roman" w:hAnsi="Calibri"/>
                <w:color w:val="000000"/>
                <w:sz w:val="22"/>
                <w:szCs w:val="22"/>
              </w:rPr>
            </w:pPr>
            <w:r w:rsidRPr="007D2B64">
              <w:rPr>
                <w:rFonts w:ascii="Calibri" w:eastAsia="Times New Roman" w:hAnsi="Calibri"/>
                <w:color w:val="000000"/>
                <w:sz w:val="22"/>
                <w:szCs w:val="22"/>
              </w:rPr>
              <w:t>0.800</w:t>
            </w:r>
          </w:p>
        </w:tc>
        <w:tc>
          <w:tcPr>
            <w:tcW w:w="1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4972BDC" w14:textId="77777777" w:rsidR="007D2B64" w:rsidRPr="007D2B64" w:rsidRDefault="007D2B64" w:rsidP="007D2B64">
            <w:pPr>
              <w:spacing w:after="0"/>
              <w:jc w:val="right"/>
              <w:rPr>
                <w:rFonts w:ascii="Calibri" w:eastAsia="Times New Roman" w:hAnsi="Calibri"/>
                <w:color w:val="000000"/>
                <w:sz w:val="22"/>
                <w:szCs w:val="22"/>
              </w:rPr>
            </w:pPr>
            <w:r w:rsidRPr="007D2B64">
              <w:rPr>
                <w:rFonts w:ascii="Calibri" w:eastAsia="Times New Roman" w:hAnsi="Calibri"/>
                <w:color w:val="000000"/>
                <w:sz w:val="22"/>
                <w:szCs w:val="22"/>
              </w:rPr>
              <w:t>0.281</w:t>
            </w:r>
          </w:p>
        </w:tc>
      </w:tr>
      <w:tr w:rsidR="007D2B64" w:rsidRPr="007D2B64" w14:paraId="231895C9" w14:textId="77777777" w:rsidTr="007D2B64">
        <w:trPr>
          <w:trHeight w:val="300"/>
        </w:trPr>
        <w:tc>
          <w:tcPr>
            <w:tcW w:w="15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11CA7D5" w14:textId="77777777" w:rsidR="007D2B64" w:rsidRPr="007D2B64" w:rsidRDefault="007D2B64" w:rsidP="007D2B64">
            <w:pPr>
              <w:spacing w:after="0"/>
              <w:jc w:val="right"/>
              <w:rPr>
                <w:rFonts w:ascii="Calibri" w:eastAsia="Times New Roman" w:hAnsi="Calibri"/>
                <w:color w:val="000000"/>
                <w:sz w:val="22"/>
                <w:szCs w:val="22"/>
              </w:rPr>
            </w:pPr>
            <w:r w:rsidRPr="007D2B64">
              <w:rPr>
                <w:rFonts w:ascii="Calibri" w:eastAsia="Times New Roman" w:hAnsi="Calibri"/>
                <w:color w:val="000000"/>
                <w:sz w:val="22"/>
                <w:szCs w:val="22"/>
              </w:rPr>
              <w:t>100</w:t>
            </w:r>
          </w:p>
        </w:tc>
        <w:tc>
          <w:tcPr>
            <w:tcW w:w="17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35F7251" w14:textId="77777777" w:rsidR="007D2B64" w:rsidRPr="007D2B64" w:rsidRDefault="007D2B64" w:rsidP="007D2B64">
            <w:pPr>
              <w:spacing w:after="0"/>
              <w:jc w:val="right"/>
              <w:rPr>
                <w:rFonts w:ascii="Calibri" w:eastAsia="Times New Roman" w:hAnsi="Calibri"/>
                <w:color w:val="000000"/>
                <w:sz w:val="22"/>
                <w:szCs w:val="22"/>
              </w:rPr>
            </w:pPr>
            <w:r w:rsidRPr="007D2B64">
              <w:rPr>
                <w:rFonts w:ascii="Calibri" w:eastAsia="Times New Roman" w:hAnsi="Calibri"/>
                <w:color w:val="000000"/>
                <w:sz w:val="22"/>
                <w:szCs w:val="22"/>
              </w:rPr>
              <w:t>0.800</w:t>
            </w:r>
          </w:p>
        </w:tc>
        <w:tc>
          <w:tcPr>
            <w:tcW w:w="1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FB16266" w14:textId="77777777" w:rsidR="007D2B64" w:rsidRPr="007D2B64" w:rsidRDefault="007D2B64" w:rsidP="007D2B64">
            <w:pPr>
              <w:spacing w:after="0"/>
              <w:jc w:val="right"/>
              <w:rPr>
                <w:rFonts w:ascii="Calibri" w:eastAsia="Times New Roman" w:hAnsi="Calibri"/>
                <w:color w:val="000000"/>
                <w:sz w:val="22"/>
                <w:szCs w:val="22"/>
              </w:rPr>
            </w:pPr>
            <w:r w:rsidRPr="007D2B64">
              <w:rPr>
                <w:rFonts w:ascii="Calibri" w:eastAsia="Times New Roman" w:hAnsi="Calibri"/>
                <w:color w:val="000000"/>
                <w:sz w:val="22"/>
                <w:szCs w:val="22"/>
              </w:rPr>
              <w:t>0.281</w:t>
            </w:r>
          </w:p>
        </w:tc>
      </w:tr>
      <w:tr w:rsidR="007D2B64" w:rsidRPr="007D2B64" w14:paraId="3EAF8D8A" w14:textId="77777777" w:rsidTr="007D2B64">
        <w:trPr>
          <w:trHeight w:val="300"/>
        </w:trPr>
        <w:tc>
          <w:tcPr>
            <w:tcW w:w="15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136F260" w14:textId="77777777" w:rsidR="007D2B64" w:rsidRPr="007D2B64" w:rsidRDefault="007D2B64" w:rsidP="007D2B64">
            <w:pPr>
              <w:spacing w:after="0"/>
              <w:jc w:val="right"/>
              <w:rPr>
                <w:rFonts w:ascii="Calibri" w:eastAsia="Times New Roman" w:hAnsi="Calibri"/>
                <w:color w:val="000000"/>
                <w:sz w:val="22"/>
                <w:szCs w:val="22"/>
              </w:rPr>
            </w:pPr>
            <w:r w:rsidRPr="007D2B64">
              <w:rPr>
                <w:rFonts w:ascii="Calibri" w:eastAsia="Times New Roman" w:hAnsi="Calibri"/>
                <w:color w:val="000000"/>
                <w:sz w:val="22"/>
                <w:szCs w:val="22"/>
              </w:rPr>
              <w:t>200</w:t>
            </w:r>
          </w:p>
        </w:tc>
        <w:tc>
          <w:tcPr>
            <w:tcW w:w="17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3FD02C0" w14:textId="77777777" w:rsidR="007D2B64" w:rsidRPr="007D2B64" w:rsidRDefault="007D2B64" w:rsidP="007D2B64">
            <w:pPr>
              <w:spacing w:after="0"/>
              <w:jc w:val="right"/>
              <w:rPr>
                <w:rFonts w:ascii="Calibri" w:eastAsia="Times New Roman" w:hAnsi="Calibri"/>
                <w:color w:val="000000"/>
                <w:sz w:val="22"/>
                <w:szCs w:val="22"/>
              </w:rPr>
            </w:pPr>
            <w:r w:rsidRPr="007D2B64">
              <w:rPr>
                <w:rFonts w:ascii="Calibri" w:eastAsia="Times New Roman" w:hAnsi="Calibri"/>
                <w:color w:val="000000"/>
                <w:sz w:val="22"/>
                <w:szCs w:val="22"/>
              </w:rPr>
              <w:t>0.800</w:t>
            </w:r>
          </w:p>
        </w:tc>
        <w:tc>
          <w:tcPr>
            <w:tcW w:w="1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C5F4A3C" w14:textId="77777777" w:rsidR="007D2B64" w:rsidRPr="007D2B64" w:rsidRDefault="007D2B64" w:rsidP="007D2B64">
            <w:pPr>
              <w:spacing w:after="0"/>
              <w:jc w:val="right"/>
              <w:rPr>
                <w:rFonts w:ascii="Calibri" w:eastAsia="Times New Roman" w:hAnsi="Calibri"/>
                <w:color w:val="000000"/>
                <w:sz w:val="22"/>
                <w:szCs w:val="22"/>
              </w:rPr>
            </w:pPr>
            <w:r w:rsidRPr="007D2B64">
              <w:rPr>
                <w:rFonts w:ascii="Calibri" w:eastAsia="Times New Roman" w:hAnsi="Calibri"/>
                <w:color w:val="000000"/>
                <w:sz w:val="22"/>
                <w:szCs w:val="22"/>
              </w:rPr>
              <w:t>0.281</w:t>
            </w:r>
          </w:p>
        </w:tc>
      </w:tr>
      <w:tr w:rsidR="007D2B64" w:rsidRPr="007D2B64" w14:paraId="5B79243F" w14:textId="77777777" w:rsidTr="007D2B64">
        <w:trPr>
          <w:trHeight w:val="300"/>
        </w:trPr>
        <w:tc>
          <w:tcPr>
            <w:tcW w:w="15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FD5CFFE" w14:textId="77777777" w:rsidR="007D2B64" w:rsidRPr="007D2B64" w:rsidRDefault="007D2B64" w:rsidP="007D2B64">
            <w:pPr>
              <w:spacing w:after="0"/>
              <w:jc w:val="right"/>
              <w:rPr>
                <w:rFonts w:ascii="Calibri" w:eastAsia="Times New Roman" w:hAnsi="Calibri"/>
                <w:color w:val="000000"/>
                <w:sz w:val="22"/>
                <w:szCs w:val="22"/>
              </w:rPr>
            </w:pPr>
            <w:r w:rsidRPr="007D2B64">
              <w:rPr>
                <w:rFonts w:ascii="Calibri" w:eastAsia="Times New Roman" w:hAnsi="Calibri"/>
                <w:color w:val="000000"/>
                <w:sz w:val="22"/>
                <w:szCs w:val="22"/>
              </w:rPr>
              <w:t>500</w:t>
            </w:r>
          </w:p>
        </w:tc>
        <w:tc>
          <w:tcPr>
            <w:tcW w:w="17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8993829" w14:textId="77777777" w:rsidR="007D2B64" w:rsidRPr="007D2B64" w:rsidRDefault="007D2B64" w:rsidP="007D2B64">
            <w:pPr>
              <w:spacing w:after="0"/>
              <w:jc w:val="right"/>
              <w:rPr>
                <w:rFonts w:ascii="Calibri" w:eastAsia="Times New Roman" w:hAnsi="Calibri"/>
                <w:color w:val="000000"/>
                <w:sz w:val="22"/>
                <w:szCs w:val="22"/>
              </w:rPr>
            </w:pPr>
            <w:r w:rsidRPr="007D2B64">
              <w:rPr>
                <w:rFonts w:ascii="Calibri" w:eastAsia="Times New Roman" w:hAnsi="Calibri"/>
                <w:color w:val="000000"/>
                <w:sz w:val="22"/>
                <w:szCs w:val="22"/>
              </w:rPr>
              <w:t>0.800</w:t>
            </w:r>
          </w:p>
        </w:tc>
        <w:tc>
          <w:tcPr>
            <w:tcW w:w="1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90C6486" w14:textId="77777777" w:rsidR="007D2B64" w:rsidRPr="007D2B64" w:rsidRDefault="007D2B64" w:rsidP="007D2B64">
            <w:pPr>
              <w:spacing w:after="0"/>
              <w:jc w:val="right"/>
              <w:rPr>
                <w:rFonts w:ascii="Calibri" w:eastAsia="Times New Roman" w:hAnsi="Calibri"/>
                <w:color w:val="000000"/>
                <w:sz w:val="22"/>
                <w:szCs w:val="22"/>
              </w:rPr>
            </w:pPr>
            <w:r w:rsidRPr="007D2B64">
              <w:rPr>
                <w:rFonts w:ascii="Calibri" w:eastAsia="Times New Roman" w:hAnsi="Calibri"/>
                <w:color w:val="000000"/>
                <w:sz w:val="22"/>
                <w:szCs w:val="22"/>
              </w:rPr>
              <w:t>0.281</w:t>
            </w:r>
          </w:p>
        </w:tc>
      </w:tr>
      <w:tr w:rsidR="007D2B64" w:rsidRPr="007D2B64" w14:paraId="2D633F35" w14:textId="77777777" w:rsidTr="007D2B64">
        <w:trPr>
          <w:trHeight w:val="300"/>
        </w:trPr>
        <w:tc>
          <w:tcPr>
            <w:tcW w:w="15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1706E3C" w14:textId="77777777" w:rsidR="007D2B64" w:rsidRPr="007D2B64" w:rsidRDefault="007D2B64" w:rsidP="007D2B64">
            <w:pPr>
              <w:spacing w:after="0"/>
              <w:jc w:val="right"/>
              <w:rPr>
                <w:rFonts w:ascii="Calibri" w:eastAsia="Times New Roman" w:hAnsi="Calibri"/>
                <w:color w:val="000000"/>
                <w:sz w:val="22"/>
                <w:szCs w:val="22"/>
              </w:rPr>
            </w:pPr>
            <w:r w:rsidRPr="007D2B64">
              <w:rPr>
                <w:rFonts w:ascii="Calibri" w:eastAsia="Times New Roman" w:hAnsi="Calibri"/>
                <w:color w:val="000000"/>
                <w:sz w:val="22"/>
                <w:szCs w:val="22"/>
              </w:rPr>
              <w:t>1000</w:t>
            </w:r>
          </w:p>
        </w:tc>
        <w:tc>
          <w:tcPr>
            <w:tcW w:w="17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141DC78" w14:textId="77777777" w:rsidR="007D2B64" w:rsidRPr="007D2B64" w:rsidRDefault="007D2B64" w:rsidP="007D2B64">
            <w:pPr>
              <w:spacing w:after="0"/>
              <w:jc w:val="right"/>
              <w:rPr>
                <w:rFonts w:ascii="Calibri" w:eastAsia="Times New Roman" w:hAnsi="Calibri"/>
                <w:color w:val="000000"/>
                <w:sz w:val="22"/>
                <w:szCs w:val="22"/>
              </w:rPr>
            </w:pPr>
            <w:r w:rsidRPr="007D2B64">
              <w:rPr>
                <w:rFonts w:ascii="Calibri" w:eastAsia="Times New Roman" w:hAnsi="Calibri"/>
                <w:color w:val="000000"/>
                <w:sz w:val="22"/>
                <w:szCs w:val="22"/>
              </w:rPr>
              <w:t>0.800</w:t>
            </w:r>
          </w:p>
        </w:tc>
        <w:tc>
          <w:tcPr>
            <w:tcW w:w="1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6B3DE48" w14:textId="77777777" w:rsidR="007D2B64" w:rsidRPr="007D2B64" w:rsidRDefault="007D2B64" w:rsidP="007D2B64">
            <w:pPr>
              <w:spacing w:after="0"/>
              <w:jc w:val="right"/>
              <w:rPr>
                <w:rFonts w:ascii="Calibri" w:eastAsia="Times New Roman" w:hAnsi="Calibri"/>
                <w:color w:val="000000"/>
                <w:sz w:val="22"/>
                <w:szCs w:val="22"/>
              </w:rPr>
            </w:pPr>
            <w:r w:rsidRPr="007D2B64">
              <w:rPr>
                <w:rFonts w:ascii="Calibri" w:eastAsia="Times New Roman" w:hAnsi="Calibri"/>
                <w:color w:val="000000"/>
                <w:sz w:val="22"/>
                <w:szCs w:val="22"/>
              </w:rPr>
              <w:t>0.281</w:t>
            </w:r>
          </w:p>
        </w:tc>
      </w:tr>
      <w:tr w:rsidR="007D2B64" w:rsidRPr="007D2B64" w14:paraId="0E102BC0" w14:textId="77777777" w:rsidTr="007D2B64">
        <w:trPr>
          <w:trHeight w:val="300"/>
        </w:trPr>
        <w:tc>
          <w:tcPr>
            <w:tcW w:w="15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37C9FEE" w14:textId="77777777" w:rsidR="007D2B64" w:rsidRPr="007D2B64" w:rsidRDefault="007D2B64" w:rsidP="007D2B64">
            <w:pPr>
              <w:spacing w:after="0"/>
              <w:jc w:val="right"/>
              <w:rPr>
                <w:rFonts w:ascii="Calibri" w:eastAsia="Times New Roman" w:hAnsi="Calibri"/>
                <w:color w:val="000000"/>
                <w:sz w:val="22"/>
                <w:szCs w:val="22"/>
              </w:rPr>
            </w:pPr>
            <w:r w:rsidRPr="007D2B64">
              <w:rPr>
                <w:rFonts w:ascii="Calibri" w:eastAsia="Times New Roman" w:hAnsi="Calibri"/>
                <w:color w:val="000000"/>
                <w:sz w:val="22"/>
                <w:szCs w:val="22"/>
              </w:rPr>
              <w:t>7000</w:t>
            </w:r>
          </w:p>
        </w:tc>
        <w:tc>
          <w:tcPr>
            <w:tcW w:w="17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F1058D5" w14:textId="77777777" w:rsidR="007D2B64" w:rsidRPr="007D2B64" w:rsidRDefault="007D2B64" w:rsidP="007D2B64">
            <w:pPr>
              <w:spacing w:after="0"/>
              <w:jc w:val="right"/>
              <w:rPr>
                <w:rFonts w:ascii="Calibri" w:eastAsia="Times New Roman" w:hAnsi="Calibri"/>
                <w:color w:val="000000"/>
                <w:sz w:val="22"/>
                <w:szCs w:val="22"/>
              </w:rPr>
            </w:pPr>
            <w:r w:rsidRPr="007D2B64">
              <w:rPr>
                <w:rFonts w:ascii="Calibri" w:eastAsia="Times New Roman" w:hAnsi="Calibri"/>
                <w:color w:val="000000"/>
                <w:sz w:val="22"/>
                <w:szCs w:val="22"/>
              </w:rPr>
              <w:t>0.800</w:t>
            </w:r>
          </w:p>
        </w:tc>
        <w:tc>
          <w:tcPr>
            <w:tcW w:w="1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12CC861" w14:textId="77777777" w:rsidR="007D2B64" w:rsidRPr="007D2B64" w:rsidRDefault="007D2B64" w:rsidP="007D2B64">
            <w:pPr>
              <w:spacing w:after="0"/>
              <w:jc w:val="right"/>
              <w:rPr>
                <w:rFonts w:ascii="Calibri" w:eastAsia="Times New Roman" w:hAnsi="Calibri"/>
                <w:color w:val="000000"/>
                <w:sz w:val="22"/>
                <w:szCs w:val="22"/>
              </w:rPr>
            </w:pPr>
            <w:r w:rsidRPr="007D2B64">
              <w:rPr>
                <w:rFonts w:ascii="Calibri" w:eastAsia="Times New Roman" w:hAnsi="Calibri"/>
                <w:color w:val="000000"/>
                <w:sz w:val="22"/>
                <w:szCs w:val="22"/>
              </w:rPr>
              <w:t>0.281</w:t>
            </w:r>
          </w:p>
        </w:tc>
      </w:tr>
      <w:tr w:rsidR="007D2B64" w:rsidRPr="007D2B64" w14:paraId="265132E9" w14:textId="77777777" w:rsidTr="007D2B64">
        <w:trPr>
          <w:trHeight w:val="300"/>
        </w:trPr>
        <w:tc>
          <w:tcPr>
            <w:tcW w:w="15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D6B178E" w14:textId="77777777" w:rsidR="007D2B64" w:rsidRPr="007D2B64" w:rsidRDefault="007D2B64" w:rsidP="007D2B64">
            <w:pPr>
              <w:spacing w:after="0"/>
              <w:jc w:val="right"/>
              <w:rPr>
                <w:rFonts w:ascii="Calibri" w:eastAsia="Times New Roman" w:hAnsi="Calibri"/>
                <w:color w:val="000000"/>
                <w:sz w:val="22"/>
                <w:szCs w:val="22"/>
              </w:rPr>
            </w:pPr>
            <w:r w:rsidRPr="007D2B64">
              <w:rPr>
                <w:rFonts w:ascii="Calibri" w:eastAsia="Times New Roman" w:hAnsi="Calibri"/>
                <w:color w:val="000000"/>
                <w:sz w:val="22"/>
                <w:szCs w:val="22"/>
              </w:rPr>
              <w:t>10000</w:t>
            </w:r>
          </w:p>
        </w:tc>
        <w:tc>
          <w:tcPr>
            <w:tcW w:w="17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0735BE8" w14:textId="77777777" w:rsidR="007D2B64" w:rsidRPr="007D2B64" w:rsidRDefault="007D2B64" w:rsidP="007D2B64">
            <w:pPr>
              <w:spacing w:after="0"/>
              <w:jc w:val="right"/>
              <w:rPr>
                <w:rFonts w:ascii="Calibri" w:eastAsia="Times New Roman" w:hAnsi="Calibri"/>
                <w:color w:val="000000"/>
                <w:sz w:val="22"/>
                <w:szCs w:val="22"/>
              </w:rPr>
            </w:pPr>
            <w:r w:rsidRPr="007D2B64">
              <w:rPr>
                <w:rFonts w:ascii="Calibri" w:eastAsia="Times New Roman" w:hAnsi="Calibri"/>
                <w:color w:val="000000"/>
                <w:sz w:val="22"/>
                <w:szCs w:val="22"/>
              </w:rPr>
              <w:t>0.800</w:t>
            </w:r>
          </w:p>
        </w:tc>
        <w:tc>
          <w:tcPr>
            <w:tcW w:w="1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499AB65" w14:textId="77777777" w:rsidR="007D2B64" w:rsidRPr="007D2B64" w:rsidRDefault="007D2B64" w:rsidP="007D2B64">
            <w:pPr>
              <w:spacing w:after="0"/>
              <w:jc w:val="right"/>
              <w:rPr>
                <w:rFonts w:ascii="Calibri" w:eastAsia="Times New Roman" w:hAnsi="Calibri"/>
                <w:color w:val="000000"/>
                <w:sz w:val="22"/>
                <w:szCs w:val="22"/>
              </w:rPr>
            </w:pPr>
            <w:r w:rsidRPr="007D2B64">
              <w:rPr>
                <w:rFonts w:ascii="Calibri" w:eastAsia="Times New Roman" w:hAnsi="Calibri"/>
                <w:color w:val="000000"/>
                <w:sz w:val="22"/>
                <w:szCs w:val="22"/>
              </w:rPr>
              <w:t>0.280</w:t>
            </w:r>
          </w:p>
        </w:tc>
      </w:tr>
      <w:tr w:rsidR="007D2B64" w:rsidRPr="007D2B64" w14:paraId="13A5FBDC" w14:textId="77777777" w:rsidTr="007D2B64">
        <w:trPr>
          <w:trHeight w:val="300"/>
        </w:trPr>
        <w:tc>
          <w:tcPr>
            <w:tcW w:w="15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41AD9BB" w14:textId="77777777" w:rsidR="007D2B64" w:rsidRPr="007D2B64" w:rsidRDefault="007D2B64" w:rsidP="007D2B64">
            <w:pPr>
              <w:spacing w:after="0"/>
              <w:jc w:val="right"/>
              <w:rPr>
                <w:rFonts w:ascii="Calibri" w:eastAsia="Times New Roman" w:hAnsi="Calibri"/>
                <w:color w:val="000000"/>
                <w:sz w:val="22"/>
                <w:szCs w:val="22"/>
              </w:rPr>
            </w:pPr>
            <w:r w:rsidRPr="007D2B64">
              <w:rPr>
                <w:rFonts w:ascii="Calibri" w:eastAsia="Times New Roman" w:hAnsi="Calibri"/>
                <w:color w:val="000000"/>
                <w:sz w:val="22"/>
                <w:szCs w:val="22"/>
              </w:rPr>
              <w:t>125000</w:t>
            </w:r>
          </w:p>
        </w:tc>
        <w:tc>
          <w:tcPr>
            <w:tcW w:w="17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51FA08A" w14:textId="77777777" w:rsidR="007D2B64" w:rsidRPr="007D2B64" w:rsidRDefault="007D2B64" w:rsidP="007D2B64">
            <w:pPr>
              <w:spacing w:after="0"/>
              <w:jc w:val="right"/>
              <w:rPr>
                <w:rFonts w:ascii="Calibri" w:eastAsia="Times New Roman" w:hAnsi="Calibri"/>
                <w:color w:val="000000"/>
                <w:sz w:val="22"/>
                <w:szCs w:val="22"/>
              </w:rPr>
            </w:pPr>
            <w:r w:rsidRPr="007D2B64">
              <w:rPr>
                <w:rFonts w:ascii="Calibri" w:eastAsia="Times New Roman" w:hAnsi="Calibri"/>
                <w:color w:val="000000"/>
                <w:sz w:val="22"/>
                <w:szCs w:val="22"/>
              </w:rPr>
              <w:t>0.800</w:t>
            </w:r>
          </w:p>
        </w:tc>
        <w:tc>
          <w:tcPr>
            <w:tcW w:w="1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95EC486" w14:textId="77777777" w:rsidR="007D2B64" w:rsidRPr="007D2B64" w:rsidRDefault="007D2B64" w:rsidP="007D2B64">
            <w:pPr>
              <w:spacing w:after="0"/>
              <w:jc w:val="right"/>
              <w:rPr>
                <w:rFonts w:ascii="Calibri" w:eastAsia="Times New Roman" w:hAnsi="Calibri"/>
                <w:color w:val="000000"/>
                <w:sz w:val="22"/>
                <w:szCs w:val="22"/>
              </w:rPr>
            </w:pPr>
            <w:r w:rsidRPr="007D2B64">
              <w:rPr>
                <w:rFonts w:ascii="Calibri" w:eastAsia="Times New Roman" w:hAnsi="Calibri"/>
                <w:color w:val="000000"/>
                <w:sz w:val="22"/>
                <w:szCs w:val="22"/>
              </w:rPr>
              <w:t>0.279</w:t>
            </w:r>
          </w:p>
        </w:tc>
      </w:tr>
      <w:tr w:rsidR="007D2B64" w:rsidRPr="007D2B64" w14:paraId="31C7E5E1" w14:textId="77777777" w:rsidTr="007D2B64">
        <w:trPr>
          <w:trHeight w:val="300"/>
        </w:trPr>
        <w:tc>
          <w:tcPr>
            <w:tcW w:w="15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1BBDCB8" w14:textId="77777777" w:rsidR="007D2B64" w:rsidRPr="007D2B64" w:rsidRDefault="007D2B64" w:rsidP="007D2B64">
            <w:pPr>
              <w:spacing w:after="0"/>
              <w:jc w:val="right"/>
              <w:rPr>
                <w:rFonts w:ascii="Calibri" w:eastAsia="Times New Roman" w:hAnsi="Calibri"/>
                <w:color w:val="000000"/>
                <w:sz w:val="22"/>
                <w:szCs w:val="22"/>
              </w:rPr>
            </w:pPr>
            <w:r w:rsidRPr="007D2B64">
              <w:rPr>
                <w:rFonts w:ascii="Calibri" w:eastAsia="Times New Roman" w:hAnsi="Calibri"/>
                <w:color w:val="000000"/>
                <w:sz w:val="22"/>
                <w:szCs w:val="22"/>
              </w:rPr>
              <w:t>150000</w:t>
            </w:r>
          </w:p>
        </w:tc>
        <w:tc>
          <w:tcPr>
            <w:tcW w:w="17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F0F68B7" w14:textId="77777777" w:rsidR="007D2B64" w:rsidRPr="007D2B64" w:rsidRDefault="007D2B64" w:rsidP="007D2B64">
            <w:pPr>
              <w:spacing w:after="0"/>
              <w:jc w:val="right"/>
              <w:rPr>
                <w:rFonts w:ascii="Calibri" w:eastAsia="Times New Roman" w:hAnsi="Calibri"/>
                <w:color w:val="000000"/>
                <w:sz w:val="22"/>
                <w:szCs w:val="22"/>
              </w:rPr>
            </w:pPr>
            <w:r w:rsidRPr="007D2B64">
              <w:rPr>
                <w:rFonts w:ascii="Calibri" w:eastAsia="Times New Roman" w:hAnsi="Calibri"/>
                <w:color w:val="000000"/>
                <w:sz w:val="22"/>
                <w:szCs w:val="22"/>
              </w:rPr>
              <w:t>0.800</w:t>
            </w:r>
          </w:p>
        </w:tc>
        <w:tc>
          <w:tcPr>
            <w:tcW w:w="1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D312793" w14:textId="77777777" w:rsidR="007D2B64" w:rsidRPr="007D2B64" w:rsidRDefault="007D2B64" w:rsidP="007D2B64">
            <w:pPr>
              <w:spacing w:after="0"/>
              <w:jc w:val="right"/>
              <w:rPr>
                <w:rFonts w:ascii="Calibri" w:eastAsia="Times New Roman" w:hAnsi="Calibri"/>
                <w:color w:val="000000"/>
                <w:sz w:val="22"/>
                <w:szCs w:val="22"/>
              </w:rPr>
            </w:pPr>
            <w:r w:rsidRPr="007D2B64">
              <w:rPr>
                <w:rFonts w:ascii="Calibri" w:eastAsia="Times New Roman" w:hAnsi="Calibri"/>
                <w:color w:val="000000"/>
                <w:sz w:val="22"/>
                <w:szCs w:val="22"/>
              </w:rPr>
              <w:t>0.278</w:t>
            </w:r>
          </w:p>
        </w:tc>
      </w:tr>
      <w:tr w:rsidR="007D2B64" w:rsidRPr="007D2B64" w14:paraId="76A48263" w14:textId="77777777" w:rsidTr="007D2B64">
        <w:trPr>
          <w:trHeight w:val="300"/>
        </w:trPr>
        <w:tc>
          <w:tcPr>
            <w:tcW w:w="15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CCABA69" w14:textId="77777777" w:rsidR="007D2B64" w:rsidRPr="007D2B64" w:rsidRDefault="007D2B64" w:rsidP="007D2B64">
            <w:pPr>
              <w:spacing w:after="0"/>
              <w:jc w:val="right"/>
              <w:rPr>
                <w:rFonts w:ascii="Calibri" w:eastAsia="Times New Roman" w:hAnsi="Calibri"/>
                <w:color w:val="000000"/>
                <w:sz w:val="22"/>
                <w:szCs w:val="22"/>
              </w:rPr>
            </w:pPr>
            <w:r w:rsidRPr="007D2B64">
              <w:rPr>
                <w:rFonts w:ascii="Calibri" w:eastAsia="Times New Roman" w:hAnsi="Calibri"/>
                <w:color w:val="000000"/>
                <w:sz w:val="22"/>
                <w:szCs w:val="22"/>
              </w:rPr>
              <w:t>165000</w:t>
            </w:r>
          </w:p>
        </w:tc>
        <w:tc>
          <w:tcPr>
            <w:tcW w:w="17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85E2788" w14:textId="77777777" w:rsidR="007D2B64" w:rsidRPr="007D2B64" w:rsidRDefault="007D2B64" w:rsidP="007D2B64">
            <w:pPr>
              <w:spacing w:after="0"/>
              <w:jc w:val="right"/>
              <w:rPr>
                <w:rFonts w:ascii="Calibri" w:eastAsia="Times New Roman" w:hAnsi="Calibri"/>
                <w:color w:val="000000"/>
                <w:sz w:val="22"/>
                <w:szCs w:val="22"/>
              </w:rPr>
            </w:pPr>
            <w:r w:rsidRPr="007D2B64">
              <w:rPr>
                <w:rFonts w:ascii="Calibri" w:eastAsia="Times New Roman" w:hAnsi="Calibri"/>
                <w:color w:val="000000"/>
                <w:sz w:val="22"/>
                <w:szCs w:val="22"/>
              </w:rPr>
              <w:t>0.800</w:t>
            </w:r>
          </w:p>
        </w:tc>
        <w:tc>
          <w:tcPr>
            <w:tcW w:w="1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F1F80FE" w14:textId="77777777" w:rsidR="007D2B64" w:rsidRPr="007D2B64" w:rsidRDefault="007D2B64" w:rsidP="007D2B64">
            <w:pPr>
              <w:spacing w:after="0"/>
              <w:jc w:val="right"/>
              <w:rPr>
                <w:rFonts w:ascii="Calibri" w:eastAsia="Times New Roman" w:hAnsi="Calibri"/>
                <w:color w:val="000000"/>
                <w:sz w:val="22"/>
                <w:szCs w:val="22"/>
              </w:rPr>
            </w:pPr>
            <w:r w:rsidRPr="007D2B64">
              <w:rPr>
                <w:rFonts w:ascii="Calibri" w:eastAsia="Times New Roman" w:hAnsi="Calibri"/>
                <w:color w:val="000000"/>
                <w:sz w:val="22"/>
                <w:szCs w:val="22"/>
              </w:rPr>
              <w:t>0.277</w:t>
            </w:r>
          </w:p>
        </w:tc>
      </w:tr>
      <w:tr w:rsidR="007D2B64" w:rsidRPr="007D2B64" w14:paraId="0283E907" w14:textId="77777777" w:rsidTr="007D2B64">
        <w:trPr>
          <w:trHeight w:val="300"/>
        </w:trPr>
        <w:tc>
          <w:tcPr>
            <w:tcW w:w="15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02B0262" w14:textId="77777777" w:rsidR="007D2B64" w:rsidRPr="007D2B64" w:rsidRDefault="007D2B64" w:rsidP="007D2B64">
            <w:pPr>
              <w:spacing w:after="0"/>
              <w:jc w:val="right"/>
              <w:rPr>
                <w:rFonts w:ascii="Calibri" w:eastAsia="Times New Roman" w:hAnsi="Calibri"/>
                <w:color w:val="000000"/>
                <w:sz w:val="22"/>
                <w:szCs w:val="22"/>
              </w:rPr>
            </w:pPr>
            <w:r w:rsidRPr="007D2B64">
              <w:rPr>
                <w:rFonts w:ascii="Calibri" w:eastAsia="Times New Roman" w:hAnsi="Calibri"/>
                <w:color w:val="000000"/>
                <w:sz w:val="22"/>
                <w:szCs w:val="22"/>
              </w:rPr>
              <w:t>200000</w:t>
            </w:r>
          </w:p>
        </w:tc>
        <w:tc>
          <w:tcPr>
            <w:tcW w:w="17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D072B2A" w14:textId="77777777" w:rsidR="007D2B64" w:rsidRPr="007D2B64" w:rsidRDefault="007D2B64" w:rsidP="007D2B64">
            <w:pPr>
              <w:spacing w:after="0"/>
              <w:jc w:val="right"/>
              <w:rPr>
                <w:rFonts w:ascii="Calibri" w:eastAsia="Times New Roman" w:hAnsi="Calibri"/>
                <w:color w:val="000000"/>
                <w:sz w:val="22"/>
                <w:szCs w:val="22"/>
              </w:rPr>
            </w:pPr>
            <w:r w:rsidRPr="007D2B64">
              <w:rPr>
                <w:rFonts w:ascii="Calibri" w:eastAsia="Times New Roman" w:hAnsi="Calibri"/>
                <w:color w:val="000000"/>
                <w:sz w:val="22"/>
                <w:szCs w:val="22"/>
              </w:rPr>
              <w:t>0.800</w:t>
            </w:r>
          </w:p>
        </w:tc>
        <w:tc>
          <w:tcPr>
            <w:tcW w:w="1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70FC1A1" w14:textId="77777777" w:rsidR="007D2B64" w:rsidRPr="007D2B64" w:rsidRDefault="007D2B64" w:rsidP="007D2B64">
            <w:pPr>
              <w:spacing w:after="0"/>
              <w:jc w:val="right"/>
              <w:rPr>
                <w:rFonts w:ascii="Calibri" w:eastAsia="Times New Roman" w:hAnsi="Calibri"/>
                <w:color w:val="000000"/>
                <w:sz w:val="22"/>
                <w:szCs w:val="22"/>
              </w:rPr>
            </w:pPr>
            <w:r w:rsidRPr="007D2B64">
              <w:rPr>
                <w:rFonts w:ascii="Calibri" w:eastAsia="Times New Roman" w:hAnsi="Calibri"/>
                <w:color w:val="000000"/>
                <w:sz w:val="22"/>
                <w:szCs w:val="22"/>
              </w:rPr>
              <w:t>0.273</w:t>
            </w:r>
          </w:p>
        </w:tc>
      </w:tr>
      <w:tr w:rsidR="007D2B64" w:rsidRPr="007D2B64" w14:paraId="4B38B489" w14:textId="77777777" w:rsidTr="007D2B64">
        <w:trPr>
          <w:trHeight w:val="300"/>
        </w:trPr>
        <w:tc>
          <w:tcPr>
            <w:tcW w:w="15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98F531D" w14:textId="77777777" w:rsidR="007D2B64" w:rsidRPr="007D2B64" w:rsidRDefault="007D2B64" w:rsidP="007D2B64">
            <w:pPr>
              <w:spacing w:after="0"/>
              <w:jc w:val="right"/>
              <w:rPr>
                <w:rFonts w:ascii="Calibri" w:eastAsia="Times New Roman" w:hAnsi="Calibri"/>
                <w:color w:val="000000"/>
                <w:sz w:val="22"/>
                <w:szCs w:val="22"/>
              </w:rPr>
            </w:pPr>
            <w:r w:rsidRPr="007D2B64">
              <w:rPr>
                <w:rFonts w:ascii="Calibri" w:eastAsia="Times New Roman" w:hAnsi="Calibri"/>
                <w:color w:val="000000"/>
                <w:sz w:val="22"/>
                <w:szCs w:val="22"/>
              </w:rPr>
              <w:t>250000</w:t>
            </w:r>
          </w:p>
        </w:tc>
        <w:tc>
          <w:tcPr>
            <w:tcW w:w="17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A744167" w14:textId="77777777" w:rsidR="007D2B64" w:rsidRPr="007D2B64" w:rsidRDefault="007D2B64" w:rsidP="007D2B64">
            <w:pPr>
              <w:spacing w:after="0"/>
              <w:jc w:val="right"/>
              <w:rPr>
                <w:rFonts w:ascii="Calibri" w:eastAsia="Times New Roman" w:hAnsi="Calibri"/>
                <w:color w:val="000000"/>
                <w:sz w:val="22"/>
                <w:szCs w:val="22"/>
              </w:rPr>
            </w:pPr>
            <w:r w:rsidRPr="007D2B64">
              <w:rPr>
                <w:rFonts w:ascii="Calibri" w:eastAsia="Times New Roman" w:hAnsi="Calibri"/>
                <w:color w:val="000000"/>
                <w:sz w:val="22"/>
                <w:szCs w:val="22"/>
              </w:rPr>
              <w:t>0.800</w:t>
            </w:r>
          </w:p>
        </w:tc>
        <w:tc>
          <w:tcPr>
            <w:tcW w:w="1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8FDC9EF" w14:textId="77777777" w:rsidR="007D2B64" w:rsidRPr="007D2B64" w:rsidRDefault="007D2B64" w:rsidP="007D2B64">
            <w:pPr>
              <w:spacing w:after="0"/>
              <w:jc w:val="right"/>
              <w:rPr>
                <w:rFonts w:ascii="Calibri" w:eastAsia="Times New Roman" w:hAnsi="Calibri"/>
                <w:color w:val="000000"/>
                <w:sz w:val="22"/>
                <w:szCs w:val="22"/>
              </w:rPr>
            </w:pPr>
            <w:r w:rsidRPr="007D2B64">
              <w:rPr>
                <w:rFonts w:ascii="Calibri" w:eastAsia="Times New Roman" w:hAnsi="Calibri"/>
                <w:color w:val="000000"/>
                <w:sz w:val="22"/>
                <w:szCs w:val="22"/>
              </w:rPr>
              <w:t>0.262</w:t>
            </w:r>
          </w:p>
        </w:tc>
      </w:tr>
      <w:tr w:rsidR="007D2B64" w:rsidRPr="007D2B64" w14:paraId="415FCD79" w14:textId="77777777" w:rsidTr="007D2B64">
        <w:trPr>
          <w:trHeight w:val="300"/>
        </w:trPr>
        <w:tc>
          <w:tcPr>
            <w:tcW w:w="15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972B606" w14:textId="77777777" w:rsidR="007D2B64" w:rsidRPr="007D2B64" w:rsidRDefault="007D2B64" w:rsidP="007D2B64">
            <w:pPr>
              <w:spacing w:after="0"/>
              <w:jc w:val="right"/>
              <w:rPr>
                <w:rFonts w:ascii="Calibri" w:eastAsia="Times New Roman" w:hAnsi="Calibri"/>
                <w:color w:val="000000"/>
                <w:sz w:val="22"/>
                <w:szCs w:val="22"/>
              </w:rPr>
            </w:pPr>
            <w:r w:rsidRPr="007D2B64">
              <w:rPr>
                <w:rFonts w:ascii="Calibri" w:eastAsia="Times New Roman" w:hAnsi="Calibri"/>
                <w:color w:val="000000"/>
                <w:sz w:val="22"/>
                <w:szCs w:val="22"/>
              </w:rPr>
              <w:t>260000</w:t>
            </w:r>
          </w:p>
        </w:tc>
        <w:tc>
          <w:tcPr>
            <w:tcW w:w="17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0BDDE3F" w14:textId="77777777" w:rsidR="007D2B64" w:rsidRPr="007D2B64" w:rsidRDefault="007D2B64" w:rsidP="007D2B64">
            <w:pPr>
              <w:spacing w:after="0"/>
              <w:jc w:val="right"/>
              <w:rPr>
                <w:rFonts w:ascii="Calibri" w:eastAsia="Times New Roman" w:hAnsi="Calibri"/>
                <w:color w:val="000000"/>
                <w:sz w:val="22"/>
                <w:szCs w:val="22"/>
              </w:rPr>
            </w:pPr>
            <w:r w:rsidRPr="007D2B64">
              <w:rPr>
                <w:rFonts w:ascii="Calibri" w:eastAsia="Times New Roman" w:hAnsi="Calibri"/>
                <w:color w:val="000000"/>
                <w:sz w:val="22"/>
                <w:szCs w:val="22"/>
              </w:rPr>
              <w:t>0.800</w:t>
            </w:r>
          </w:p>
        </w:tc>
        <w:tc>
          <w:tcPr>
            <w:tcW w:w="1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F03D71A" w14:textId="77777777" w:rsidR="007D2B64" w:rsidRPr="007D2B64" w:rsidRDefault="007D2B64" w:rsidP="007D2B64">
            <w:pPr>
              <w:spacing w:after="0"/>
              <w:jc w:val="right"/>
              <w:rPr>
                <w:rFonts w:ascii="Calibri" w:eastAsia="Times New Roman" w:hAnsi="Calibri"/>
                <w:color w:val="000000"/>
                <w:sz w:val="22"/>
                <w:szCs w:val="22"/>
              </w:rPr>
            </w:pPr>
            <w:r w:rsidRPr="007D2B64">
              <w:rPr>
                <w:rFonts w:ascii="Calibri" w:eastAsia="Times New Roman" w:hAnsi="Calibri"/>
                <w:color w:val="000000"/>
                <w:sz w:val="22"/>
                <w:szCs w:val="22"/>
              </w:rPr>
              <w:t>0.260</w:t>
            </w:r>
          </w:p>
        </w:tc>
      </w:tr>
      <w:tr w:rsidR="007D2B64" w:rsidRPr="007D2B64" w14:paraId="68990732" w14:textId="77777777" w:rsidTr="007D2B64">
        <w:trPr>
          <w:trHeight w:val="300"/>
        </w:trPr>
        <w:tc>
          <w:tcPr>
            <w:tcW w:w="15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35A6A4F" w14:textId="77777777" w:rsidR="007D2B64" w:rsidRPr="007D2B64" w:rsidRDefault="007D2B64" w:rsidP="007D2B64">
            <w:pPr>
              <w:spacing w:after="0"/>
              <w:jc w:val="right"/>
              <w:rPr>
                <w:rFonts w:ascii="Calibri" w:eastAsia="Times New Roman" w:hAnsi="Calibri"/>
                <w:color w:val="000000"/>
                <w:sz w:val="22"/>
                <w:szCs w:val="22"/>
              </w:rPr>
            </w:pPr>
            <w:r w:rsidRPr="007D2B64">
              <w:rPr>
                <w:rFonts w:ascii="Calibri" w:eastAsia="Times New Roman" w:hAnsi="Calibri"/>
                <w:color w:val="000000"/>
                <w:sz w:val="22"/>
                <w:szCs w:val="22"/>
              </w:rPr>
              <w:t>270000</w:t>
            </w:r>
          </w:p>
        </w:tc>
        <w:tc>
          <w:tcPr>
            <w:tcW w:w="17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EAD19E4" w14:textId="77777777" w:rsidR="007D2B64" w:rsidRPr="007D2B64" w:rsidRDefault="007D2B64" w:rsidP="007D2B64">
            <w:pPr>
              <w:spacing w:after="0"/>
              <w:jc w:val="right"/>
              <w:rPr>
                <w:rFonts w:ascii="Calibri" w:eastAsia="Times New Roman" w:hAnsi="Calibri"/>
                <w:color w:val="000000"/>
                <w:sz w:val="22"/>
                <w:szCs w:val="22"/>
              </w:rPr>
            </w:pPr>
            <w:r w:rsidRPr="007D2B64">
              <w:rPr>
                <w:rFonts w:ascii="Calibri" w:eastAsia="Times New Roman" w:hAnsi="Calibri"/>
                <w:color w:val="000000"/>
                <w:sz w:val="22"/>
                <w:szCs w:val="22"/>
              </w:rPr>
              <w:t>0.800</w:t>
            </w:r>
          </w:p>
        </w:tc>
        <w:tc>
          <w:tcPr>
            <w:tcW w:w="1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1C6F45B" w14:textId="77777777" w:rsidR="007D2B64" w:rsidRPr="007D2B64" w:rsidRDefault="007D2B64" w:rsidP="007D2B64">
            <w:pPr>
              <w:spacing w:after="0"/>
              <w:jc w:val="right"/>
              <w:rPr>
                <w:rFonts w:ascii="Calibri" w:eastAsia="Times New Roman" w:hAnsi="Calibri"/>
                <w:color w:val="000000"/>
                <w:sz w:val="22"/>
                <w:szCs w:val="22"/>
              </w:rPr>
            </w:pPr>
            <w:r w:rsidRPr="007D2B64">
              <w:rPr>
                <w:rFonts w:ascii="Calibri" w:eastAsia="Times New Roman" w:hAnsi="Calibri"/>
                <w:color w:val="000000"/>
                <w:sz w:val="22"/>
                <w:szCs w:val="22"/>
              </w:rPr>
              <w:t>0.256</w:t>
            </w:r>
          </w:p>
        </w:tc>
      </w:tr>
      <w:tr w:rsidR="007D2B64" w:rsidRPr="007D2B64" w14:paraId="5FD424E7" w14:textId="77777777" w:rsidTr="007D2B64">
        <w:trPr>
          <w:trHeight w:val="300"/>
        </w:trPr>
        <w:tc>
          <w:tcPr>
            <w:tcW w:w="15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1B5F596" w14:textId="77777777" w:rsidR="007D2B64" w:rsidRPr="007D2B64" w:rsidRDefault="007D2B64" w:rsidP="007D2B64">
            <w:pPr>
              <w:spacing w:after="0"/>
              <w:jc w:val="right"/>
              <w:rPr>
                <w:rFonts w:ascii="Calibri" w:eastAsia="Times New Roman" w:hAnsi="Calibri"/>
                <w:color w:val="000000"/>
                <w:sz w:val="22"/>
                <w:szCs w:val="22"/>
              </w:rPr>
            </w:pPr>
            <w:r w:rsidRPr="007D2B64">
              <w:rPr>
                <w:rFonts w:ascii="Calibri" w:eastAsia="Times New Roman" w:hAnsi="Calibri"/>
                <w:color w:val="000000"/>
                <w:sz w:val="22"/>
                <w:szCs w:val="22"/>
              </w:rPr>
              <w:t>275000</w:t>
            </w:r>
          </w:p>
        </w:tc>
        <w:tc>
          <w:tcPr>
            <w:tcW w:w="17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C9B4EF6" w14:textId="77777777" w:rsidR="007D2B64" w:rsidRPr="007D2B64" w:rsidRDefault="007D2B64" w:rsidP="007D2B64">
            <w:pPr>
              <w:spacing w:after="0"/>
              <w:jc w:val="right"/>
              <w:rPr>
                <w:rFonts w:ascii="Calibri" w:eastAsia="Times New Roman" w:hAnsi="Calibri"/>
                <w:color w:val="000000"/>
                <w:sz w:val="22"/>
                <w:szCs w:val="22"/>
              </w:rPr>
            </w:pPr>
            <w:r w:rsidRPr="007D2B64">
              <w:rPr>
                <w:rFonts w:ascii="Calibri" w:eastAsia="Times New Roman" w:hAnsi="Calibri"/>
                <w:color w:val="000000"/>
                <w:sz w:val="22"/>
                <w:szCs w:val="22"/>
              </w:rPr>
              <w:t>0.800</w:t>
            </w:r>
          </w:p>
        </w:tc>
        <w:tc>
          <w:tcPr>
            <w:tcW w:w="1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D311A8A" w14:textId="77777777" w:rsidR="007D2B64" w:rsidRPr="007D2B64" w:rsidRDefault="007D2B64" w:rsidP="007D2B64">
            <w:pPr>
              <w:spacing w:after="0"/>
              <w:jc w:val="right"/>
              <w:rPr>
                <w:rFonts w:ascii="Calibri" w:eastAsia="Times New Roman" w:hAnsi="Calibri"/>
                <w:color w:val="000000"/>
                <w:sz w:val="22"/>
                <w:szCs w:val="22"/>
              </w:rPr>
            </w:pPr>
            <w:r w:rsidRPr="007D2B64">
              <w:rPr>
                <w:rFonts w:ascii="Calibri" w:eastAsia="Times New Roman" w:hAnsi="Calibri"/>
                <w:color w:val="000000"/>
                <w:sz w:val="22"/>
                <w:szCs w:val="22"/>
              </w:rPr>
              <w:t>0.254</w:t>
            </w:r>
          </w:p>
        </w:tc>
      </w:tr>
      <w:tr w:rsidR="007D2B64" w:rsidRPr="007D2B64" w14:paraId="0F98A06C" w14:textId="77777777" w:rsidTr="007D2B64">
        <w:trPr>
          <w:trHeight w:val="300"/>
        </w:trPr>
        <w:tc>
          <w:tcPr>
            <w:tcW w:w="15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898AD06" w14:textId="77777777" w:rsidR="007D2B64" w:rsidRPr="007D2B64" w:rsidRDefault="007D2B64" w:rsidP="007D2B64">
            <w:pPr>
              <w:spacing w:after="0"/>
              <w:jc w:val="right"/>
              <w:rPr>
                <w:rFonts w:ascii="Calibri" w:eastAsia="Times New Roman" w:hAnsi="Calibri"/>
                <w:color w:val="000000"/>
                <w:sz w:val="22"/>
                <w:szCs w:val="22"/>
              </w:rPr>
            </w:pPr>
            <w:r w:rsidRPr="007D2B64">
              <w:rPr>
                <w:rFonts w:ascii="Calibri" w:eastAsia="Times New Roman" w:hAnsi="Calibri"/>
                <w:color w:val="000000"/>
                <w:sz w:val="22"/>
                <w:szCs w:val="22"/>
              </w:rPr>
              <w:t>300000</w:t>
            </w:r>
          </w:p>
        </w:tc>
        <w:tc>
          <w:tcPr>
            <w:tcW w:w="17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432A9BA" w14:textId="77777777" w:rsidR="007D2B64" w:rsidRPr="007D2B64" w:rsidRDefault="007D2B64" w:rsidP="007D2B64">
            <w:pPr>
              <w:spacing w:after="0"/>
              <w:jc w:val="right"/>
              <w:rPr>
                <w:rFonts w:ascii="Calibri" w:eastAsia="Times New Roman" w:hAnsi="Calibri"/>
                <w:color w:val="000000"/>
                <w:sz w:val="22"/>
                <w:szCs w:val="22"/>
              </w:rPr>
            </w:pPr>
            <w:r w:rsidRPr="007D2B64">
              <w:rPr>
                <w:rFonts w:ascii="Calibri" w:eastAsia="Times New Roman" w:hAnsi="Calibri"/>
                <w:color w:val="000000"/>
                <w:sz w:val="22"/>
                <w:szCs w:val="22"/>
              </w:rPr>
              <w:t>0.800</w:t>
            </w:r>
          </w:p>
        </w:tc>
        <w:tc>
          <w:tcPr>
            <w:tcW w:w="1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6A629A6" w14:textId="77777777" w:rsidR="007D2B64" w:rsidRPr="007D2B64" w:rsidRDefault="007D2B64" w:rsidP="007D2B64">
            <w:pPr>
              <w:spacing w:after="0"/>
              <w:jc w:val="right"/>
              <w:rPr>
                <w:rFonts w:ascii="Calibri" w:eastAsia="Times New Roman" w:hAnsi="Calibri"/>
                <w:color w:val="000000"/>
                <w:sz w:val="22"/>
                <w:szCs w:val="22"/>
              </w:rPr>
            </w:pPr>
            <w:r w:rsidRPr="007D2B64">
              <w:rPr>
                <w:rFonts w:ascii="Calibri" w:eastAsia="Times New Roman" w:hAnsi="Calibri"/>
                <w:color w:val="000000"/>
                <w:sz w:val="22"/>
                <w:szCs w:val="22"/>
              </w:rPr>
              <w:t>0.245</w:t>
            </w:r>
          </w:p>
        </w:tc>
      </w:tr>
      <w:tr w:rsidR="007D2B64" w:rsidRPr="007D2B64" w14:paraId="23CA2BEC" w14:textId="77777777" w:rsidTr="007D2B64">
        <w:trPr>
          <w:trHeight w:val="300"/>
        </w:trPr>
        <w:tc>
          <w:tcPr>
            <w:tcW w:w="15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D4EFDEA" w14:textId="77777777" w:rsidR="007D2B64" w:rsidRPr="007D2B64" w:rsidRDefault="007D2B64" w:rsidP="007D2B64">
            <w:pPr>
              <w:spacing w:after="0"/>
              <w:jc w:val="right"/>
              <w:rPr>
                <w:rFonts w:ascii="Calibri" w:eastAsia="Times New Roman" w:hAnsi="Calibri"/>
                <w:color w:val="000000"/>
                <w:sz w:val="22"/>
                <w:szCs w:val="22"/>
              </w:rPr>
            </w:pPr>
            <w:r w:rsidRPr="007D2B64">
              <w:rPr>
                <w:rFonts w:ascii="Calibri" w:eastAsia="Times New Roman" w:hAnsi="Calibri"/>
                <w:color w:val="000000"/>
                <w:sz w:val="22"/>
                <w:szCs w:val="22"/>
              </w:rPr>
              <w:t>310000</w:t>
            </w:r>
          </w:p>
        </w:tc>
        <w:tc>
          <w:tcPr>
            <w:tcW w:w="17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A6FDA12" w14:textId="77777777" w:rsidR="007D2B64" w:rsidRPr="007D2B64" w:rsidRDefault="007D2B64" w:rsidP="007D2B64">
            <w:pPr>
              <w:spacing w:after="0"/>
              <w:jc w:val="right"/>
              <w:rPr>
                <w:rFonts w:ascii="Calibri" w:eastAsia="Times New Roman" w:hAnsi="Calibri"/>
                <w:color w:val="000000"/>
                <w:sz w:val="22"/>
                <w:szCs w:val="22"/>
              </w:rPr>
            </w:pPr>
            <w:r w:rsidRPr="007D2B64">
              <w:rPr>
                <w:rFonts w:ascii="Calibri" w:eastAsia="Times New Roman" w:hAnsi="Calibri"/>
                <w:color w:val="000000"/>
                <w:sz w:val="22"/>
                <w:szCs w:val="22"/>
              </w:rPr>
              <w:t>0.800</w:t>
            </w:r>
          </w:p>
        </w:tc>
        <w:tc>
          <w:tcPr>
            <w:tcW w:w="1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00D92ED" w14:textId="77777777" w:rsidR="007D2B64" w:rsidRPr="007D2B64" w:rsidRDefault="007D2B64" w:rsidP="007D2B64">
            <w:pPr>
              <w:spacing w:after="0"/>
              <w:jc w:val="right"/>
              <w:rPr>
                <w:rFonts w:ascii="Calibri" w:eastAsia="Times New Roman" w:hAnsi="Calibri"/>
                <w:color w:val="000000"/>
                <w:sz w:val="22"/>
                <w:szCs w:val="22"/>
              </w:rPr>
            </w:pPr>
            <w:r w:rsidRPr="007D2B64">
              <w:rPr>
                <w:rFonts w:ascii="Calibri" w:eastAsia="Times New Roman" w:hAnsi="Calibri"/>
                <w:color w:val="000000"/>
                <w:sz w:val="22"/>
                <w:szCs w:val="22"/>
              </w:rPr>
              <w:t>0.240</w:t>
            </w:r>
          </w:p>
        </w:tc>
      </w:tr>
      <w:tr w:rsidR="007D2B64" w:rsidRPr="007D2B64" w14:paraId="6732232B" w14:textId="77777777" w:rsidTr="007D2B64">
        <w:trPr>
          <w:trHeight w:val="300"/>
        </w:trPr>
        <w:tc>
          <w:tcPr>
            <w:tcW w:w="15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E03BB74" w14:textId="77777777" w:rsidR="007D2B64" w:rsidRPr="007D2B64" w:rsidRDefault="007D2B64" w:rsidP="007D2B64">
            <w:pPr>
              <w:spacing w:after="0"/>
              <w:jc w:val="right"/>
              <w:rPr>
                <w:rFonts w:ascii="Calibri" w:eastAsia="Times New Roman" w:hAnsi="Calibri"/>
                <w:color w:val="000000"/>
                <w:sz w:val="22"/>
                <w:szCs w:val="22"/>
              </w:rPr>
            </w:pPr>
            <w:r w:rsidRPr="007D2B64">
              <w:rPr>
                <w:rFonts w:ascii="Calibri" w:eastAsia="Times New Roman" w:hAnsi="Calibri"/>
                <w:color w:val="000000"/>
                <w:sz w:val="22"/>
                <w:szCs w:val="22"/>
              </w:rPr>
              <w:t>320000</w:t>
            </w:r>
          </w:p>
        </w:tc>
        <w:tc>
          <w:tcPr>
            <w:tcW w:w="17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03B1388" w14:textId="77777777" w:rsidR="007D2B64" w:rsidRPr="007D2B64" w:rsidRDefault="007D2B64" w:rsidP="007D2B64">
            <w:pPr>
              <w:spacing w:after="0"/>
              <w:jc w:val="right"/>
              <w:rPr>
                <w:rFonts w:ascii="Calibri" w:eastAsia="Times New Roman" w:hAnsi="Calibri"/>
                <w:color w:val="000000"/>
                <w:sz w:val="22"/>
                <w:szCs w:val="22"/>
              </w:rPr>
            </w:pPr>
            <w:r w:rsidRPr="007D2B64">
              <w:rPr>
                <w:rFonts w:ascii="Calibri" w:eastAsia="Times New Roman" w:hAnsi="Calibri"/>
                <w:color w:val="000000"/>
                <w:sz w:val="22"/>
                <w:szCs w:val="22"/>
              </w:rPr>
              <w:t>0.800</w:t>
            </w:r>
          </w:p>
        </w:tc>
        <w:tc>
          <w:tcPr>
            <w:tcW w:w="1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568F956" w14:textId="77777777" w:rsidR="007D2B64" w:rsidRPr="007D2B64" w:rsidRDefault="007D2B64" w:rsidP="007D2B64">
            <w:pPr>
              <w:spacing w:after="0"/>
              <w:jc w:val="right"/>
              <w:rPr>
                <w:rFonts w:ascii="Calibri" w:eastAsia="Times New Roman" w:hAnsi="Calibri"/>
                <w:color w:val="000000"/>
                <w:sz w:val="22"/>
                <w:szCs w:val="22"/>
              </w:rPr>
            </w:pPr>
            <w:r w:rsidRPr="007D2B64">
              <w:rPr>
                <w:rFonts w:ascii="Calibri" w:eastAsia="Times New Roman" w:hAnsi="Calibri"/>
                <w:color w:val="000000"/>
                <w:sz w:val="22"/>
                <w:szCs w:val="22"/>
              </w:rPr>
              <w:t>0.236</w:t>
            </w:r>
          </w:p>
        </w:tc>
      </w:tr>
      <w:tr w:rsidR="007D2B64" w:rsidRPr="007D2B64" w14:paraId="308E3A7D" w14:textId="77777777" w:rsidTr="007D2B64">
        <w:trPr>
          <w:trHeight w:val="300"/>
        </w:trPr>
        <w:tc>
          <w:tcPr>
            <w:tcW w:w="15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97C1B0A" w14:textId="77777777" w:rsidR="007D2B64" w:rsidRPr="007D2B64" w:rsidRDefault="007D2B64" w:rsidP="007D2B64">
            <w:pPr>
              <w:spacing w:after="0"/>
              <w:jc w:val="right"/>
              <w:rPr>
                <w:rFonts w:ascii="Calibri" w:eastAsia="Times New Roman" w:hAnsi="Calibri"/>
                <w:color w:val="000000"/>
                <w:sz w:val="22"/>
                <w:szCs w:val="22"/>
              </w:rPr>
            </w:pPr>
            <w:r w:rsidRPr="007D2B64">
              <w:rPr>
                <w:rFonts w:ascii="Calibri" w:eastAsia="Times New Roman" w:hAnsi="Calibri"/>
                <w:color w:val="000000"/>
                <w:sz w:val="22"/>
                <w:szCs w:val="22"/>
              </w:rPr>
              <w:t>330000</w:t>
            </w:r>
          </w:p>
        </w:tc>
        <w:tc>
          <w:tcPr>
            <w:tcW w:w="17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926101E" w14:textId="77777777" w:rsidR="007D2B64" w:rsidRPr="007D2B64" w:rsidRDefault="007D2B64" w:rsidP="007D2B64">
            <w:pPr>
              <w:spacing w:after="0"/>
              <w:jc w:val="right"/>
              <w:rPr>
                <w:rFonts w:ascii="Calibri" w:eastAsia="Times New Roman" w:hAnsi="Calibri"/>
                <w:color w:val="000000"/>
                <w:sz w:val="22"/>
                <w:szCs w:val="22"/>
              </w:rPr>
            </w:pPr>
            <w:r w:rsidRPr="007D2B64">
              <w:rPr>
                <w:rFonts w:ascii="Calibri" w:eastAsia="Times New Roman" w:hAnsi="Calibri"/>
                <w:color w:val="000000"/>
                <w:sz w:val="22"/>
                <w:szCs w:val="22"/>
              </w:rPr>
              <w:t>0.800</w:t>
            </w:r>
          </w:p>
        </w:tc>
        <w:tc>
          <w:tcPr>
            <w:tcW w:w="1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44545A9" w14:textId="77777777" w:rsidR="007D2B64" w:rsidRPr="007D2B64" w:rsidRDefault="007D2B64" w:rsidP="007D2B64">
            <w:pPr>
              <w:spacing w:after="0"/>
              <w:jc w:val="right"/>
              <w:rPr>
                <w:rFonts w:ascii="Calibri" w:eastAsia="Times New Roman" w:hAnsi="Calibri"/>
                <w:color w:val="000000"/>
                <w:sz w:val="22"/>
                <w:szCs w:val="22"/>
              </w:rPr>
            </w:pPr>
            <w:r w:rsidRPr="007D2B64">
              <w:rPr>
                <w:rFonts w:ascii="Calibri" w:eastAsia="Times New Roman" w:hAnsi="Calibri"/>
                <w:color w:val="000000"/>
                <w:sz w:val="22"/>
                <w:szCs w:val="22"/>
              </w:rPr>
              <w:t>0.231</w:t>
            </w:r>
          </w:p>
        </w:tc>
      </w:tr>
      <w:tr w:rsidR="007D2B64" w:rsidRPr="007D2B64" w14:paraId="3995313C" w14:textId="77777777" w:rsidTr="007D2B64">
        <w:trPr>
          <w:trHeight w:val="300"/>
        </w:trPr>
        <w:tc>
          <w:tcPr>
            <w:tcW w:w="15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B669BEF" w14:textId="77777777" w:rsidR="007D2B64" w:rsidRPr="007D2B64" w:rsidRDefault="007D2B64" w:rsidP="007D2B64">
            <w:pPr>
              <w:spacing w:after="0"/>
              <w:jc w:val="right"/>
              <w:rPr>
                <w:rFonts w:ascii="Calibri" w:eastAsia="Times New Roman" w:hAnsi="Calibri"/>
                <w:color w:val="000000"/>
                <w:sz w:val="22"/>
                <w:szCs w:val="22"/>
              </w:rPr>
            </w:pPr>
            <w:r w:rsidRPr="007D2B64">
              <w:rPr>
                <w:rFonts w:ascii="Calibri" w:eastAsia="Times New Roman" w:hAnsi="Calibri"/>
                <w:color w:val="000000"/>
                <w:sz w:val="22"/>
                <w:szCs w:val="22"/>
              </w:rPr>
              <w:t>340000</w:t>
            </w:r>
          </w:p>
        </w:tc>
        <w:tc>
          <w:tcPr>
            <w:tcW w:w="17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A790774" w14:textId="77777777" w:rsidR="007D2B64" w:rsidRPr="007D2B64" w:rsidRDefault="007D2B64" w:rsidP="007D2B64">
            <w:pPr>
              <w:spacing w:after="0"/>
              <w:jc w:val="right"/>
              <w:rPr>
                <w:rFonts w:ascii="Calibri" w:eastAsia="Times New Roman" w:hAnsi="Calibri"/>
                <w:color w:val="000000"/>
                <w:sz w:val="22"/>
                <w:szCs w:val="22"/>
              </w:rPr>
            </w:pPr>
            <w:r w:rsidRPr="007D2B64">
              <w:rPr>
                <w:rFonts w:ascii="Calibri" w:eastAsia="Times New Roman" w:hAnsi="Calibri"/>
                <w:color w:val="000000"/>
                <w:sz w:val="22"/>
                <w:szCs w:val="22"/>
              </w:rPr>
              <w:t>0.800</w:t>
            </w:r>
          </w:p>
        </w:tc>
        <w:tc>
          <w:tcPr>
            <w:tcW w:w="1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01FA8A2" w14:textId="77777777" w:rsidR="007D2B64" w:rsidRPr="007D2B64" w:rsidRDefault="007D2B64" w:rsidP="007D2B64">
            <w:pPr>
              <w:spacing w:after="0"/>
              <w:jc w:val="right"/>
              <w:rPr>
                <w:rFonts w:ascii="Calibri" w:eastAsia="Times New Roman" w:hAnsi="Calibri"/>
                <w:color w:val="000000"/>
                <w:sz w:val="22"/>
                <w:szCs w:val="22"/>
              </w:rPr>
            </w:pPr>
            <w:r w:rsidRPr="007D2B64">
              <w:rPr>
                <w:rFonts w:ascii="Calibri" w:eastAsia="Times New Roman" w:hAnsi="Calibri"/>
                <w:color w:val="000000"/>
                <w:sz w:val="22"/>
                <w:szCs w:val="22"/>
              </w:rPr>
              <w:t>0.226</w:t>
            </w:r>
          </w:p>
        </w:tc>
      </w:tr>
      <w:tr w:rsidR="007D2B64" w:rsidRPr="007D2B64" w14:paraId="20B9A645" w14:textId="77777777" w:rsidTr="007D2B64">
        <w:trPr>
          <w:trHeight w:val="300"/>
        </w:trPr>
        <w:tc>
          <w:tcPr>
            <w:tcW w:w="15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B8E913B" w14:textId="77777777" w:rsidR="007D2B64" w:rsidRPr="007D2B64" w:rsidRDefault="007D2B64" w:rsidP="007D2B64">
            <w:pPr>
              <w:spacing w:after="0"/>
              <w:jc w:val="right"/>
              <w:rPr>
                <w:rFonts w:ascii="Calibri" w:eastAsia="Times New Roman" w:hAnsi="Calibri"/>
                <w:color w:val="000000"/>
                <w:sz w:val="22"/>
                <w:szCs w:val="22"/>
              </w:rPr>
            </w:pPr>
            <w:r w:rsidRPr="007D2B64">
              <w:rPr>
                <w:rFonts w:ascii="Calibri" w:eastAsia="Times New Roman" w:hAnsi="Calibri"/>
                <w:color w:val="000000"/>
                <w:sz w:val="22"/>
                <w:szCs w:val="22"/>
              </w:rPr>
              <w:t>350000</w:t>
            </w:r>
          </w:p>
        </w:tc>
        <w:tc>
          <w:tcPr>
            <w:tcW w:w="17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7665463" w14:textId="77777777" w:rsidR="007D2B64" w:rsidRPr="007D2B64" w:rsidRDefault="007D2B64" w:rsidP="007D2B64">
            <w:pPr>
              <w:spacing w:after="0"/>
              <w:jc w:val="right"/>
              <w:rPr>
                <w:rFonts w:ascii="Calibri" w:eastAsia="Times New Roman" w:hAnsi="Calibri"/>
                <w:color w:val="000000"/>
                <w:sz w:val="22"/>
                <w:szCs w:val="22"/>
              </w:rPr>
            </w:pPr>
            <w:r w:rsidRPr="007D2B64">
              <w:rPr>
                <w:rFonts w:ascii="Calibri" w:eastAsia="Times New Roman" w:hAnsi="Calibri"/>
                <w:color w:val="000000"/>
                <w:sz w:val="22"/>
                <w:szCs w:val="22"/>
              </w:rPr>
              <w:t>0.800</w:t>
            </w:r>
          </w:p>
        </w:tc>
        <w:tc>
          <w:tcPr>
            <w:tcW w:w="1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BC0062C" w14:textId="77777777" w:rsidR="007D2B64" w:rsidRPr="007D2B64" w:rsidRDefault="007D2B64" w:rsidP="007D2B64">
            <w:pPr>
              <w:spacing w:after="0"/>
              <w:jc w:val="right"/>
              <w:rPr>
                <w:rFonts w:ascii="Calibri" w:eastAsia="Times New Roman" w:hAnsi="Calibri"/>
                <w:color w:val="000000"/>
                <w:sz w:val="22"/>
                <w:szCs w:val="22"/>
              </w:rPr>
            </w:pPr>
            <w:r w:rsidRPr="007D2B64">
              <w:rPr>
                <w:rFonts w:ascii="Calibri" w:eastAsia="Times New Roman" w:hAnsi="Calibri"/>
                <w:color w:val="000000"/>
                <w:sz w:val="22"/>
                <w:szCs w:val="22"/>
              </w:rPr>
              <w:t>0.221</w:t>
            </w:r>
          </w:p>
        </w:tc>
      </w:tr>
      <w:tr w:rsidR="007D2B64" w:rsidRPr="007D2B64" w14:paraId="6D1608D7" w14:textId="77777777" w:rsidTr="007D2B64">
        <w:trPr>
          <w:trHeight w:val="300"/>
        </w:trPr>
        <w:tc>
          <w:tcPr>
            <w:tcW w:w="15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D2C6835" w14:textId="77777777" w:rsidR="007D2B64" w:rsidRPr="007D2B64" w:rsidRDefault="007D2B64" w:rsidP="007D2B64">
            <w:pPr>
              <w:spacing w:after="0"/>
              <w:jc w:val="right"/>
              <w:rPr>
                <w:rFonts w:ascii="Calibri" w:eastAsia="Times New Roman" w:hAnsi="Calibri"/>
                <w:color w:val="000000"/>
                <w:sz w:val="22"/>
                <w:szCs w:val="22"/>
              </w:rPr>
            </w:pPr>
            <w:r w:rsidRPr="007D2B64">
              <w:rPr>
                <w:rFonts w:ascii="Calibri" w:eastAsia="Times New Roman" w:hAnsi="Calibri"/>
                <w:color w:val="000000"/>
                <w:sz w:val="22"/>
                <w:szCs w:val="22"/>
              </w:rPr>
              <w:t>400000</w:t>
            </w:r>
          </w:p>
        </w:tc>
        <w:tc>
          <w:tcPr>
            <w:tcW w:w="17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BA66323" w14:textId="77777777" w:rsidR="007D2B64" w:rsidRPr="007D2B64" w:rsidRDefault="007D2B64" w:rsidP="007D2B64">
            <w:pPr>
              <w:spacing w:after="0"/>
              <w:jc w:val="right"/>
              <w:rPr>
                <w:rFonts w:ascii="Calibri" w:eastAsia="Times New Roman" w:hAnsi="Calibri"/>
                <w:color w:val="000000"/>
                <w:sz w:val="22"/>
                <w:szCs w:val="22"/>
              </w:rPr>
            </w:pPr>
            <w:r w:rsidRPr="007D2B64">
              <w:rPr>
                <w:rFonts w:ascii="Calibri" w:eastAsia="Times New Roman" w:hAnsi="Calibri"/>
                <w:color w:val="000000"/>
                <w:sz w:val="22"/>
                <w:szCs w:val="22"/>
              </w:rPr>
              <w:t>0.800</w:t>
            </w:r>
          </w:p>
        </w:tc>
        <w:tc>
          <w:tcPr>
            <w:tcW w:w="1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9362429" w14:textId="77777777" w:rsidR="007D2B64" w:rsidRPr="007D2B64" w:rsidRDefault="007D2B64" w:rsidP="007D2B64">
            <w:pPr>
              <w:spacing w:after="0"/>
              <w:jc w:val="right"/>
              <w:rPr>
                <w:rFonts w:ascii="Calibri" w:eastAsia="Times New Roman" w:hAnsi="Calibri"/>
                <w:color w:val="000000"/>
                <w:sz w:val="22"/>
                <w:szCs w:val="22"/>
              </w:rPr>
            </w:pPr>
            <w:r w:rsidRPr="007D2B64">
              <w:rPr>
                <w:rFonts w:ascii="Calibri" w:eastAsia="Times New Roman" w:hAnsi="Calibri"/>
                <w:color w:val="000000"/>
                <w:sz w:val="22"/>
                <w:szCs w:val="22"/>
              </w:rPr>
              <w:t>0.195</w:t>
            </w:r>
          </w:p>
        </w:tc>
      </w:tr>
      <w:tr w:rsidR="007D2B64" w:rsidRPr="007D2B64" w14:paraId="580110C2" w14:textId="77777777" w:rsidTr="007D2B64">
        <w:trPr>
          <w:trHeight w:val="300"/>
        </w:trPr>
        <w:tc>
          <w:tcPr>
            <w:tcW w:w="15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15E190B" w14:textId="77777777" w:rsidR="007D2B64" w:rsidRPr="007D2B64" w:rsidRDefault="007D2B64" w:rsidP="007D2B64">
            <w:pPr>
              <w:spacing w:after="0"/>
              <w:jc w:val="right"/>
              <w:rPr>
                <w:rFonts w:ascii="Calibri" w:eastAsia="Times New Roman" w:hAnsi="Calibri"/>
                <w:color w:val="000000"/>
                <w:sz w:val="22"/>
                <w:szCs w:val="22"/>
              </w:rPr>
            </w:pPr>
            <w:r w:rsidRPr="007D2B64">
              <w:rPr>
                <w:rFonts w:ascii="Calibri" w:eastAsia="Times New Roman" w:hAnsi="Calibri"/>
                <w:color w:val="000000"/>
                <w:sz w:val="22"/>
                <w:szCs w:val="22"/>
              </w:rPr>
              <w:t>410000</w:t>
            </w:r>
          </w:p>
        </w:tc>
        <w:tc>
          <w:tcPr>
            <w:tcW w:w="17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1F37512" w14:textId="77777777" w:rsidR="007D2B64" w:rsidRPr="007D2B64" w:rsidRDefault="007D2B64" w:rsidP="007D2B64">
            <w:pPr>
              <w:spacing w:after="0"/>
              <w:jc w:val="right"/>
              <w:rPr>
                <w:rFonts w:ascii="Calibri" w:eastAsia="Times New Roman" w:hAnsi="Calibri"/>
                <w:color w:val="000000"/>
                <w:sz w:val="22"/>
                <w:szCs w:val="22"/>
              </w:rPr>
            </w:pPr>
            <w:r w:rsidRPr="007D2B64">
              <w:rPr>
                <w:rFonts w:ascii="Calibri" w:eastAsia="Times New Roman" w:hAnsi="Calibri"/>
                <w:color w:val="000000"/>
                <w:sz w:val="22"/>
                <w:szCs w:val="22"/>
              </w:rPr>
              <w:t>0.800</w:t>
            </w:r>
          </w:p>
        </w:tc>
        <w:tc>
          <w:tcPr>
            <w:tcW w:w="1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3DEDE40" w14:textId="77777777" w:rsidR="007D2B64" w:rsidRPr="007D2B64" w:rsidRDefault="007D2B64" w:rsidP="007D2B64">
            <w:pPr>
              <w:spacing w:after="0"/>
              <w:jc w:val="right"/>
              <w:rPr>
                <w:rFonts w:ascii="Calibri" w:eastAsia="Times New Roman" w:hAnsi="Calibri"/>
                <w:color w:val="000000"/>
                <w:sz w:val="22"/>
                <w:szCs w:val="22"/>
              </w:rPr>
            </w:pPr>
            <w:r w:rsidRPr="007D2B64">
              <w:rPr>
                <w:rFonts w:ascii="Calibri" w:eastAsia="Times New Roman" w:hAnsi="Calibri"/>
                <w:color w:val="000000"/>
                <w:sz w:val="22"/>
                <w:szCs w:val="22"/>
              </w:rPr>
              <w:t>0.189</w:t>
            </w:r>
          </w:p>
        </w:tc>
      </w:tr>
      <w:tr w:rsidR="007D2B64" w:rsidRPr="007D2B64" w14:paraId="11717AE6" w14:textId="77777777" w:rsidTr="007D2B64">
        <w:trPr>
          <w:trHeight w:val="300"/>
        </w:trPr>
        <w:tc>
          <w:tcPr>
            <w:tcW w:w="15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BECB9FE" w14:textId="77777777" w:rsidR="007D2B64" w:rsidRPr="007D2B64" w:rsidRDefault="007D2B64" w:rsidP="007D2B64">
            <w:pPr>
              <w:spacing w:after="0"/>
              <w:jc w:val="right"/>
              <w:rPr>
                <w:rFonts w:ascii="Calibri" w:eastAsia="Times New Roman" w:hAnsi="Calibri"/>
                <w:color w:val="000000"/>
                <w:sz w:val="22"/>
                <w:szCs w:val="22"/>
              </w:rPr>
            </w:pPr>
            <w:r w:rsidRPr="007D2B64">
              <w:rPr>
                <w:rFonts w:ascii="Calibri" w:eastAsia="Times New Roman" w:hAnsi="Calibri"/>
                <w:color w:val="000000"/>
                <w:sz w:val="22"/>
                <w:szCs w:val="22"/>
              </w:rPr>
              <w:t>420000</w:t>
            </w:r>
          </w:p>
        </w:tc>
        <w:tc>
          <w:tcPr>
            <w:tcW w:w="17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3A8251C" w14:textId="77777777" w:rsidR="007D2B64" w:rsidRPr="007D2B64" w:rsidRDefault="007D2B64" w:rsidP="007D2B64">
            <w:pPr>
              <w:spacing w:after="0"/>
              <w:jc w:val="right"/>
              <w:rPr>
                <w:rFonts w:ascii="Calibri" w:eastAsia="Times New Roman" w:hAnsi="Calibri"/>
                <w:color w:val="000000"/>
                <w:sz w:val="22"/>
                <w:szCs w:val="22"/>
              </w:rPr>
            </w:pPr>
            <w:r w:rsidRPr="007D2B64">
              <w:rPr>
                <w:rFonts w:ascii="Calibri" w:eastAsia="Times New Roman" w:hAnsi="Calibri"/>
                <w:color w:val="000000"/>
                <w:sz w:val="22"/>
                <w:szCs w:val="22"/>
              </w:rPr>
              <w:t>0.800</w:t>
            </w:r>
          </w:p>
        </w:tc>
        <w:tc>
          <w:tcPr>
            <w:tcW w:w="1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4A462DC" w14:textId="77777777" w:rsidR="007D2B64" w:rsidRPr="007D2B64" w:rsidRDefault="007D2B64" w:rsidP="007D2B64">
            <w:pPr>
              <w:spacing w:after="0"/>
              <w:jc w:val="right"/>
              <w:rPr>
                <w:rFonts w:ascii="Calibri" w:eastAsia="Times New Roman" w:hAnsi="Calibri"/>
                <w:color w:val="000000"/>
                <w:sz w:val="22"/>
                <w:szCs w:val="22"/>
              </w:rPr>
            </w:pPr>
            <w:r w:rsidRPr="007D2B64">
              <w:rPr>
                <w:rFonts w:ascii="Calibri" w:eastAsia="Times New Roman" w:hAnsi="Calibri"/>
                <w:color w:val="000000"/>
                <w:sz w:val="22"/>
                <w:szCs w:val="22"/>
              </w:rPr>
              <w:t>0.184</w:t>
            </w:r>
          </w:p>
        </w:tc>
      </w:tr>
      <w:tr w:rsidR="007D2B64" w:rsidRPr="007D2B64" w14:paraId="5D12AE95" w14:textId="77777777" w:rsidTr="007D2B64">
        <w:trPr>
          <w:trHeight w:val="300"/>
        </w:trPr>
        <w:tc>
          <w:tcPr>
            <w:tcW w:w="15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9848F63" w14:textId="77777777" w:rsidR="007D2B64" w:rsidRPr="007D2B64" w:rsidRDefault="007D2B64" w:rsidP="007D2B64">
            <w:pPr>
              <w:spacing w:after="0"/>
              <w:jc w:val="right"/>
              <w:rPr>
                <w:rFonts w:ascii="Calibri" w:eastAsia="Times New Roman" w:hAnsi="Calibri"/>
                <w:color w:val="000000"/>
                <w:sz w:val="22"/>
                <w:szCs w:val="22"/>
              </w:rPr>
            </w:pPr>
            <w:r w:rsidRPr="007D2B64">
              <w:rPr>
                <w:rFonts w:ascii="Calibri" w:eastAsia="Times New Roman" w:hAnsi="Calibri"/>
                <w:color w:val="000000"/>
                <w:sz w:val="22"/>
                <w:szCs w:val="22"/>
              </w:rPr>
              <w:t>430000</w:t>
            </w:r>
          </w:p>
        </w:tc>
        <w:tc>
          <w:tcPr>
            <w:tcW w:w="17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D7DADE4" w14:textId="77777777" w:rsidR="007D2B64" w:rsidRPr="007D2B64" w:rsidRDefault="007D2B64" w:rsidP="007D2B64">
            <w:pPr>
              <w:spacing w:after="0"/>
              <w:jc w:val="right"/>
              <w:rPr>
                <w:rFonts w:ascii="Calibri" w:eastAsia="Times New Roman" w:hAnsi="Calibri"/>
                <w:color w:val="000000"/>
                <w:sz w:val="22"/>
                <w:szCs w:val="22"/>
              </w:rPr>
            </w:pPr>
            <w:r w:rsidRPr="007D2B64">
              <w:rPr>
                <w:rFonts w:ascii="Calibri" w:eastAsia="Times New Roman" w:hAnsi="Calibri"/>
                <w:color w:val="000000"/>
                <w:sz w:val="22"/>
                <w:szCs w:val="22"/>
              </w:rPr>
              <w:t>0.800</w:t>
            </w:r>
          </w:p>
        </w:tc>
        <w:tc>
          <w:tcPr>
            <w:tcW w:w="1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984F75E" w14:textId="77777777" w:rsidR="007D2B64" w:rsidRPr="007D2B64" w:rsidRDefault="007D2B64" w:rsidP="007D2B64">
            <w:pPr>
              <w:spacing w:after="0"/>
              <w:jc w:val="right"/>
              <w:rPr>
                <w:rFonts w:ascii="Calibri" w:eastAsia="Times New Roman" w:hAnsi="Calibri"/>
                <w:color w:val="000000"/>
                <w:sz w:val="22"/>
                <w:szCs w:val="22"/>
              </w:rPr>
            </w:pPr>
            <w:r w:rsidRPr="007D2B64">
              <w:rPr>
                <w:rFonts w:ascii="Calibri" w:eastAsia="Times New Roman" w:hAnsi="Calibri"/>
                <w:color w:val="000000"/>
                <w:sz w:val="22"/>
                <w:szCs w:val="22"/>
              </w:rPr>
              <w:t>0.179</w:t>
            </w:r>
          </w:p>
        </w:tc>
      </w:tr>
      <w:tr w:rsidR="007D2B64" w:rsidRPr="007D2B64" w14:paraId="73A613F5" w14:textId="77777777" w:rsidTr="007D2B64">
        <w:trPr>
          <w:trHeight w:val="300"/>
        </w:trPr>
        <w:tc>
          <w:tcPr>
            <w:tcW w:w="15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0C07760" w14:textId="77777777" w:rsidR="007D2B64" w:rsidRPr="007D2B64" w:rsidRDefault="007D2B64" w:rsidP="007D2B64">
            <w:pPr>
              <w:spacing w:after="0"/>
              <w:jc w:val="right"/>
              <w:rPr>
                <w:rFonts w:ascii="Calibri" w:eastAsia="Times New Roman" w:hAnsi="Calibri"/>
                <w:color w:val="000000"/>
                <w:sz w:val="22"/>
                <w:szCs w:val="22"/>
              </w:rPr>
            </w:pPr>
            <w:r w:rsidRPr="007D2B64">
              <w:rPr>
                <w:rFonts w:ascii="Calibri" w:eastAsia="Times New Roman" w:hAnsi="Calibri"/>
                <w:color w:val="000000"/>
                <w:sz w:val="22"/>
                <w:szCs w:val="22"/>
              </w:rPr>
              <w:t>440000</w:t>
            </w:r>
          </w:p>
        </w:tc>
        <w:tc>
          <w:tcPr>
            <w:tcW w:w="17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2B07145" w14:textId="77777777" w:rsidR="007D2B64" w:rsidRPr="007D2B64" w:rsidRDefault="007D2B64" w:rsidP="007D2B64">
            <w:pPr>
              <w:spacing w:after="0"/>
              <w:jc w:val="right"/>
              <w:rPr>
                <w:rFonts w:ascii="Calibri" w:eastAsia="Times New Roman" w:hAnsi="Calibri"/>
                <w:color w:val="000000"/>
                <w:sz w:val="22"/>
                <w:szCs w:val="22"/>
              </w:rPr>
            </w:pPr>
            <w:r w:rsidRPr="007D2B64">
              <w:rPr>
                <w:rFonts w:ascii="Calibri" w:eastAsia="Times New Roman" w:hAnsi="Calibri"/>
                <w:color w:val="000000"/>
                <w:sz w:val="22"/>
                <w:szCs w:val="22"/>
              </w:rPr>
              <w:t>0.800</w:t>
            </w:r>
          </w:p>
        </w:tc>
        <w:tc>
          <w:tcPr>
            <w:tcW w:w="1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5F64447" w14:textId="77777777" w:rsidR="007D2B64" w:rsidRPr="007D2B64" w:rsidRDefault="007D2B64" w:rsidP="007D2B64">
            <w:pPr>
              <w:spacing w:after="0"/>
              <w:jc w:val="right"/>
              <w:rPr>
                <w:rFonts w:ascii="Calibri" w:eastAsia="Times New Roman" w:hAnsi="Calibri"/>
                <w:color w:val="000000"/>
                <w:sz w:val="22"/>
                <w:szCs w:val="22"/>
              </w:rPr>
            </w:pPr>
            <w:r w:rsidRPr="007D2B64">
              <w:rPr>
                <w:rFonts w:ascii="Calibri" w:eastAsia="Times New Roman" w:hAnsi="Calibri"/>
                <w:color w:val="000000"/>
                <w:sz w:val="22"/>
                <w:szCs w:val="22"/>
              </w:rPr>
              <w:t>0.173</w:t>
            </w:r>
          </w:p>
        </w:tc>
      </w:tr>
      <w:tr w:rsidR="007D2B64" w:rsidRPr="007D2B64" w14:paraId="39FAAFC4" w14:textId="77777777" w:rsidTr="007D2B64">
        <w:trPr>
          <w:trHeight w:val="300"/>
        </w:trPr>
        <w:tc>
          <w:tcPr>
            <w:tcW w:w="15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55898BD" w14:textId="77777777" w:rsidR="007D2B64" w:rsidRPr="007D2B64" w:rsidRDefault="007D2B64" w:rsidP="007D2B64">
            <w:pPr>
              <w:spacing w:after="0"/>
              <w:jc w:val="right"/>
              <w:rPr>
                <w:rFonts w:ascii="Calibri" w:eastAsia="Times New Roman" w:hAnsi="Calibri"/>
                <w:color w:val="000000"/>
                <w:sz w:val="22"/>
                <w:szCs w:val="22"/>
              </w:rPr>
            </w:pPr>
            <w:r w:rsidRPr="007D2B64">
              <w:rPr>
                <w:rFonts w:ascii="Calibri" w:eastAsia="Times New Roman" w:hAnsi="Calibri"/>
                <w:color w:val="000000"/>
                <w:sz w:val="22"/>
                <w:szCs w:val="22"/>
              </w:rPr>
              <w:t>450000</w:t>
            </w:r>
          </w:p>
        </w:tc>
        <w:tc>
          <w:tcPr>
            <w:tcW w:w="17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2E85283" w14:textId="77777777" w:rsidR="007D2B64" w:rsidRPr="007D2B64" w:rsidRDefault="007D2B64" w:rsidP="007D2B64">
            <w:pPr>
              <w:spacing w:after="0"/>
              <w:jc w:val="right"/>
              <w:rPr>
                <w:rFonts w:ascii="Calibri" w:eastAsia="Times New Roman" w:hAnsi="Calibri"/>
                <w:color w:val="000000"/>
                <w:sz w:val="22"/>
                <w:szCs w:val="22"/>
              </w:rPr>
            </w:pPr>
            <w:r w:rsidRPr="007D2B64">
              <w:rPr>
                <w:rFonts w:ascii="Calibri" w:eastAsia="Times New Roman" w:hAnsi="Calibri"/>
                <w:color w:val="000000"/>
                <w:sz w:val="22"/>
                <w:szCs w:val="22"/>
              </w:rPr>
              <w:t>0.800</w:t>
            </w:r>
          </w:p>
        </w:tc>
        <w:tc>
          <w:tcPr>
            <w:tcW w:w="1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5B27336" w14:textId="77777777" w:rsidR="007D2B64" w:rsidRPr="007D2B64" w:rsidRDefault="007D2B64" w:rsidP="007D2B64">
            <w:pPr>
              <w:spacing w:after="0"/>
              <w:jc w:val="right"/>
              <w:rPr>
                <w:rFonts w:ascii="Calibri" w:eastAsia="Times New Roman" w:hAnsi="Calibri"/>
                <w:color w:val="000000"/>
                <w:sz w:val="22"/>
                <w:szCs w:val="22"/>
              </w:rPr>
            </w:pPr>
            <w:r w:rsidRPr="007D2B64">
              <w:rPr>
                <w:rFonts w:ascii="Calibri" w:eastAsia="Times New Roman" w:hAnsi="Calibri"/>
                <w:color w:val="000000"/>
                <w:sz w:val="22"/>
                <w:szCs w:val="22"/>
              </w:rPr>
              <w:t>0.168</w:t>
            </w:r>
          </w:p>
        </w:tc>
      </w:tr>
      <w:tr w:rsidR="007D2B64" w:rsidRPr="007D2B64" w14:paraId="167A626B" w14:textId="77777777" w:rsidTr="007D2B64">
        <w:trPr>
          <w:trHeight w:val="300"/>
        </w:trPr>
        <w:tc>
          <w:tcPr>
            <w:tcW w:w="15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135C12D" w14:textId="77777777" w:rsidR="007D2B64" w:rsidRPr="007D2B64" w:rsidRDefault="007D2B64" w:rsidP="007D2B64">
            <w:pPr>
              <w:spacing w:after="0"/>
              <w:jc w:val="right"/>
              <w:rPr>
                <w:rFonts w:ascii="Calibri" w:eastAsia="Times New Roman" w:hAnsi="Calibri"/>
                <w:color w:val="000000"/>
                <w:sz w:val="22"/>
                <w:szCs w:val="22"/>
              </w:rPr>
            </w:pPr>
            <w:r w:rsidRPr="007D2B64">
              <w:rPr>
                <w:rFonts w:ascii="Calibri" w:eastAsia="Times New Roman" w:hAnsi="Calibri"/>
                <w:color w:val="000000"/>
                <w:sz w:val="22"/>
                <w:szCs w:val="22"/>
              </w:rPr>
              <w:t>460000</w:t>
            </w:r>
          </w:p>
        </w:tc>
        <w:tc>
          <w:tcPr>
            <w:tcW w:w="17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640C66B" w14:textId="77777777" w:rsidR="007D2B64" w:rsidRPr="007D2B64" w:rsidRDefault="007D2B64" w:rsidP="007D2B64">
            <w:pPr>
              <w:spacing w:after="0"/>
              <w:jc w:val="right"/>
              <w:rPr>
                <w:rFonts w:ascii="Calibri" w:eastAsia="Times New Roman" w:hAnsi="Calibri"/>
                <w:color w:val="000000"/>
                <w:sz w:val="22"/>
                <w:szCs w:val="22"/>
              </w:rPr>
            </w:pPr>
            <w:r w:rsidRPr="007D2B64">
              <w:rPr>
                <w:rFonts w:ascii="Calibri" w:eastAsia="Times New Roman" w:hAnsi="Calibri"/>
                <w:color w:val="000000"/>
                <w:sz w:val="22"/>
                <w:szCs w:val="22"/>
              </w:rPr>
              <w:t>0.800</w:t>
            </w:r>
          </w:p>
        </w:tc>
        <w:tc>
          <w:tcPr>
            <w:tcW w:w="1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E08E65D" w14:textId="77777777" w:rsidR="007D2B64" w:rsidRPr="007D2B64" w:rsidRDefault="007D2B64" w:rsidP="007D2B64">
            <w:pPr>
              <w:spacing w:after="0"/>
              <w:jc w:val="right"/>
              <w:rPr>
                <w:rFonts w:ascii="Calibri" w:eastAsia="Times New Roman" w:hAnsi="Calibri"/>
                <w:color w:val="000000"/>
                <w:sz w:val="22"/>
                <w:szCs w:val="22"/>
              </w:rPr>
            </w:pPr>
            <w:r w:rsidRPr="007D2B64">
              <w:rPr>
                <w:rFonts w:ascii="Calibri" w:eastAsia="Times New Roman" w:hAnsi="Calibri"/>
                <w:color w:val="000000"/>
                <w:sz w:val="22"/>
                <w:szCs w:val="22"/>
              </w:rPr>
              <w:t>0.163</w:t>
            </w:r>
          </w:p>
        </w:tc>
      </w:tr>
      <w:tr w:rsidR="007D2B64" w:rsidRPr="007D2B64" w14:paraId="31F33D54" w14:textId="77777777" w:rsidTr="007D2B64">
        <w:trPr>
          <w:trHeight w:val="300"/>
        </w:trPr>
        <w:tc>
          <w:tcPr>
            <w:tcW w:w="15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01E542C" w14:textId="77777777" w:rsidR="007D2B64" w:rsidRPr="007D2B64" w:rsidRDefault="007D2B64" w:rsidP="007D2B64">
            <w:pPr>
              <w:spacing w:after="0"/>
              <w:jc w:val="right"/>
              <w:rPr>
                <w:rFonts w:ascii="Calibri" w:eastAsia="Times New Roman" w:hAnsi="Calibri"/>
                <w:color w:val="000000"/>
                <w:sz w:val="22"/>
                <w:szCs w:val="22"/>
              </w:rPr>
            </w:pPr>
            <w:r w:rsidRPr="007D2B64">
              <w:rPr>
                <w:rFonts w:ascii="Calibri" w:eastAsia="Times New Roman" w:hAnsi="Calibri"/>
                <w:color w:val="000000"/>
                <w:sz w:val="22"/>
                <w:szCs w:val="22"/>
              </w:rPr>
              <w:t>470000</w:t>
            </w:r>
          </w:p>
        </w:tc>
        <w:tc>
          <w:tcPr>
            <w:tcW w:w="17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69009C1" w14:textId="77777777" w:rsidR="007D2B64" w:rsidRPr="007D2B64" w:rsidRDefault="007D2B64" w:rsidP="007D2B64">
            <w:pPr>
              <w:spacing w:after="0"/>
              <w:jc w:val="right"/>
              <w:rPr>
                <w:rFonts w:ascii="Calibri" w:eastAsia="Times New Roman" w:hAnsi="Calibri"/>
                <w:color w:val="000000"/>
                <w:sz w:val="22"/>
                <w:szCs w:val="22"/>
              </w:rPr>
            </w:pPr>
            <w:r w:rsidRPr="007D2B64">
              <w:rPr>
                <w:rFonts w:ascii="Calibri" w:eastAsia="Times New Roman" w:hAnsi="Calibri"/>
                <w:color w:val="000000"/>
                <w:sz w:val="22"/>
                <w:szCs w:val="22"/>
              </w:rPr>
              <w:t>0.800</w:t>
            </w:r>
          </w:p>
        </w:tc>
        <w:tc>
          <w:tcPr>
            <w:tcW w:w="1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ED30EFF" w14:textId="77777777" w:rsidR="007D2B64" w:rsidRPr="007D2B64" w:rsidRDefault="007D2B64" w:rsidP="007D2B64">
            <w:pPr>
              <w:spacing w:after="0"/>
              <w:jc w:val="right"/>
              <w:rPr>
                <w:rFonts w:ascii="Calibri" w:eastAsia="Times New Roman" w:hAnsi="Calibri"/>
                <w:color w:val="000000"/>
                <w:sz w:val="22"/>
                <w:szCs w:val="22"/>
              </w:rPr>
            </w:pPr>
            <w:r w:rsidRPr="007D2B64">
              <w:rPr>
                <w:rFonts w:ascii="Calibri" w:eastAsia="Times New Roman" w:hAnsi="Calibri"/>
                <w:color w:val="000000"/>
                <w:sz w:val="22"/>
                <w:szCs w:val="22"/>
              </w:rPr>
              <w:t>0.158</w:t>
            </w:r>
          </w:p>
        </w:tc>
      </w:tr>
      <w:tr w:rsidR="007D2B64" w:rsidRPr="007D2B64" w14:paraId="1E3265D8" w14:textId="77777777" w:rsidTr="007D2B64">
        <w:trPr>
          <w:trHeight w:val="300"/>
        </w:trPr>
        <w:tc>
          <w:tcPr>
            <w:tcW w:w="15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B84A08C" w14:textId="77777777" w:rsidR="007D2B64" w:rsidRPr="007D2B64" w:rsidRDefault="007D2B64" w:rsidP="007D2B64">
            <w:pPr>
              <w:spacing w:after="0"/>
              <w:jc w:val="right"/>
              <w:rPr>
                <w:rFonts w:ascii="Calibri" w:eastAsia="Times New Roman" w:hAnsi="Calibri"/>
                <w:color w:val="000000"/>
                <w:sz w:val="22"/>
                <w:szCs w:val="22"/>
              </w:rPr>
            </w:pPr>
            <w:r w:rsidRPr="007D2B64">
              <w:rPr>
                <w:rFonts w:ascii="Calibri" w:eastAsia="Times New Roman" w:hAnsi="Calibri"/>
                <w:color w:val="000000"/>
                <w:sz w:val="22"/>
                <w:szCs w:val="22"/>
              </w:rPr>
              <w:t>480000</w:t>
            </w:r>
          </w:p>
        </w:tc>
        <w:tc>
          <w:tcPr>
            <w:tcW w:w="17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A0FFD52" w14:textId="77777777" w:rsidR="007D2B64" w:rsidRPr="007D2B64" w:rsidRDefault="007D2B64" w:rsidP="007D2B64">
            <w:pPr>
              <w:spacing w:after="0"/>
              <w:jc w:val="right"/>
              <w:rPr>
                <w:rFonts w:ascii="Calibri" w:eastAsia="Times New Roman" w:hAnsi="Calibri"/>
                <w:color w:val="000000"/>
                <w:sz w:val="22"/>
                <w:szCs w:val="22"/>
              </w:rPr>
            </w:pPr>
            <w:r w:rsidRPr="007D2B64">
              <w:rPr>
                <w:rFonts w:ascii="Calibri" w:eastAsia="Times New Roman" w:hAnsi="Calibri"/>
                <w:color w:val="000000"/>
                <w:sz w:val="22"/>
                <w:szCs w:val="22"/>
              </w:rPr>
              <w:t>0.800</w:t>
            </w:r>
          </w:p>
        </w:tc>
        <w:tc>
          <w:tcPr>
            <w:tcW w:w="1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275D9D4" w14:textId="77777777" w:rsidR="007D2B64" w:rsidRPr="007D2B64" w:rsidRDefault="007D2B64" w:rsidP="007D2B64">
            <w:pPr>
              <w:spacing w:after="0"/>
              <w:jc w:val="right"/>
              <w:rPr>
                <w:rFonts w:ascii="Calibri" w:eastAsia="Times New Roman" w:hAnsi="Calibri"/>
                <w:color w:val="000000"/>
                <w:sz w:val="22"/>
                <w:szCs w:val="22"/>
              </w:rPr>
            </w:pPr>
            <w:r w:rsidRPr="007D2B64">
              <w:rPr>
                <w:rFonts w:ascii="Calibri" w:eastAsia="Times New Roman" w:hAnsi="Calibri"/>
                <w:color w:val="000000"/>
                <w:sz w:val="22"/>
                <w:szCs w:val="22"/>
              </w:rPr>
              <w:t>0.153</w:t>
            </w:r>
          </w:p>
        </w:tc>
      </w:tr>
      <w:tr w:rsidR="007D2B64" w:rsidRPr="007D2B64" w14:paraId="2D84AF91" w14:textId="77777777" w:rsidTr="007D2B64">
        <w:trPr>
          <w:trHeight w:val="300"/>
        </w:trPr>
        <w:tc>
          <w:tcPr>
            <w:tcW w:w="15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E79E26B" w14:textId="77777777" w:rsidR="007D2B64" w:rsidRPr="007D2B64" w:rsidRDefault="007D2B64" w:rsidP="007D2B64">
            <w:pPr>
              <w:spacing w:after="0"/>
              <w:jc w:val="right"/>
              <w:rPr>
                <w:rFonts w:ascii="Calibri" w:eastAsia="Times New Roman" w:hAnsi="Calibri"/>
                <w:color w:val="000000"/>
                <w:sz w:val="22"/>
                <w:szCs w:val="22"/>
              </w:rPr>
            </w:pPr>
            <w:r w:rsidRPr="007D2B64">
              <w:rPr>
                <w:rFonts w:ascii="Calibri" w:eastAsia="Times New Roman" w:hAnsi="Calibri"/>
                <w:color w:val="000000"/>
                <w:sz w:val="22"/>
                <w:szCs w:val="22"/>
              </w:rPr>
              <w:t>490000</w:t>
            </w:r>
          </w:p>
        </w:tc>
        <w:tc>
          <w:tcPr>
            <w:tcW w:w="17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4EFD944" w14:textId="77777777" w:rsidR="007D2B64" w:rsidRPr="007D2B64" w:rsidRDefault="007D2B64" w:rsidP="007D2B64">
            <w:pPr>
              <w:spacing w:after="0"/>
              <w:jc w:val="right"/>
              <w:rPr>
                <w:rFonts w:ascii="Calibri" w:eastAsia="Times New Roman" w:hAnsi="Calibri"/>
                <w:color w:val="000000"/>
                <w:sz w:val="22"/>
                <w:szCs w:val="22"/>
              </w:rPr>
            </w:pPr>
            <w:r w:rsidRPr="007D2B64">
              <w:rPr>
                <w:rFonts w:ascii="Calibri" w:eastAsia="Times New Roman" w:hAnsi="Calibri"/>
                <w:color w:val="000000"/>
                <w:sz w:val="22"/>
                <w:szCs w:val="22"/>
              </w:rPr>
              <w:t>0.800</w:t>
            </w:r>
          </w:p>
        </w:tc>
        <w:tc>
          <w:tcPr>
            <w:tcW w:w="1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06F00F6" w14:textId="77777777" w:rsidR="007D2B64" w:rsidRPr="007D2B64" w:rsidRDefault="007D2B64" w:rsidP="007D2B64">
            <w:pPr>
              <w:spacing w:after="0"/>
              <w:jc w:val="right"/>
              <w:rPr>
                <w:rFonts w:ascii="Calibri" w:eastAsia="Times New Roman" w:hAnsi="Calibri"/>
                <w:color w:val="000000"/>
                <w:sz w:val="22"/>
                <w:szCs w:val="22"/>
              </w:rPr>
            </w:pPr>
            <w:r w:rsidRPr="007D2B64">
              <w:rPr>
                <w:rFonts w:ascii="Calibri" w:eastAsia="Times New Roman" w:hAnsi="Calibri"/>
                <w:color w:val="000000"/>
                <w:sz w:val="22"/>
                <w:szCs w:val="22"/>
              </w:rPr>
              <w:t>0.148</w:t>
            </w:r>
          </w:p>
        </w:tc>
      </w:tr>
      <w:tr w:rsidR="007D2B64" w:rsidRPr="007D2B64" w14:paraId="046E6455" w14:textId="77777777" w:rsidTr="007D2B64">
        <w:trPr>
          <w:trHeight w:val="300"/>
        </w:trPr>
        <w:tc>
          <w:tcPr>
            <w:tcW w:w="15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6500B1E" w14:textId="77777777" w:rsidR="007D2B64" w:rsidRPr="007D2B64" w:rsidRDefault="007D2B64" w:rsidP="007D2B64">
            <w:pPr>
              <w:spacing w:after="0"/>
              <w:jc w:val="right"/>
              <w:rPr>
                <w:rFonts w:ascii="Calibri" w:eastAsia="Times New Roman" w:hAnsi="Calibri"/>
                <w:color w:val="000000"/>
                <w:sz w:val="22"/>
                <w:szCs w:val="22"/>
              </w:rPr>
            </w:pPr>
            <w:r w:rsidRPr="007D2B64">
              <w:rPr>
                <w:rFonts w:ascii="Calibri" w:eastAsia="Times New Roman" w:hAnsi="Calibri"/>
                <w:color w:val="000000"/>
                <w:sz w:val="22"/>
                <w:szCs w:val="22"/>
              </w:rPr>
              <w:t>500000</w:t>
            </w:r>
          </w:p>
        </w:tc>
        <w:tc>
          <w:tcPr>
            <w:tcW w:w="17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7C755A3" w14:textId="77777777" w:rsidR="007D2B64" w:rsidRPr="007D2B64" w:rsidRDefault="007D2B64" w:rsidP="007D2B64">
            <w:pPr>
              <w:spacing w:after="0"/>
              <w:jc w:val="right"/>
              <w:rPr>
                <w:rFonts w:ascii="Calibri" w:eastAsia="Times New Roman" w:hAnsi="Calibri"/>
                <w:color w:val="000000"/>
                <w:sz w:val="22"/>
                <w:szCs w:val="22"/>
              </w:rPr>
            </w:pPr>
            <w:r w:rsidRPr="007D2B64">
              <w:rPr>
                <w:rFonts w:ascii="Calibri" w:eastAsia="Times New Roman" w:hAnsi="Calibri"/>
                <w:color w:val="000000"/>
                <w:sz w:val="22"/>
                <w:szCs w:val="22"/>
              </w:rPr>
              <w:t>0.800</w:t>
            </w:r>
          </w:p>
        </w:tc>
        <w:tc>
          <w:tcPr>
            <w:tcW w:w="1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52D42F5" w14:textId="77777777" w:rsidR="007D2B64" w:rsidRPr="007D2B64" w:rsidRDefault="007D2B64" w:rsidP="007D2B64">
            <w:pPr>
              <w:spacing w:after="0"/>
              <w:jc w:val="right"/>
              <w:rPr>
                <w:rFonts w:ascii="Calibri" w:eastAsia="Times New Roman" w:hAnsi="Calibri"/>
                <w:color w:val="000000"/>
                <w:sz w:val="22"/>
                <w:szCs w:val="22"/>
              </w:rPr>
            </w:pPr>
            <w:r w:rsidRPr="007D2B64">
              <w:rPr>
                <w:rFonts w:ascii="Calibri" w:eastAsia="Times New Roman" w:hAnsi="Calibri"/>
                <w:color w:val="000000"/>
                <w:sz w:val="22"/>
                <w:szCs w:val="22"/>
              </w:rPr>
              <w:t>0.144</w:t>
            </w:r>
          </w:p>
        </w:tc>
      </w:tr>
    </w:tbl>
    <w:p w14:paraId="1A0BD49E" w14:textId="77777777" w:rsidR="006D6D67" w:rsidRDefault="006D6D67" w:rsidP="00C36660">
      <w:pPr>
        <w:contextualSpacing/>
      </w:pPr>
    </w:p>
    <w:p w14:paraId="52E86CAA" w14:textId="77777777" w:rsidR="00463AC8" w:rsidRDefault="00463AC8" w:rsidP="00C36660">
      <w:pPr>
        <w:contextualSpacing/>
      </w:pPr>
      <w:r>
        <w:t xml:space="preserve">The data from table one is used to find the bandwidth of the oscilloscope and DMM. The bandwidth is the range of measurement for these devices that will show the measured value 70.7% of the actual value. </w:t>
      </w:r>
    </w:p>
    <w:p w14:paraId="399DA999" w14:textId="77777777" w:rsidR="006D1CB3" w:rsidRDefault="006D1CB3" w:rsidP="00C36660">
      <w:pPr>
        <w:contextualSpacing/>
      </w:pPr>
    </w:p>
    <w:p w14:paraId="112D6A63" w14:textId="77777777" w:rsidR="00925D11" w:rsidRDefault="00925D11" w:rsidP="00C36660">
      <w:pPr>
        <w:contextualSpacing/>
      </w:pPr>
    </w:p>
    <w:p w14:paraId="567099D3" w14:textId="2C4CECDE" w:rsidR="0097147E" w:rsidRDefault="00925D11" w:rsidP="00C36660">
      <w:pPr>
        <w:contextualSpacing/>
        <w:rPr>
          <w:rFonts w:eastAsiaTheme="minorEastAsia"/>
          <w:sz w:val="28"/>
          <w:szCs w:val="28"/>
        </w:rPr>
      </w:pPr>
      <m:oMath>
        <m:r>
          <w:rPr>
            <w:rFonts w:ascii="Cambria Math" w:hAnsi="Cambria Math"/>
            <w:sz w:val="28"/>
            <w:szCs w:val="28"/>
          </w:rPr>
          <w:lastRenderedPageBreak/>
          <m:t>Bandwidth=</m:t>
        </m:r>
        <m:f>
          <m:fPr>
            <m:ctrlPr>
              <w:rPr>
                <w:rFonts w:ascii="Cambria Math" w:hAnsi="Cambria Math"/>
                <w:i/>
                <w:sz w:val="28"/>
                <w:szCs w:val="28"/>
              </w:rPr>
            </m:ctrlPr>
          </m:fPr>
          <m:num>
            <m:r>
              <w:rPr>
                <w:rFonts w:ascii="Cambria Math" w:hAnsi="Cambria Math"/>
                <w:sz w:val="28"/>
                <w:szCs w:val="28"/>
              </w:rPr>
              <m:t>70.7</m:t>
            </m:r>
          </m:num>
          <m:den>
            <m:r>
              <w:rPr>
                <w:rFonts w:ascii="Cambria Math" w:hAnsi="Cambria Math"/>
                <w:sz w:val="28"/>
                <w:szCs w:val="28"/>
              </w:rPr>
              <m:t>100</m:t>
            </m:r>
          </m:den>
        </m:f>
        <m:r>
          <w:rPr>
            <w:rFonts w:ascii="Cambria Math" w:hAnsi="Cambria Math"/>
            <w:sz w:val="28"/>
            <w:szCs w:val="28"/>
          </w:rPr>
          <m:t>* .281</m:t>
        </m:r>
      </m:oMath>
      <w:r w:rsidR="00CF353D">
        <w:rPr>
          <w:rFonts w:eastAsiaTheme="minorEastAsia"/>
        </w:rPr>
        <w:t xml:space="preserve"> = .</w:t>
      </w:r>
      <w:r w:rsidR="00CF353D" w:rsidRPr="0097147E">
        <w:rPr>
          <w:rFonts w:eastAsiaTheme="minorEastAsia"/>
          <w:sz w:val="28"/>
          <w:szCs w:val="28"/>
        </w:rPr>
        <w:t>1986</w:t>
      </w:r>
      <w:r w:rsidR="000A065D">
        <w:rPr>
          <w:rFonts w:eastAsiaTheme="minorEastAsia"/>
          <w:sz w:val="28"/>
          <w:szCs w:val="28"/>
        </w:rPr>
        <w:t>V</w:t>
      </w:r>
    </w:p>
    <w:p w14:paraId="22A9D362" w14:textId="4F861DEF" w:rsidR="00925D11" w:rsidRDefault="0097147E" w:rsidP="00C36660">
      <w:pPr>
        <w:contextualSpacing/>
        <w:rPr>
          <w:rFonts w:eastAsiaTheme="minorEastAsia"/>
        </w:rPr>
      </w:pPr>
      <w:r>
        <w:rPr>
          <w:rFonts w:eastAsiaTheme="minorEastAsia"/>
          <w:sz w:val="28"/>
          <w:szCs w:val="28"/>
        </w:rPr>
        <w:tab/>
      </w:r>
      <w:r w:rsidR="0031532F">
        <w:rPr>
          <w:rFonts w:eastAsiaTheme="minorEastAsia"/>
          <w:sz w:val="28"/>
          <w:szCs w:val="28"/>
        </w:rPr>
        <w:t>.</w:t>
      </w:r>
      <w:r w:rsidR="0031532F" w:rsidRPr="0031532F">
        <w:rPr>
          <w:rFonts w:eastAsiaTheme="minorEastAsia"/>
        </w:rPr>
        <w:t>1986</w:t>
      </w:r>
      <w:r w:rsidR="000A065D">
        <w:rPr>
          <w:rFonts w:eastAsiaTheme="minorEastAsia"/>
        </w:rPr>
        <w:t>V</w:t>
      </w:r>
      <w:r w:rsidR="0031532F" w:rsidRPr="0031532F">
        <w:rPr>
          <w:rFonts w:eastAsiaTheme="minorEastAsia"/>
        </w:rPr>
        <w:t xml:space="preserve"> is the 70.7% of the actual value, which is the </w:t>
      </w:r>
      <w:proofErr w:type="spellStart"/>
      <w:r w:rsidR="0031532F" w:rsidRPr="0031532F">
        <w:rPr>
          <w:rFonts w:eastAsiaTheme="minorEastAsia"/>
        </w:rPr>
        <w:t>Vrms</w:t>
      </w:r>
      <w:proofErr w:type="spellEnd"/>
      <w:r w:rsidR="0031532F" w:rsidRPr="0031532F">
        <w:rPr>
          <w:rFonts w:eastAsiaTheme="minorEastAsia"/>
        </w:rPr>
        <w:t xml:space="preserve"> at 50Hz. </w:t>
      </w:r>
    </w:p>
    <w:p w14:paraId="2C9E1BB6" w14:textId="77777777" w:rsidR="000A065D" w:rsidRDefault="0031532F" w:rsidP="00C36660">
      <w:pPr>
        <w:contextualSpacing/>
        <w:rPr>
          <w:rFonts w:eastAsiaTheme="minorEastAsia"/>
        </w:rPr>
      </w:pPr>
      <w:r>
        <w:rPr>
          <w:rFonts w:eastAsiaTheme="minorEastAsia"/>
        </w:rPr>
        <w:tab/>
        <w:t>By looking</w:t>
      </w:r>
      <w:r w:rsidR="000A065D">
        <w:rPr>
          <w:rFonts w:eastAsiaTheme="minorEastAsia"/>
        </w:rPr>
        <w:t xml:space="preserve"> at the table under </w:t>
      </w:r>
      <w:proofErr w:type="spellStart"/>
      <w:r w:rsidR="000A065D">
        <w:rPr>
          <w:rFonts w:eastAsiaTheme="minorEastAsia"/>
        </w:rPr>
        <w:t>Vrms</w:t>
      </w:r>
      <w:proofErr w:type="spellEnd"/>
      <w:r w:rsidR="000A065D">
        <w:rPr>
          <w:rFonts w:eastAsiaTheme="minorEastAsia"/>
        </w:rPr>
        <w:t xml:space="preserve"> </w:t>
      </w:r>
      <w:r>
        <w:rPr>
          <w:rFonts w:eastAsiaTheme="minorEastAsia"/>
        </w:rPr>
        <w:t xml:space="preserve"> .1986</w:t>
      </w:r>
      <w:r w:rsidR="000A065D">
        <w:rPr>
          <w:rFonts w:eastAsiaTheme="minorEastAsia"/>
        </w:rPr>
        <w:t xml:space="preserve">V falls just before 400000Hz. </w:t>
      </w:r>
    </w:p>
    <w:p w14:paraId="6259C37C" w14:textId="4899CE23" w:rsidR="0031532F" w:rsidRPr="0031532F" w:rsidRDefault="0031532F" w:rsidP="00C36660">
      <w:pPr>
        <w:contextualSpacing/>
        <w:rPr>
          <w:rFonts w:eastAsiaTheme="minorEastAsia"/>
        </w:rPr>
      </w:pPr>
      <w:r>
        <w:rPr>
          <w:rFonts w:eastAsiaTheme="minorEastAsia"/>
        </w:rPr>
        <w:t xml:space="preserve"> </w:t>
      </w:r>
    </w:p>
    <w:p w14:paraId="681F1637" w14:textId="2CCA9ACC" w:rsidR="00925D11" w:rsidRDefault="0085616D" w:rsidP="00C36660">
      <w:pPr>
        <w:contextualSpacing/>
      </w:pPr>
      <w:r>
        <w:t xml:space="preserve">A good deduction of the data shows the Bandwidth to be </w:t>
      </w:r>
      <w:r w:rsidR="00135FE8">
        <w:rPr>
          <w:rFonts w:ascii="Lucida Grande" w:hAnsi="Lucida Grande" w:cs="Lucida Grande"/>
        </w:rPr>
        <w:t xml:space="preserve">≈ 380000 Hz. </w:t>
      </w:r>
    </w:p>
    <w:p w14:paraId="0BA41DFD" w14:textId="77777777" w:rsidR="00925D11" w:rsidRDefault="00925D11" w:rsidP="00C36660">
      <w:pPr>
        <w:contextualSpacing/>
      </w:pPr>
    </w:p>
    <w:p w14:paraId="7F26C90F" w14:textId="68F20080" w:rsidR="006D1CB3" w:rsidRDefault="00522C76" w:rsidP="00C36660">
      <w:pPr>
        <w:contextualSpacing/>
      </w:pPr>
      <w:r>
        <w:t>From the data col</w:t>
      </w:r>
      <w:r w:rsidR="00973E73">
        <w:t xml:space="preserve">lected we can conclude that the </w:t>
      </w:r>
      <w:r w:rsidR="00C93CF0">
        <w:t xml:space="preserve">DMM has </w:t>
      </w:r>
      <w:r w:rsidR="00CB7E11">
        <w:t>a bandwidth. The bandwidth for the DMM is</w:t>
      </w:r>
      <w:r w:rsidR="001B1E9F">
        <w:t xml:space="preserve"> 380000 Hz. The bandwidth</w:t>
      </w:r>
      <w:r w:rsidR="009515CE">
        <w:t xml:space="preserve"> range is when</w:t>
      </w:r>
      <w:r w:rsidR="001B1E9F">
        <w:t xml:space="preserve"> </w:t>
      </w:r>
      <w:r w:rsidR="00284897">
        <w:t>the measured value</w:t>
      </w:r>
      <w:r w:rsidR="009515CE">
        <w:t xml:space="preserve">s are </w:t>
      </w:r>
      <w:r w:rsidR="00284897">
        <w:t xml:space="preserve">within 70.7% of the actual value. </w:t>
      </w:r>
      <w:r w:rsidR="009515CE">
        <w:t xml:space="preserve">However for the oscilloscope the bandwidth </w:t>
      </w:r>
      <w:r w:rsidR="00BD3B91">
        <w:t>cannot</w:t>
      </w:r>
      <w:r w:rsidR="0087441D">
        <w:t xml:space="preserve"> be attained because it has a much wider range that goes to </w:t>
      </w:r>
      <w:r w:rsidR="00BD3B91">
        <w:t xml:space="preserve">megahertz, </w:t>
      </w:r>
      <w:r w:rsidR="006C3CFE">
        <w:t>while in this experiment we only went till kilohertz. From the use</w:t>
      </w:r>
      <w:r w:rsidR="00983DE3">
        <w:t xml:space="preserve">r manual of the oscilloscope the bandwidth is </w:t>
      </w:r>
      <w:r w:rsidR="00066AEA">
        <w:t xml:space="preserve">100 </w:t>
      </w:r>
      <w:proofErr w:type="gramStart"/>
      <w:r w:rsidR="00066AEA">
        <w:t>MHz,</w:t>
      </w:r>
      <w:proofErr w:type="gramEnd"/>
      <w:r w:rsidR="00066AEA">
        <w:t xml:space="preserve"> this was not attained from th</w:t>
      </w:r>
      <w:r w:rsidR="007577AD">
        <w:t>e data collected.</w:t>
      </w:r>
      <w:r w:rsidR="006C3CFE">
        <w:t xml:space="preserve">  </w:t>
      </w:r>
    </w:p>
    <w:p w14:paraId="0DFC47F4" w14:textId="31CFB447" w:rsidR="00522C76" w:rsidRDefault="00CA0F04" w:rsidP="00CA0F04">
      <w:pPr>
        <w:tabs>
          <w:tab w:val="left" w:pos="7420"/>
        </w:tabs>
        <w:contextualSpacing/>
      </w:pPr>
      <w:r>
        <w:tab/>
      </w:r>
    </w:p>
    <w:p w14:paraId="226106BA" w14:textId="77777777" w:rsidR="006D6D67" w:rsidRDefault="00E167AF" w:rsidP="00C36660">
      <w:pPr>
        <w:contextualSpacing/>
      </w:pPr>
      <w:r>
        <w:rPr>
          <w:b/>
        </w:rPr>
        <w:t>Experiment 6</w:t>
      </w:r>
    </w:p>
    <w:p w14:paraId="7F4BD20D" w14:textId="77777777" w:rsidR="00E167AF" w:rsidRDefault="00E167AF" w:rsidP="00C36660">
      <w:pPr>
        <w:contextualSpacing/>
      </w:pPr>
    </w:p>
    <w:p w14:paraId="1AC63DAD" w14:textId="77777777" w:rsidR="006D6D67" w:rsidRDefault="0092187E" w:rsidP="00C36660">
      <w:pPr>
        <w:contextualSpacing/>
      </w:pPr>
      <w:r>
        <w:t>Constructing the circuit shown in figure six the oscilloscope was used to measure the voltages between points A and B and B and C. In this experiment both oscilloscope c</w:t>
      </w:r>
      <w:r w:rsidR="005C4D23">
        <w:t>hannels were used allowing usage of</w:t>
      </w:r>
      <w:r>
        <w:t xml:space="preserve"> the built in Math function. Also the function generator was not use b</w:t>
      </w:r>
      <w:r w:rsidR="005C4D23">
        <w:t>ut</w:t>
      </w:r>
      <w:r>
        <w:t xml:space="preserve"> the 6V DC power supply was used</w:t>
      </w:r>
      <w:r w:rsidR="005C4D23">
        <w:t xml:space="preserve"> to provide voltage</w:t>
      </w:r>
      <w:r>
        <w:t xml:space="preserve">. </w:t>
      </w:r>
    </w:p>
    <w:p w14:paraId="4238E08D" w14:textId="77777777" w:rsidR="006D6D67" w:rsidRDefault="006D6D67" w:rsidP="00C36660">
      <w:pPr>
        <w:contextualSpacing/>
      </w:pPr>
    </w:p>
    <w:p w14:paraId="1B0B5EBC" w14:textId="77777777" w:rsidR="006D6D67" w:rsidRDefault="006D6D67" w:rsidP="00C36660">
      <w:pPr>
        <w:contextualSpacing/>
      </w:pPr>
    </w:p>
    <w:p w14:paraId="1E3E2026" w14:textId="77777777" w:rsidR="006D6D67" w:rsidRDefault="0092187E" w:rsidP="00C36660">
      <w:pPr>
        <w:contextualSpacing/>
      </w:pPr>
      <w:r>
        <w:t>Figure 6: Circuit Schematic for Experiment 6</w:t>
      </w:r>
    </w:p>
    <w:p w14:paraId="50642114" w14:textId="77777777" w:rsidR="006D6D67" w:rsidRDefault="006D1CB3" w:rsidP="00C36660">
      <w:pPr>
        <w:contextualSpacing/>
      </w:pPr>
      <w:r>
        <w:rPr>
          <w:noProof/>
        </w:rPr>
        <w:drawing>
          <wp:anchor distT="0" distB="0" distL="114300" distR="114300" simplePos="0" relativeHeight="251664384" behindDoc="0" locked="0" layoutInCell="1" allowOverlap="1" wp14:anchorId="010C4DA2" wp14:editId="500AFAD2">
            <wp:simplePos x="0" y="0"/>
            <wp:positionH relativeFrom="margin">
              <wp:align>left</wp:align>
            </wp:positionH>
            <wp:positionV relativeFrom="paragraph">
              <wp:posOffset>10795</wp:posOffset>
            </wp:positionV>
            <wp:extent cx="2343150" cy="112395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343150" cy="1123950"/>
                    </a:xfrm>
                    <a:prstGeom prst="rect">
                      <a:avLst/>
                    </a:prstGeom>
                  </pic:spPr>
                </pic:pic>
              </a:graphicData>
            </a:graphic>
          </wp:anchor>
        </w:drawing>
      </w:r>
    </w:p>
    <w:p w14:paraId="2C55DCDA" w14:textId="77777777" w:rsidR="006D6D67" w:rsidRDefault="006D6D67" w:rsidP="00C36660">
      <w:pPr>
        <w:contextualSpacing/>
      </w:pPr>
    </w:p>
    <w:p w14:paraId="75064FD7" w14:textId="77777777" w:rsidR="006D6D67" w:rsidRDefault="006D6D67" w:rsidP="00C36660">
      <w:pPr>
        <w:contextualSpacing/>
      </w:pPr>
    </w:p>
    <w:p w14:paraId="0E31D13C" w14:textId="77777777" w:rsidR="006D6D67" w:rsidRDefault="006D6D67" w:rsidP="00C36660">
      <w:pPr>
        <w:contextualSpacing/>
      </w:pPr>
    </w:p>
    <w:p w14:paraId="2834B474" w14:textId="77777777" w:rsidR="006D6D67" w:rsidRDefault="006D6D67" w:rsidP="00C36660">
      <w:pPr>
        <w:contextualSpacing/>
      </w:pPr>
    </w:p>
    <w:p w14:paraId="08FB8ED3" w14:textId="77777777" w:rsidR="006D6D67" w:rsidRDefault="006D6D67" w:rsidP="00C36660">
      <w:pPr>
        <w:contextualSpacing/>
      </w:pPr>
    </w:p>
    <w:p w14:paraId="35A2EF79" w14:textId="039B874D" w:rsidR="006D6D67" w:rsidRDefault="00952CFD" w:rsidP="00C36660">
      <w:pPr>
        <w:contextualSpacing/>
      </w:pPr>
      <w:r>
        <w:rPr>
          <w:noProof/>
        </w:rPr>
        <w:drawing>
          <wp:anchor distT="0" distB="0" distL="114300" distR="114300" simplePos="0" relativeHeight="251667456" behindDoc="0" locked="0" layoutInCell="1" allowOverlap="1" wp14:anchorId="50452241" wp14:editId="0740065C">
            <wp:simplePos x="0" y="0"/>
            <wp:positionH relativeFrom="margin">
              <wp:align>right</wp:align>
            </wp:positionH>
            <wp:positionV relativeFrom="paragraph">
              <wp:posOffset>311150</wp:posOffset>
            </wp:positionV>
            <wp:extent cx="3909695" cy="2343150"/>
            <wp:effectExtent l="0" t="0" r="0" b="0"/>
            <wp:wrapSquare wrapText="bothSides"/>
            <wp:docPr id="9" name="Picture 9" descr="C:\Users\senu\Desktop\lab4\tek000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enu\Desktop\lab4\tek0002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09695" cy="234315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Figure 7: </w:t>
      </w:r>
      <w:r w:rsidR="002B1B53">
        <w:t>Dual Channel Oscilloscope Input</w:t>
      </w:r>
    </w:p>
    <w:p w14:paraId="46C9BEFC" w14:textId="77777777" w:rsidR="006D6D67" w:rsidRDefault="006D6D67" w:rsidP="00C36660">
      <w:pPr>
        <w:contextualSpacing/>
      </w:pPr>
    </w:p>
    <w:p w14:paraId="44B0B512" w14:textId="77777777" w:rsidR="006D6D67" w:rsidRDefault="006D6D67" w:rsidP="00C36660">
      <w:pPr>
        <w:contextualSpacing/>
      </w:pPr>
    </w:p>
    <w:p w14:paraId="4A1F401E" w14:textId="77777777" w:rsidR="006D6D67" w:rsidRDefault="006D6D67" w:rsidP="00C36660">
      <w:pPr>
        <w:contextualSpacing/>
      </w:pPr>
    </w:p>
    <w:p w14:paraId="2BEB8ACD" w14:textId="77777777" w:rsidR="006D6D67" w:rsidRDefault="006D6D67" w:rsidP="00C36660">
      <w:pPr>
        <w:contextualSpacing/>
      </w:pPr>
    </w:p>
    <w:p w14:paraId="0638B464" w14:textId="77777777" w:rsidR="006D6D67" w:rsidRDefault="006D6D67" w:rsidP="00C36660">
      <w:pPr>
        <w:contextualSpacing/>
      </w:pPr>
    </w:p>
    <w:p w14:paraId="486D129B" w14:textId="77777777" w:rsidR="006D6D67" w:rsidRDefault="006D6D67" w:rsidP="00C36660">
      <w:pPr>
        <w:contextualSpacing/>
      </w:pPr>
    </w:p>
    <w:p w14:paraId="1B6F9994" w14:textId="77777777" w:rsidR="006D6D67" w:rsidRDefault="006D6D67" w:rsidP="00C36660">
      <w:pPr>
        <w:contextualSpacing/>
      </w:pPr>
    </w:p>
    <w:p w14:paraId="2363915E" w14:textId="77777777" w:rsidR="006D6D67" w:rsidRDefault="006D6D67" w:rsidP="00C36660">
      <w:pPr>
        <w:contextualSpacing/>
      </w:pPr>
    </w:p>
    <w:p w14:paraId="3DCC8B61" w14:textId="77777777" w:rsidR="006D6D67" w:rsidRDefault="006D6D67" w:rsidP="00C36660">
      <w:pPr>
        <w:contextualSpacing/>
      </w:pPr>
    </w:p>
    <w:p w14:paraId="6B0BE5F9" w14:textId="77777777" w:rsidR="006D6D67" w:rsidRDefault="006D6D67" w:rsidP="00C36660">
      <w:pPr>
        <w:contextualSpacing/>
      </w:pPr>
    </w:p>
    <w:p w14:paraId="42826436" w14:textId="77777777" w:rsidR="006D6D67" w:rsidRDefault="006D6D67" w:rsidP="00C36660">
      <w:pPr>
        <w:contextualSpacing/>
      </w:pPr>
    </w:p>
    <w:p w14:paraId="1F4B550B" w14:textId="77777777" w:rsidR="006D6D67" w:rsidRDefault="006D6D67" w:rsidP="00C36660">
      <w:pPr>
        <w:contextualSpacing/>
      </w:pPr>
    </w:p>
    <w:p w14:paraId="280A5047" w14:textId="77777777" w:rsidR="006D6D67" w:rsidRDefault="006D6D67" w:rsidP="00C36660">
      <w:pPr>
        <w:contextualSpacing/>
      </w:pPr>
    </w:p>
    <w:p w14:paraId="2EB67FFF" w14:textId="77777777" w:rsidR="00952CFD" w:rsidRDefault="00952CFD" w:rsidP="00C36660">
      <w:pPr>
        <w:contextualSpacing/>
      </w:pPr>
    </w:p>
    <w:p w14:paraId="2A592910" w14:textId="77777777" w:rsidR="005C4D23" w:rsidRDefault="005C4D23" w:rsidP="00C36660">
      <w:pPr>
        <w:contextualSpacing/>
      </w:pPr>
    </w:p>
    <w:p w14:paraId="398912F8" w14:textId="77777777" w:rsidR="005C4D23" w:rsidRDefault="005C4D23" w:rsidP="00C36660">
      <w:pPr>
        <w:contextualSpacing/>
      </w:pPr>
    </w:p>
    <w:p w14:paraId="19C87B03" w14:textId="270A26B0" w:rsidR="00347541" w:rsidRDefault="005C4D23" w:rsidP="00C36660">
      <w:pPr>
        <w:contextualSpacing/>
      </w:pPr>
      <w:r>
        <w:lastRenderedPageBreak/>
        <w:t>Once the two channels were connected at the appropriate points, where channel one measured the voltage across points A and B and channel two measured the voltage across points B and C. To find the voltage across the 5.1k</w:t>
      </w:r>
      <w:r>
        <w:rPr>
          <w:rFonts w:ascii="Calibri" w:hAnsi="Calibri"/>
        </w:rPr>
        <w:t>Ω</w:t>
      </w:r>
      <w:r>
        <w:t xml:space="preserve"> resistor Kirchhoff’s Voltage Law must be used meaning that channel one must be subtracted by channel two. After activating and setting up the math function of the oscilloscope a third voltage line appears showing the internally calculated voltage across the 5.1k</w:t>
      </w:r>
      <w:r>
        <w:rPr>
          <w:rFonts w:ascii="Calibri" w:hAnsi="Calibri"/>
        </w:rPr>
        <w:t>Ω</w:t>
      </w:r>
      <w:r>
        <w:t xml:space="preserve"> resistor. The top line in figure seven shows the subtracted voltages of channel one which is in the middle and channel two which is the last line. However there is a mistake as all the </w:t>
      </w:r>
      <w:r w:rsidR="00BE1CF8">
        <w:t>voltages lines were not set to the same volts per division leading to a misleading recording. This does not hinder the results but makes the visualization of the different voltages harder to see in figure seven.</w:t>
      </w:r>
    </w:p>
    <w:p w14:paraId="4B7AEEE6" w14:textId="77777777" w:rsidR="007577AD" w:rsidRDefault="007577AD" w:rsidP="00C36660">
      <w:pPr>
        <w:contextualSpacing/>
      </w:pPr>
    </w:p>
    <w:p w14:paraId="3B23E0F5" w14:textId="08A28D1D" w:rsidR="006D6D67" w:rsidRDefault="00952CFD" w:rsidP="00C36660">
      <w:pPr>
        <w:contextualSpacing/>
      </w:pPr>
      <w:r>
        <w:t xml:space="preserve">Figure 8: </w:t>
      </w:r>
      <w:r w:rsidR="002B1B53">
        <w:t>Dual Channel Oscilloscope Input</w:t>
      </w:r>
    </w:p>
    <w:p w14:paraId="6A79D9B0" w14:textId="77777777" w:rsidR="006D6D67" w:rsidRDefault="006D6D67" w:rsidP="00C36660">
      <w:pPr>
        <w:contextualSpacing/>
      </w:pPr>
    </w:p>
    <w:p w14:paraId="5FA1281A" w14:textId="77777777" w:rsidR="006D6D67" w:rsidRDefault="006D6D67" w:rsidP="00C36660">
      <w:pPr>
        <w:contextualSpacing/>
      </w:pPr>
    </w:p>
    <w:p w14:paraId="448C4E41" w14:textId="77777777" w:rsidR="006D6D67" w:rsidRDefault="006D6D67" w:rsidP="00C36660">
      <w:pPr>
        <w:contextualSpacing/>
      </w:pPr>
    </w:p>
    <w:p w14:paraId="55A2E12A" w14:textId="77777777" w:rsidR="006D6D67" w:rsidRDefault="006D6D67" w:rsidP="00C36660">
      <w:pPr>
        <w:contextualSpacing/>
      </w:pPr>
    </w:p>
    <w:p w14:paraId="64A4E205" w14:textId="77777777" w:rsidR="00125164" w:rsidRDefault="00952CFD" w:rsidP="00C36660">
      <w:pPr>
        <w:contextualSpacing/>
      </w:pPr>
      <w:r>
        <w:rPr>
          <w:noProof/>
        </w:rPr>
        <w:drawing>
          <wp:anchor distT="0" distB="0" distL="114300" distR="114300" simplePos="0" relativeHeight="251668480" behindDoc="0" locked="0" layoutInCell="1" allowOverlap="1" wp14:anchorId="3E40BCBB" wp14:editId="54952C72">
            <wp:simplePos x="0" y="0"/>
            <wp:positionH relativeFrom="margin">
              <wp:align>left</wp:align>
            </wp:positionH>
            <wp:positionV relativeFrom="paragraph">
              <wp:posOffset>-554990</wp:posOffset>
            </wp:positionV>
            <wp:extent cx="4410075" cy="2642870"/>
            <wp:effectExtent l="0" t="0" r="9525" b="5080"/>
            <wp:wrapSquare wrapText="bothSides"/>
            <wp:docPr id="10" name="Picture 10" descr="C:\Users\senu\Desktop\lab4\tek000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enu\Desktop\lab4\tek0002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10075" cy="26428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47FCAE3" w14:textId="77777777" w:rsidR="00125164" w:rsidRDefault="00125164" w:rsidP="00C36660">
      <w:pPr>
        <w:contextualSpacing/>
      </w:pPr>
    </w:p>
    <w:p w14:paraId="55971D9C" w14:textId="77777777" w:rsidR="00125164" w:rsidRDefault="00125164" w:rsidP="00C36660">
      <w:pPr>
        <w:contextualSpacing/>
      </w:pPr>
    </w:p>
    <w:p w14:paraId="2157DDE3" w14:textId="77777777" w:rsidR="006D6D67" w:rsidRDefault="006D6D67" w:rsidP="00C36660">
      <w:pPr>
        <w:contextualSpacing/>
      </w:pPr>
    </w:p>
    <w:p w14:paraId="42E81CBD" w14:textId="77777777" w:rsidR="00193297" w:rsidRDefault="00193297" w:rsidP="00C36660">
      <w:pPr>
        <w:contextualSpacing/>
      </w:pPr>
    </w:p>
    <w:p w14:paraId="5DA35F3E" w14:textId="77777777" w:rsidR="00193297" w:rsidRDefault="00193297" w:rsidP="00C36660">
      <w:pPr>
        <w:contextualSpacing/>
      </w:pPr>
    </w:p>
    <w:p w14:paraId="5F89AC88" w14:textId="77777777" w:rsidR="00193297" w:rsidRDefault="00193297" w:rsidP="00C36660">
      <w:pPr>
        <w:contextualSpacing/>
      </w:pPr>
    </w:p>
    <w:p w14:paraId="3FACC389" w14:textId="77777777" w:rsidR="00193297" w:rsidRDefault="00193297" w:rsidP="00C36660">
      <w:pPr>
        <w:contextualSpacing/>
      </w:pPr>
    </w:p>
    <w:p w14:paraId="61D62859" w14:textId="77777777" w:rsidR="00193297" w:rsidRDefault="00193297" w:rsidP="00C36660">
      <w:pPr>
        <w:contextualSpacing/>
      </w:pPr>
    </w:p>
    <w:p w14:paraId="6FD6C668" w14:textId="77777777" w:rsidR="00193297" w:rsidRDefault="00193297" w:rsidP="00C36660">
      <w:pPr>
        <w:contextualSpacing/>
      </w:pPr>
    </w:p>
    <w:p w14:paraId="1D866916" w14:textId="77777777" w:rsidR="00193297" w:rsidRDefault="00193297" w:rsidP="00C36660">
      <w:pPr>
        <w:contextualSpacing/>
      </w:pPr>
    </w:p>
    <w:p w14:paraId="487A3AA6" w14:textId="77777777" w:rsidR="00193297" w:rsidRDefault="00193297" w:rsidP="00C36660">
      <w:pPr>
        <w:contextualSpacing/>
      </w:pPr>
    </w:p>
    <w:p w14:paraId="1428BAFD" w14:textId="77777777" w:rsidR="00193297" w:rsidRDefault="00193297" w:rsidP="00C36660">
      <w:pPr>
        <w:contextualSpacing/>
      </w:pPr>
    </w:p>
    <w:p w14:paraId="799A36BA" w14:textId="77777777" w:rsidR="00193297" w:rsidRDefault="00BE1CF8" w:rsidP="00C36660">
      <w:pPr>
        <w:contextualSpacing/>
      </w:pPr>
      <w:r>
        <w:t>Trying to measure the voltage at the 5.1k</w:t>
      </w:r>
      <w:r>
        <w:rPr>
          <w:rFonts w:ascii="Calibri" w:hAnsi="Calibri"/>
        </w:rPr>
        <w:t>Ω</w:t>
      </w:r>
      <w:r>
        <w:t xml:space="preserve"> resistor directly by moving channel one to points A and B. While channel two is left as the same position before. In figure eight it can be seen that channel one is showing 6V but channel two is showing 0V. These values incorrect as the 10k</w:t>
      </w:r>
      <w:r>
        <w:rPr>
          <w:rFonts w:ascii="Calibri" w:hAnsi="Calibri"/>
        </w:rPr>
        <w:t>Ω</w:t>
      </w:r>
      <w:r>
        <w:t xml:space="preserve"> resistor has been removed from the circuit. The 0V across the 10k</w:t>
      </w:r>
      <w:r>
        <w:rPr>
          <w:rFonts w:ascii="Calibri" w:hAnsi="Calibri"/>
        </w:rPr>
        <w:t>Ω</w:t>
      </w:r>
      <w:r>
        <w:t xml:space="preserve"> resistor is due to having two grounded pins at both terminals causing it be a common ground for the circuit, this is why there is no voltage reading across the 10k</w:t>
      </w:r>
      <w:r>
        <w:rPr>
          <w:rFonts w:ascii="Calibri" w:hAnsi="Calibri"/>
        </w:rPr>
        <w:t>Ω</w:t>
      </w:r>
      <w:r>
        <w:t xml:space="preserve"> resistor. </w:t>
      </w:r>
    </w:p>
    <w:p w14:paraId="2C326DF7" w14:textId="77777777" w:rsidR="00522C76" w:rsidRDefault="00522C76" w:rsidP="00C36660">
      <w:pPr>
        <w:contextualSpacing/>
      </w:pPr>
    </w:p>
    <w:p w14:paraId="21053468" w14:textId="6D4FAED0" w:rsidR="00BE1CF8" w:rsidRDefault="006432CB" w:rsidP="00C36660">
      <w:pPr>
        <w:contextualSpacing/>
      </w:pPr>
      <w:r>
        <w:t xml:space="preserve">In summary the experiment focused on using the oscilloscope </w:t>
      </w:r>
      <w:r w:rsidR="00944983">
        <w:t>to measure the voltage across multiple</w:t>
      </w:r>
      <w:r w:rsidR="009A3722">
        <w:t xml:space="preserve"> resistors. </w:t>
      </w:r>
      <w:r w:rsidR="008E7544">
        <w:t xml:space="preserve">Measuring the voltage across the whole circuit and measuring a single voltage across a resistor can find the voltage across the second resistor by using KVL. </w:t>
      </w:r>
      <w:r w:rsidR="00D43D89">
        <w:t xml:space="preserve">Using built in math functions on the oscilloscope many different math operations can be performed in this scenario the subtraction function was used. </w:t>
      </w:r>
      <w:r w:rsidR="00BF7F0E">
        <w:t xml:space="preserve">Lastly an observation was made when all terminals of a component are </w:t>
      </w:r>
      <w:r w:rsidR="002628B8">
        <w:t>connected to ground</w:t>
      </w:r>
      <w:r w:rsidR="00BF7F0E">
        <w:t xml:space="preserve">, this results in a </w:t>
      </w:r>
      <w:r w:rsidR="00AF14AA">
        <w:t>reading of 0V.</w:t>
      </w:r>
    </w:p>
    <w:p w14:paraId="6C19B815" w14:textId="77777777" w:rsidR="008E7544" w:rsidRDefault="008E7544" w:rsidP="00C36660">
      <w:pPr>
        <w:contextualSpacing/>
      </w:pPr>
    </w:p>
    <w:p w14:paraId="07DF5B7C" w14:textId="77777777" w:rsidR="00895BF8" w:rsidRDefault="00895BF8" w:rsidP="00C36660">
      <w:pPr>
        <w:contextualSpacing/>
      </w:pPr>
    </w:p>
    <w:p w14:paraId="1EC55DBE" w14:textId="77777777" w:rsidR="00895BF8" w:rsidRDefault="00895BF8" w:rsidP="00C36660">
      <w:pPr>
        <w:contextualSpacing/>
      </w:pPr>
    </w:p>
    <w:p w14:paraId="14AA169F" w14:textId="77777777" w:rsidR="00895BF8" w:rsidRDefault="00895BF8" w:rsidP="00C36660">
      <w:pPr>
        <w:contextualSpacing/>
      </w:pPr>
    </w:p>
    <w:p w14:paraId="5FB845AF" w14:textId="77777777" w:rsidR="00BE1CF8" w:rsidRPr="00BE1CF8" w:rsidRDefault="00BE1CF8" w:rsidP="00C36660">
      <w:pPr>
        <w:contextualSpacing/>
        <w:rPr>
          <w:b/>
        </w:rPr>
      </w:pPr>
      <w:r w:rsidRPr="00BE1CF8">
        <w:rPr>
          <w:b/>
        </w:rPr>
        <w:lastRenderedPageBreak/>
        <w:t>Conclusion</w:t>
      </w:r>
    </w:p>
    <w:p w14:paraId="3B56247D" w14:textId="77777777" w:rsidR="00193297" w:rsidRDefault="00193297" w:rsidP="00C36660">
      <w:pPr>
        <w:contextualSpacing/>
      </w:pPr>
    </w:p>
    <w:p w14:paraId="72C2A80C" w14:textId="373E635F" w:rsidR="00BE1CF8" w:rsidRDefault="00AF14AA" w:rsidP="00C36660">
      <w:pPr>
        <w:contextualSpacing/>
      </w:pPr>
      <w:r>
        <w:t>This lab was designed to introduce and learn two new lab instruments. While learning how to use the new equipment</w:t>
      </w:r>
      <w:r w:rsidR="00FF3375">
        <w:t xml:space="preserve"> efficiently</w:t>
      </w:r>
      <w:r>
        <w:t xml:space="preserve"> it was also important that the purpose o</w:t>
      </w:r>
      <w:r w:rsidR="00FF3375">
        <w:t>f these devices was understood. The function generator can provide many different types of</w:t>
      </w:r>
      <w:r w:rsidR="00BF09F2">
        <w:t xml:space="preserve"> waveforms; it generates waveforms</w:t>
      </w:r>
      <w:r w:rsidR="00FF3375">
        <w:t xml:space="preserve"> in hertz while the </w:t>
      </w:r>
      <w:r w:rsidR="00BF09F2">
        <w:t>voltage setting controls the amplitude of the waveform. A DC offset can be applied</w:t>
      </w:r>
      <w:r w:rsidR="0052452D">
        <w:t xml:space="preserve"> to the signal, there are also many more </w:t>
      </w:r>
      <w:r w:rsidR="00F51FDE">
        <w:t xml:space="preserve">functions and properties that can alter the waveform. The oscilloscope reads signals and displays the waveforms captures onto the screen. The oscilloscope is very versatile and has many features to enhance measurements and observations. The main idea is to understand that the oscilloscope is a measurement device and it by changing the times per division or volts per division does not alter the signal rather changes the way it is presented to the user. By being able to use the new equipment </w:t>
      </w:r>
      <w:r w:rsidR="00083FB0">
        <w:t xml:space="preserve">efficiently it </w:t>
      </w:r>
      <w:r w:rsidR="00F635BD">
        <w:t>will help make experiment observations</w:t>
      </w:r>
      <w:r w:rsidR="0063609E">
        <w:t xml:space="preserve"> and measurements</w:t>
      </w:r>
      <w:r w:rsidR="00F635BD">
        <w:t xml:space="preserve"> more</w:t>
      </w:r>
      <w:r w:rsidR="0063609E">
        <w:t xml:space="preserve"> understandable and significantly more</w:t>
      </w:r>
      <w:r w:rsidR="00F635BD">
        <w:t xml:space="preserve"> in depth </w:t>
      </w:r>
    </w:p>
    <w:p w14:paraId="5F0C4E13" w14:textId="77777777" w:rsidR="002B1B53" w:rsidRDefault="002B1B53" w:rsidP="00C36660">
      <w:pPr>
        <w:contextualSpacing/>
      </w:pPr>
    </w:p>
    <w:p w14:paraId="761C261C" w14:textId="77777777" w:rsidR="002B1B53" w:rsidRDefault="002B1B53" w:rsidP="00C36660">
      <w:pPr>
        <w:contextualSpacing/>
      </w:pPr>
    </w:p>
    <w:p w14:paraId="30EF0000" w14:textId="77777777" w:rsidR="002B1B53" w:rsidRDefault="002B1B53" w:rsidP="00C36660">
      <w:pPr>
        <w:contextualSpacing/>
      </w:pPr>
    </w:p>
    <w:p w14:paraId="5BDFD558" w14:textId="77777777" w:rsidR="002B1B53" w:rsidRDefault="002B1B53" w:rsidP="00C36660">
      <w:pPr>
        <w:contextualSpacing/>
      </w:pPr>
    </w:p>
    <w:p w14:paraId="3508668A" w14:textId="77777777" w:rsidR="002B1B53" w:rsidRDefault="002B1B53" w:rsidP="00C36660">
      <w:pPr>
        <w:contextualSpacing/>
      </w:pPr>
    </w:p>
    <w:p w14:paraId="1E52803F" w14:textId="77777777" w:rsidR="002B1B53" w:rsidRDefault="002B1B53" w:rsidP="00C36660">
      <w:pPr>
        <w:contextualSpacing/>
      </w:pPr>
    </w:p>
    <w:p w14:paraId="5E0EA8A2" w14:textId="77777777" w:rsidR="002B1B53" w:rsidRDefault="002B1B53" w:rsidP="00C36660">
      <w:pPr>
        <w:contextualSpacing/>
      </w:pPr>
    </w:p>
    <w:p w14:paraId="73682E15" w14:textId="77777777" w:rsidR="002B1B53" w:rsidRDefault="002B1B53" w:rsidP="00C36660">
      <w:pPr>
        <w:contextualSpacing/>
      </w:pPr>
    </w:p>
    <w:p w14:paraId="7EBCD6A8" w14:textId="77777777" w:rsidR="002B1B53" w:rsidRDefault="002B1B53" w:rsidP="00C36660">
      <w:pPr>
        <w:contextualSpacing/>
      </w:pPr>
    </w:p>
    <w:p w14:paraId="2D83F520" w14:textId="77777777" w:rsidR="002B1B53" w:rsidRDefault="002B1B53" w:rsidP="00C36660">
      <w:pPr>
        <w:contextualSpacing/>
      </w:pPr>
    </w:p>
    <w:p w14:paraId="3A5F9D79" w14:textId="77777777" w:rsidR="002B1B53" w:rsidRDefault="002B1B53" w:rsidP="00C36660">
      <w:pPr>
        <w:contextualSpacing/>
      </w:pPr>
    </w:p>
    <w:p w14:paraId="0129046D" w14:textId="77777777" w:rsidR="002B1B53" w:rsidRDefault="002B1B53" w:rsidP="00C36660">
      <w:pPr>
        <w:contextualSpacing/>
      </w:pPr>
    </w:p>
    <w:p w14:paraId="1D9B786E" w14:textId="77777777" w:rsidR="002B1B53" w:rsidRDefault="002B1B53" w:rsidP="00C36660">
      <w:pPr>
        <w:contextualSpacing/>
      </w:pPr>
    </w:p>
    <w:p w14:paraId="7067DB97" w14:textId="77777777" w:rsidR="002B1B53" w:rsidRDefault="002B1B53" w:rsidP="00C36660">
      <w:pPr>
        <w:contextualSpacing/>
      </w:pPr>
    </w:p>
    <w:p w14:paraId="5B602E12" w14:textId="77777777" w:rsidR="002B1B53" w:rsidRDefault="002B1B53" w:rsidP="00C36660">
      <w:pPr>
        <w:contextualSpacing/>
      </w:pPr>
    </w:p>
    <w:p w14:paraId="13D454AA" w14:textId="77777777" w:rsidR="002B1B53" w:rsidRDefault="002B1B53" w:rsidP="00C36660">
      <w:pPr>
        <w:contextualSpacing/>
      </w:pPr>
    </w:p>
    <w:p w14:paraId="53C0B55B" w14:textId="77777777" w:rsidR="002B1B53" w:rsidRDefault="002B1B53" w:rsidP="00C36660">
      <w:pPr>
        <w:contextualSpacing/>
      </w:pPr>
    </w:p>
    <w:p w14:paraId="22FA355C" w14:textId="77777777" w:rsidR="002B1B53" w:rsidRDefault="002B1B53" w:rsidP="00C36660">
      <w:pPr>
        <w:contextualSpacing/>
      </w:pPr>
    </w:p>
    <w:p w14:paraId="73DDC0F8" w14:textId="77777777" w:rsidR="002B1B53" w:rsidRDefault="002B1B53" w:rsidP="00C36660">
      <w:pPr>
        <w:contextualSpacing/>
      </w:pPr>
    </w:p>
    <w:p w14:paraId="1D40CCED" w14:textId="77777777" w:rsidR="002B1B53" w:rsidRDefault="002B1B53" w:rsidP="00C36660">
      <w:pPr>
        <w:contextualSpacing/>
      </w:pPr>
    </w:p>
    <w:p w14:paraId="5A026A0D" w14:textId="77777777" w:rsidR="002B1B53" w:rsidRDefault="002B1B53" w:rsidP="00C36660">
      <w:pPr>
        <w:contextualSpacing/>
      </w:pPr>
    </w:p>
    <w:p w14:paraId="29AB5947" w14:textId="77777777" w:rsidR="002B1B53" w:rsidRDefault="002B1B53" w:rsidP="00C36660">
      <w:pPr>
        <w:contextualSpacing/>
      </w:pPr>
    </w:p>
    <w:p w14:paraId="2D8CC97E" w14:textId="77777777" w:rsidR="002B1B53" w:rsidRDefault="002B1B53" w:rsidP="00C36660">
      <w:pPr>
        <w:contextualSpacing/>
      </w:pPr>
    </w:p>
    <w:p w14:paraId="0D1AB24E" w14:textId="77777777" w:rsidR="002B1B53" w:rsidRDefault="002B1B53" w:rsidP="00C36660">
      <w:pPr>
        <w:contextualSpacing/>
      </w:pPr>
    </w:p>
    <w:p w14:paraId="54371168" w14:textId="77777777" w:rsidR="002B1B53" w:rsidRDefault="002B1B53" w:rsidP="00C36660">
      <w:pPr>
        <w:contextualSpacing/>
      </w:pPr>
    </w:p>
    <w:p w14:paraId="5FA3B006" w14:textId="77777777" w:rsidR="002B1B53" w:rsidRDefault="002B1B53" w:rsidP="00C36660">
      <w:pPr>
        <w:contextualSpacing/>
      </w:pPr>
    </w:p>
    <w:p w14:paraId="25A4CFF1" w14:textId="77777777" w:rsidR="002B1B53" w:rsidRDefault="002B1B53" w:rsidP="00C36660">
      <w:pPr>
        <w:contextualSpacing/>
      </w:pPr>
    </w:p>
    <w:p w14:paraId="3ECA0A65" w14:textId="77777777" w:rsidR="002B1B53" w:rsidRDefault="002B1B53" w:rsidP="00C36660">
      <w:pPr>
        <w:contextualSpacing/>
      </w:pPr>
    </w:p>
    <w:p w14:paraId="67FDA738" w14:textId="77777777" w:rsidR="002B1B53" w:rsidRDefault="002B1B53" w:rsidP="00C36660">
      <w:pPr>
        <w:contextualSpacing/>
      </w:pPr>
    </w:p>
    <w:p w14:paraId="09050A14" w14:textId="77777777" w:rsidR="002B1B53" w:rsidRDefault="002B1B53" w:rsidP="00C36660">
      <w:pPr>
        <w:contextualSpacing/>
      </w:pPr>
    </w:p>
    <w:p w14:paraId="216068F9" w14:textId="77777777" w:rsidR="002B1B53" w:rsidRDefault="002B1B53" w:rsidP="00C36660">
      <w:pPr>
        <w:contextualSpacing/>
      </w:pPr>
    </w:p>
    <w:p w14:paraId="04D3DE07" w14:textId="52CE2857" w:rsidR="002B1B53" w:rsidRPr="00AF14AA" w:rsidRDefault="002B1B53" w:rsidP="00C36660">
      <w:pPr>
        <w:contextualSpacing/>
      </w:pPr>
      <w:bookmarkStart w:id="0" w:name="_GoBack"/>
      <w:bookmarkEnd w:id="0"/>
      <w:r>
        <w:t xml:space="preserve">Note: Figure 6 was taken form EE97 Lab Manual by P. Hsu </w:t>
      </w:r>
    </w:p>
    <w:sectPr w:rsidR="002B1B53" w:rsidRPr="00AF14AA" w:rsidSect="000F1219">
      <w:headerReference w:type="defaul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541140" w14:textId="77777777" w:rsidR="0085616D" w:rsidRDefault="0085616D" w:rsidP="000F1219">
      <w:pPr>
        <w:spacing w:after="0"/>
      </w:pPr>
      <w:r>
        <w:separator/>
      </w:r>
    </w:p>
  </w:endnote>
  <w:endnote w:type="continuationSeparator" w:id="0">
    <w:p w14:paraId="1E356DE9" w14:textId="77777777" w:rsidR="0085616D" w:rsidRDefault="0085616D" w:rsidP="000F121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Segoe UI">
    <w:charset w:val="00"/>
    <w:family w:val="swiss"/>
    <w:pitch w:val="variable"/>
    <w:sig w:usb0="E10022FF" w:usb1="C000E47F" w:usb2="00000029" w:usb3="00000000" w:csb0="000001DF" w:csb1="00000000"/>
  </w:font>
  <w:font w:name="ＭＳ 明朝">
    <w:charset w:val="4E"/>
    <w:family w:val="auto"/>
    <w:pitch w:val="variable"/>
    <w:sig w:usb0="00000001" w:usb1="08070000" w:usb2="00000010" w:usb3="00000000" w:csb0="00020000" w:csb1="00000000"/>
  </w:font>
  <w:font w:name="Cambria Math">
    <w:panose1 w:val="02040503050406030204"/>
    <w:charset w:val="00"/>
    <w:family w:val="auto"/>
    <w:pitch w:val="variable"/>
    <w:sig w:usb0="E00002FF" w:usb1="42002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altName w:val="Consolas"/>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D6FB6F" w14:textId="77777777" w:rsidR="0085616D" w:rsidRDefault="0085616D" w:rsidP="000F1219">
      <w:pPr>
        <w:spacing w:after="0"/>
      </w:pPr>
      <w:r>
        <w:separator/>
      </w:r>
    </w:p>
  </w:footnote>
  <w:footnote w:type="continuationSeparator" w:id="0">
    <w:p w14:paraId="012A9872" w14:textId="77777777" w:rsidR="0085616D" w:rsidRDefault="0085616D" w:rsidP="000F1219">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73FAF9" w14:textId="77777777" w:rsidR="0085616D" w:rsidRDefault="0085616D" w:rsidP="006D6D67">
    <w:r>
      <w:t>Lab#4: Function Generator and Oscilloscope</w:t>
    </w:r>
    <w:r>
      <w:tab/>
    </w:r>
    <w:r>
      <w:tab/>
    </w:r>
    <w:r>
      <w:tab/>
    </w:r>
    <w:r>
      <w:tab/>
    </w:r>
    <w:r>
      <w:tab/>
    </w:r>
    <w:r>
      <w:tab/>
      <w:t xml:space="preserve">           </w:t>
    </w:r>
    <w:proofErr w:type="spellStart"/>
    <w:r>
      <w:t>Sarao</w:t>
    </w:r>
    <w:proofErr w:type="spellEnd"/>
    <w:r>
      <w:t xml:space="preserve"> </w:t>
    </w:r>
    <w:sdt>
      <w:sdtPr>
        <w:id w:val="75208742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895BF8">
          <w:rPr>
            <w:noProof/>
          </w:rPr>
          <w:t>8</w:t>
        </w:r>
        <w:r>
          <w:rPr>
            <w:noProof/>
          </w:rPr>
          <w:fldChar w:fldCharType="end"/>
        </w:r>
      </w:sdtContent>
    </w:sdt>
  </w:p>
  <w:p w14:paraId="1E6FDBB5" w14:textId="77777777" w:rsidR="0085616D" w:rsidRDefault="0085616D" w:rsidP="000F121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4AD9"/>
    <w:rsid w:val="000066D6"/>
    <w:rsid w:val="00066AEA"/>
    <w:rsid w:val="00083FB0"/>
    <w:rsid w:val="000A065D"/>
    <w:rsid w:val="000D1CC6"/>
    <w:rsid w:val="000F1219"/>
    <w:rsid w:val="00125164"/>
    <w:rsid w:val="00135FE8"/>
    <w:rsid w:val="001506E3"/>
    <w:rsid w:val="00193297"/>
    <w:rsid w:val="001B1E9F"/>
    <w:rsid w:val="002257CB"/>
    <w:rsid w:val="00226891"/>
    <w:rsid w:val="002537D7"/>
    <w:rsid w:val="002628B8"/>
    <w:rsid w:val="00284897"/>
    <w:rsid w:val="002A5D21"/>
    <w:rsid w:val="002B1B53"/>
    <w:rsid w:val="0031532F"/>
    <w:rsid w:val="0032045C"/>
    <w:rsid w:val="00347541"/>
    <w:rsid w:val="003E6AA3"/>
    <w:rsid w:val="003F62B3"/>
    <w:rsid w:val="00463AC8"/>
    <w:rsid w:val="004D16EB"/>
    <w:rsid w:val="00522C76"/>
    <w:rsid w:val="0052452D"/>
    <w:rsid w:val="00526BF5"/>
    <w:rsid w:val="00561B09"/>
    <w:rsid w:val="005C4D23"/>
    <w:rsid w:val="00615816"/>
    <w:rsid w:val="006159E8"/>
    <w:rsid w:val="0063609E"/>
    <w:rsid w:val="006432CB"/>
    <w:rsid w:val="00682340"/>
    <w:rsid w:val="0069060E"/>
    <w:rsid w:val="006C0283"/>
    <w:rsid w:val="006C3CFE"/>
    <w:rsid w:val="006D1CB3"/>
    <w:rsid w:val="006D6D67"/>
    <w:rsid w:val="00726482"/>
    <w:rsid w:val="007577AD"/>
    <w:rsid w:val="007C4449"/>
    <w:rsid w:val="007D2B64"/>
    <w:rsid w:val="0085616D"/>
    <w:rsid w:val="0087441D"/>
    <w:rsid w:val="00895BF8"/>
    <w:rsid w:val="008E7544"/>
    <w:rsid w:val="0092187E"/>
    <w:rsid w:val="00925D11"/>
    <w:rsid w:val="00944983"/>
    <w:rsid w:val="009515CE"/>
    <w:rsid w:val="00952CFD"/>
    <w:rsid w:val="0097147E"/>
    <w:rsid w:val="00973E73"/>
    <w:rsid w:val="00976FB9"/>
    <w:rsid w:val="00983DE3"/>
    <w:rsid w:val="00993C1F"/>
    <w:rsid w:val="009A3722"/>
    <w:rsid w:val="009D62BF"/>
    <w:rsid w:val="00AC712C"/>
    <w:rsid w:val="00AF14AA"/>
    <w:rsid w:val="00AF7ECB"/>
    <w:rsid w:val="00B657E1"/>
    <w:rsid w:val="00BD1605"/>
    <w:rsid w:val="00BD261E"/>
    <w:rsid w:val="00BD3B91"/>
    <w:rsid w:val="00BE1CF8"/>
    <w:rsid w:val="00BF09F2"/>
    <w:rsid w:val="00BF7F0E"/>
    <w:rsid w:val="00C14AD9"/>
    <w:rsid w:val="00C36660"/>
    <w:rsid w:val="00C65F95"/>
    <w:rsid w:val="00C70DEA"/>
    <w:rsid w:val="00C93CF0"/>
    <w:rsid w:val="00CA0F04"/>
    <w:rsid w:val="00CA4F2D"/>
    <w:rsid w:val="00CB4FEF"/>
    <w:rsid w:val="00CB7E11"/>
    <w:rsid w:val="00CF353D"/>
    <w:rsid w:val="00D3636D"/>
    <w:rsid w:val="00D43D89"/>
    <w:rsid w:val="00DB5AE3"/>
    <w:rsid w:val="00DD2E3A"/>
    <w:rsid w:val="00E167AF"/>
    <w:rsid w:val="00E17132"/>
    <w:rsid w:val="00E22A97"/>
    <w:rsid w:val="00E400D2"/>
    <w:rsid w:val="00E711E2"/>
    <w:rsid w:val="00E73987"/>
    <w:rsid w:val="00F45E10"/>
    <w:rsid w:val="00F51FDE"/>
    <w:rsid w:val="00F635BD"/>
    <w:rsid w:val="00FF33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657E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after="16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1219"/>
    <w:pPr>
      <w:tabs>
        <w:tab w:val="center" w:pos="4680"/>
        <w:tab w:val="right" w:pos="9360"/>
      </w:tabs>
      <w:spacing w:after="0"/>
    </w:pPr>
  </w:style>
  <w:style w:type="character" w:customStyle="1" w:styleId="HeaderChar">
    <w:name w:val="Header Char"/>
    <w:basedOn w:val="DefaultParagraphFont"/>
    <w:link w:val="Header"/>
    <w:uiPriority w:val="99"/>
    <w:rsid w:val="000F1219"/>
  </w:style>
  <w:style w:type="paragraph" w:styleId="Footer">
    <w:name w:val="footer"/>
    <w:basedOn w:val="Normal"/>
    <w:link w:val="FooterChar"/>
    <w:uiPriority w:val="99"/>
    <w:unhideWhenUsed/>
    <w:rsid w:val="000F1219"/>
    <w:pPr>
      <w:tabs>
        <w:tab w:val="center" w:pos="4680"/>
        <w:tab w:val="right" w:pos="9360"/>
      </w:tabs>
      <w:spacing w:after="0"/>
    </w:pPr>
  </w:style>
  <w:style w:type="character" w:customStyle="1" w:styleId="FooterChar">
    <w:name w:val="Footer Char"/>
    <w:basedOn w:val="DefaultParagraphFont"/>
    <w:link w:val="Footer"/>
    <w:uiPriority w:val="99"/>
    <w:rsid w:val="000F1219"/>
  </w:style>
  <w:style w:type="paragraph" w:styleId="NormalWeb">
    <w:name w:val="Normal (Web)"/>
    <w:basedOn w:val="Normal"/>
    <w:uiPriority w:val="99"/>
    <w:semiHidden/>
    <w:unhideWhenUsed/>
    <w:rsid w:val="002A5D21"/>
  </w:style>
  <w:style w:type="paragraph" w:styleId="ListParagraph">
    <w:name w:val="List Paragraph"/>
    <w:basedOn w:val="Normal"/>
    <w:uiPriority w:val="34"/>
    <w:qFormat/>
    <w:rsid w:val="002A5D21"/>
    <w:pPr>
      <w:ind w:left="720"/>
      <w:contextualSpacing/>
    </w:pPr>
  </w:style>
  <w:style w:type="paragraph" w:styleId="BalloonText">
    <w:name w:val="Balloon Text"/>
    <w:basedOn w:val="Normal"/>
    <w:link w:val="BalloonTextChar"/>
    <w:uiPriority w:val="99"/>
    <w:semiHidden/>
    <w:unhideWhenUsed/>
    <w:rsid w:val="00347541"/>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7541"/>
    <w:rPr>
      <w:rFonts w:ascii="Segoe UI" w:hAnsi="Segoe UI" w:cs="Segoe UI"/>
      <w:sz w:val="18"/>
      <w:szCs w:val="18"/>
    </w:rPr>
  </w:style>
  <w:style w:type="character" w:styleId="PlaceholderText">
    <w:name w:val="Placeholder Text"/>
    <w:basedOn w:val="DefaultParagraphFont"/>
    <w:uiPriority w:val="99"/>
    <w:semiHidden/>
    <w:rsid w:val="00925D11"/>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after="16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1219"/>
    <w:pPr>
      <w:tabs>
        <w:tab w:val="center" w:pos="4680"/>
        <w:tab w:val="right" w:pos="9360"/>
      </w:tabs>
      <w:spacing w:after="0"/>
    </w:pPr>
  </w:style>
  <w:style w:type="character" w:customStyle="1" w:styleId="HeaderChar">
    <w:name w:val="Header Char"/>
    <w:basedOn w:val="DefaultParagraphFont"/>
    <w:link w:val="Header"/>
    <w:uiPriority w:val="99"/>
    <w:rsid w:val="000F1219"/>
  </w:style>
  <w:style w:type="paragraph" w:styleId="Footer">
    <w:name w:val="footer"/>
    <w:basedOn w:val="Normal"/>
    <w:link w:val="FooterChar"/>
    <w:uiPriority w:val="99"/>
    <w:unhideWhenUsed/>
    <w:rsid w:val="000F1219"/>
    <w:pPr>
      <w:tabs>
        <w:tab w:val="center" w:pos="4680"/>
        <w:tab w:val="right" w:pos="9360"/>
      </w:tabs>
      <w:spacing w:after="0"/>
    </w:pPr>
  </w:style>
  <w:style w:type="character" w:customStyle="1" w:styleId="FooterChar">
    <w:name w:val="Footer Char"/>
    <w:basedOn w:val="DefaultParagraphFont"/>
    <w:link w:val="Footer"/>
    <w:uiPriority w:val="99"/>
    <w:rsid w:val="000F1219"/>
  </w:style>
  <w:style w:type="paragraph" w:styleId="NormalWeb">
    <w:name w:val="Normal (Web)"/>
    <w:basedOn w:val="Normal"/>
    <w:uiPriority w:val="99"/>
    <w:semiHidden/>
    <w:unhideWhenUsed/>
    <w:rsid w:val="002A5D21"/>
  </w:style>
  <w:style w:type="paragraph" w:styleId="ListParagraph">
    <w:name w:val="List Paragraph"/>
    <w:basedOn w:val="Normal"/>
    <w:uiPriority w:val="34"/>
    <w:qFormat/>
    <w:rsid w:val="002A5D21"/>
    <w:pPr>
      <w:ind w:left="720"/>
      <w:contextualSpacing/>
    </w:pPr>
  </w:style>
  <w:style w:type="paragraph" w:styleId="BalloonText">
    <w:name w:val="Balloon Text"/>
    <w:basedOn w:val="Normal"/>
    <w:link w:val="BalloonTextChar"/>
    <w:uiPriority w:val="99"/>
    <w:semiHidden/>
    <w:unhideWhenUsed/>
    <w:rsid w:val="00347541"/>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7541"/>
    <w:rPr>
      <w:rFonts w:ascii="Segoe UI" w:hAnsi="Segoe UI" w:cs="Segoe UI"/>
      <w:sz w:val="18"/>
      <w:szCs w:val="18"/>
    </w:rPr>
  </w:style>
  <w:style w:type="character" w:styleId="PlaceholderText">
    <w:name w:val="Placeholder Text"/>
    <w:basedOn w:val="DefaultParagraphFont"/>
    <w:uiPriority w:val="99"/>
    <w:semiHidden/>
    <w:rsid w:val="00925D1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768219">
      <w:bodyDiv w:val="1"/>
      <w:marLeft w:val="0"/>
      <w:marRight w:val="0"/>
      <w:marTop w:val="0"/>
      <w:marBottom w:val="0"/>
      <w:divBdr>
        <w:top w:val="none" w:sz="0" w:space="0" w:color="auto"/>
        <w:left w:val="none" w:sz="0" w:space="0" w:color="auto"/>
        <w:bottom w:val="none" w:sz="0" w:space="0" w:color="auto"/>
        <w:right w:val="none" w:sz="0" w:space="0" w:color="auto"/>
      </w:divBdr>
    </w:div>
    <w:div w:id="803698113">
      <w:bodyDiv w:val="1"/>
      <w:marLeft w:val="0"/>
      <w:marRight w:val="0"/>
      <w:marTop w:val="0"/>
      <w:marBottom w:val="0"/>
      <w:divBdr>
        <w:top w:val="none" w:sz="0" w:space="0" w:color="auto"/>
        <w:left w:val="none" w:sz="0" w:space="0" w:color="auto"/>
        <w:bottom w:val="none" w:sz="0" w:space="0" w:color="auto"/>
        <w:right w:val="none" w:sz="0" w:space="0" w:color="auto"/>
      </w:divBdr>
    </w:div>
    <w:div w:id="1294629423">
      <w:bodyDiv w:val="1"/>
      <w:marLeft w:val="0"/>
      <w:marRight w:val="0"/>
      <w:marTop w:val="0"/>
      <w:marBottom w:val="0"/>
      <w:divBdr>
        <w:top w:val="none" w:sz="0" w:space="0" w:color="auto"/>
        <w:left w:val="none" w:sz="0" w:space="0" w:color="auto"/>
        <w:bottom w:val="none" w:sz="0" w:space="0" w:color="auto"/>
        <w:right w:val="none" w:sz="0" w:space="0" w:color="auto"/>
      </w:divBdr>
    </w:div>
    <w:div w:id="1404529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header" Target="header1.xml"/><Relationship Id="rId17" Type="http://schemas.openxmlformats.org/officeDocument/2006/relationships/fontTable" Target="fontTable.xml"/><Relationship Id="rId18" Type="http://schemas.openxmlformats.org/officeDocument/2006/relationships/glossaryDocument" Target="glossary/document.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nu\Documents\Custom%20Office%20Templates\EE%2097%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Segoe UI">
    <w:charset w:val="00"/>
    <w:family w:val="swiss"/>
    <w:pitch w:val="variable"/>
    <w:sig w:usb0="E10022FF" w:usb1="C000E47F" w:usb2="00000029" w:usb3="00000000" w:csb0="000001DF" w:csb1="00000000"/>
  </w:font>
  <w:font w:name="ＭＳ 明朝">
    <w:charset w:val="4E"/>
    <w:family w:val="auto"/>
    <w:pitch w:val="variable"/>
    <w:sig w:usb0="00000001" w:usb1="08070000" w:usb2="00000010" w:usb3="00000000" w:csb0="00020000" w:csb1="00000000"/>
  </w:font>
  <w:font w:name="Cambria Math">
    <w:panose1 w:val="02040503050406030204"/>
    <w:charset w:val="00"/>
    <w:family w:val="auto"/>
    <w:pitch w:val="variable"/>
    <w:sig w:usb0="E00002FF" w:usb1="42002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altName w:val="Consolas"/>
    <w:charset w:val="00"/>
    <w:family w:val="swiss"/>
    <w:pitch w:val="variable"/>
    <w:sig w:usb0="A00002EF" w:usb1="4000207B" w:usb2="00000000" w:usb3="00000000" w:csb0="000001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7556"/>
    <w:rsid w:val="00F275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27556"/>
    <w:rPr>
      <w:color w:val="808080"/>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2755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06D666-2329-404A-8552-4BCCBCCE1C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\Users\senu\Documents\Custom Office Templates\EE 97 template.dotx</Template>
  <TotalTime>931</TotalTime>
  <Pages>9</Pages>
  <Words>1852</Words>
  <Characters>10558</Characters>
  <Application>Microsoft Macintosh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senu</dc:creator>
  <cp:keywords/>
  <dc:description/>
  <cp:lastModifiedBy>senu</cp:lastModifiedBy>
  <cp:revision>45</cp:revision>
  <cp:lastPrinted>2014-10-09T17:16:00Z</cp:lastPrinted>
  <dcterms:created xsi:type="dcterms:W3CDTF">2014-10-08T19:53:00Z</dcterms:created>
  <dcterms:modified xsi:type="dcterms:W3CDTF">2014-10-09T22:32:00Z</dcterms:modified>
</cp:coreProperties>
</file>